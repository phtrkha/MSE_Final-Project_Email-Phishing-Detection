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4619B5" w14:textId="77777777" w:rsidR="002A37B9" w:rsidRPr="0060488B" w:rsidRDefault="0060488B" w:rsidP="0060488B">
      <w:pPr>
        <w:pStyle w:val="Title"/>
        <w:rPr>
          <w:b/>
        </w:rPr>
      </w:pPr>
      <w:bookmarkStart w:id="0" w:name="_Toc182311780"/>
      <w:r w:rsidRPr="0060488B">
        <w:rPr>
          <w:b/>
        </w:rPr>
        <w:t>MINISTRY OF EDUCATION AND TRAINING</w:t>
      </w:r>
    </w:p>
    <w:p w14:paraId="4854F92A" w14:textId="77777777" w:rsidR="002A37B9" w:rsidRPr="0060488B" w:rsidRDefault="0060488B" w:rsidP="0060488B">
      <w:pPr>
        <w:pStyle w:val="Subtitle"/>
        <w:spacing w:before="0"/>
        <w:rPr>
          <w:sz w:val="28"/>
        </w:rPr>
      </w:pPr>
      <w:r w:rsidRPr="0060488B">
        <w:rPr>
          <w:b/>
          <w:sz w:val="28"/>
        </w:rPr>
        <w:t>FPT UNIVERSITY</w:t>
      </w:r>
    </w:p>
    <w:p w14:paraId="7EE793E0" w14:textId="77777777" w:rsidR="002A37B9" w:rsidRDefault="002A37B9" w:rsidP="0060488B">
      <w:pPr>
        <w:pStyle w:val="Title"/>
      </w:pPr>
    </w:p>
    <w:p w14:paraId="1520ED7E" w14:textId="77777777" w:rsidR="002A37B9" w:rsidRDefault="002A37B9" w:rsidP="0060488B">
      <w:pPr>
        <w:pStyle w:val="Title"/>
      </w:pPr>
    </w:p>
    <w:p w14:paraId="2B43AAA7" w14:textId="77777777" w:rsidR="0060488B" w:rsidRDefault="0060488B" w:rsidP="0060488B">
      <w:pPr>
        <w:pStyle w:val="Title"/>
      </w:pPr>
    </w:p>
    <w:p w14:paraId="5DF6A521" w14:textId="77777777" w:rsidR="0060488B" w:rsidRDefault="0060488B" w:rsidP="0060488B">
      <w:pPr>
        <w:pStyle w:val="Title"/>
      </w:pPr>
    </w:p>
    <w:p w14:paraId="5A29C25F" w14:textId="77777777" w:rsidR="0060488B" w:rsidRDefault="0060488B" w:rsidP="0060488B">
      <w:pPr>
        <w:pStyle w:val="Title"/>
      </w:pPr>
    </w:p>
    <w:p w14:paraId="683B697E" w14:textId="77777777" w:rsidR="002F640A" w:rsidRDefault="002F640A" w:rsidP="0060488B">
      <w:pPr>
        <w:pStyle w:val="Title"/>
      </w:pPr>
      <w:r w:rsidRPr="002F640A">
        <w:t xml:space="preserve">ARTIFICIAL INTELLIGENCE APPLICATIONS </w:t>
      </w:r>
    </w:p>
    <w:p w14:paraId="0F12991F" w14:textId="1EC0DF18" w:rsidR="0069727B" w:rsidRDefault="002F640A" w:rsidP="0060488B">
      <w:pPr>
        <w:pStyle w:val="Title"/>
      </w:pPr>
      <w:r w:rsidRPr="002F640A">
        <w:t>IN PHISHING EMAIL CLASSIFICATION</w:t>
      </w:r>
    </w:p>
    <w:p w14:paraId="5788EF3C" w14:textId="77777777" w:rsidR="00A82DA2" w:rsidRDefault="00237985" w:rsidP="00237985">
      <w:pPr>
        <w:pStyle w:val="Subtitle"/>
        <w:tabs>
          <w:tab w:val="center" w:pos="4683"/>
          <w:tab w:val="left" w:pos="6315"/>
        </w:tabs>
        <w:jc w:val="left"/>
      </w:pPr>
      <w:r>
        <w:tab/>
      </w:r>
      <w:r w:rsidR="00A82DA2">
        <w:t>by</w:t>
      </w:r>
      <w:bookmarkEnd w:id="0"/>
      <w:r>
        <w:tab/>
      </w:r>
    </w:p>
    <w:p w14:paraId="3B4EBABF" w14:textId="60B17FDA" w:rsidR="00C05923" w:rsidRPr="00185F1A" w:rsidRDefault="002F640A" w:rsidP="00185F1A">
      <w:pPr>
        <w:pStyle w:val="Subtitle"/>
      </w:pPr>
      <w:r>
        <w:t>Pham Trong Kha</w:t>
      </w:r>
    </w:p>
    <w:p w14:paraId="565F0515" w14:textId="77777777" w:rsidR="00C05923" w:rsidRPr="007C7E75" w:rsidRDefault="00C05923" w:rsidP="00A82DA2">
      <w:pPr>
        <w:pStyle w:val="Subtitle"/>
      </w:pPr>
      <w:bookmarkStart w:id="1" w:name="_Toc182311782"/>
      <w:r>
        <w:t>A thesis submitted in conformity with the r</w:t>
      </w:r>
      <w:r w:rsidR="00CE5065">
        <w:t>equirements</w:t>
      </w:r>
      <w:r w:rsidR="00CE5065">
        <w:br/>
      </w:r>
      <w:r w:rsidRPr="007C7E75">
        <w:t xml:space="preserve">for </w:t>
      </w:r>
      <w:r>
        <w:t xml:space="preserve">the degree of </w:t>
      </w:r>
      <w:bookmarkEnd w:id="1"/>
      <w:r w:rsidR="003D0589" w:rsidRPr="003D0589">
        <w:t>Master of Software Engineering</w:t>
      </w:r>
    </w:p>
    <w:p w14:paraId="1652CC5A" w14:textId="77777777" w:rsidR="00C05923" w:rsidRDefault="00C05923" w:rsidP="00DB3556">
      <w:pPr>
        <w:pStyle w:val="Department"/>
      </w:pPr>
    </w:p>
    <w:p w14:paraId="01764462" w14:textId="77777777" w:rsidR="0060488B" w:rsidRDefault="0060488B" w:rsidP="00DB3556">
      <w:pPr>
        <w:pStyle w:val="Department"/>
      </w:pPr>
    </w:p>
    <w:p w14:paraId="312A131B" w14:textId="77777777" w:rsidR="0060488B" w:rsidRPr="00F72185" w:rsidRDefault="0060488B" w:rsidP="00DB3556">
      <w:pPr>
        <w:pStyle w:val="Department"/>
      </w:pPr>
    </w:p>
    <w:p w14:paraId="362BD2CB" w14:textId="4A112DE1" w:rsidR="003D0FB7" w:rsidRDefault="00C05923" w:rsidP="00DB3556">
      <w:pPr>
        <w:pStyle w:val="Subtitle"/>
      </w:pPr>
      <w:r w:rsidRPr="00F72185">
        <w:t>©</w:t>
      </w:r>
      <w:r w:rsidR="00C05324">
        <w:t xml:space="preserve"> </w:t>
      </w:r>
      <w:r w:rsidRPr="00F72185">
        <w:t>Copyright by</w:t>
      </w:r>
      <w:r w:rsidR="002F640A">
        <w:t xml:space="preserve"> Pham Trong Kha</w:t>
      </w:r>
      <w:r w:rsidRPr="00F72185">
        <w:t xml:space="preserve"> </w:t>
      </w:r>
      <w:r w:rsidR="002F640A">
        <w:t>2024</w:t>
      </w:r>
    </w:p>
    <w:p w14:paraId="4A428EDF" w14:textId="77777777" w:rsidR="0060488B" w:rsidRDefault="0060488B" w:rsidP="0060488B">
      <w:pPr>
        <w:pStyle w:val="Title"/>
        <w:rPr>
          <w:b/>
        </w:rPr>
      </w:pPr>
    </w:p>
    <w:p w14:paraId="766FF05A" w14:textId="77777777" w:rsidR="0060488B" w:rsidRPr="0060488B" w:rsidRDefault="0060488B" w:rsidP="0060488B">
      <w:pPr>
        <w:pStyle w:val="Title"/>
        <w:rPr>
          <w:b/>
        </w:rPr>
      </w:pPr>
      <w:r w:rsidRPr="0060488B">
        <w:rPr>
          <w:b/>
        </w:rPr>
        <w:t>MINISTRY OF EDUCATION AND TRAINING</w:t>
      </w:r>
    </w:p>
    <w:p w14:paraId="3F64A9C0" w14:textId="77777777" w:rsidR="0060488B" w:rsidRPr="0060488B" w:rsidRDefault="0060488B" w:rsidP="0060488B">
      <w:pPr>
        <w:pStyle w:val="Subtitle"/>
        <w:spacing w:before="0"/>
        <w:rPr>
          <w:sz w:val="28"/>
        </w:rPr>
      </w:pPr>
      <w:r w:rsidRPr="0060488B">
        <w:rPr>
          <w:b/>
          <w:sz w:val="28"/>
        </w:rPr>
        <w:t>FPT UNIVERSITY</w:t>
      </w:r>
    </w:p>
    <w:p w14:paraId="13D10ABC" w14:textId="77777777" w:rsidR="0060488B" w:rsidRDefault="0060488B" w:rsidP="0060488B">
      <w:pPr>
        <w:pStyle w:val="Title"/>
      </w:pPr>
    </w:p>
    <w:p w14:paraId="55959BEC" w14:textId="77777777" w:rsidR="0060488B" w:rsidRDefault="0060488B" w:rsidP="0060488B">
      <w:pPr>
        <w:pStyle w:val="Title"/>
      </w:pPr>
    </w:p>
    <w:p w14:paraId="678B8D77" w14:textId="77777777" w:rsidR="0060488B" w:rsidRDefault="0060488B" w:rsidP="0060488B">
      <w:pPr>
        <w:pStyle w:val="Title"/>
      </w:pPr>
    </w:p>
    <w:p w14:paraId="283B529A" w14:textId="2BB0F642" w:rsidR="002F640A" w:rsidRDefault="002F640A" w:rsidP="002F640A">
      <w:pPr>
        <w:pStyle w:val="Title"/>
      </w:pPr>
      <w:r>
        <w:t xml:space="preserve">ARTIFICIAL INTELLIGENCE APPLICATIONS </w:t>
      </w:r>
    </w:p>
    <w:p w14:paraId="6FBEFB2C" w14:textId="27C85739" w:rsidR="0060488B" w:rsidRDefault="002F640A" w:rsidP="002F640A">
      <w:pPr>
        <w:pStyle w:val="Title"/>
      </w:pPr>
      <w:r>
        <w:t>IN PHISHING EMAIL CLASSIFICATION</w:t>
      </w:r>
    </w:p>
    <w:p w14:paraId="0CB6CB3C" w14:textId="77777777" w:rsidR="0060488B" w:rsidRDefault="0060488B" w:rsidP="0060488B">
      <w:pPr>
        <w:pStyle w:val="Subtitle"/>
        <w:tabs>
          <w:tab w:val="center" w:pos="4683"/>
          <w:tab w:val="left" w:pos="6315"/>
        </w:tabs>
        <w:jc w:val="left"/>
      </w:pPr>
      <w:r>
        <w:tab/>
        <w:t>by</w:t>
      </w:r>
      <w:r>
        <w:tab/>
      </w:r>
    </w:p>
    <w:p w14:paraId="5B9F8733" w14:textId="2944A243" w:rsidR="0060488B" w:rsidRPr="00185F1A" w:rsidRDefault="002F640A" w:rsidP="0060488B">
      <w:pPr>
        <w:pStyle w:val="Subtitle"/>
      </w:pPr>
      <w:r>
        <w:t>Pham Trong Kha</w:t>
      </w:r>
    </w:p>
    <w:p w14:paraId="12129788" w14:textId="77777777" w:rsidR="0060488B" w:rsidRPr="007C7E75" w:rsidRDefault="0060488B" w:rsidP="00FA009D">
      <w:pPr>
        <w:pStyle w:val="Subtitle"/>
        <w:spacing w:before="1000"/>
      </w:pPr>
      <w:r>
        <w:t>A thesis submitted in conformity with the requirements</w:t>
      </w:r>
      <w:r>
        <w:br/>
      </w:r>
      <w:r w:rsidRPr="007C7E75">
        <w:t xml:space="preserve">for </w:t>
      </w:r>
      <w:r>
        <w:t xml:space="preserve">the degree of </w:t>
      </w:r>
      <w:r w:rsidRPr="003D0589">
        <w:t>Master of Software Engineering</w:t>
      </w:r>
    </w:p>
    <w:p w14:paraId="6E4BF460" w14:textId="77777777" w:rsidR="0060488B" w:rsidRDefault="0060488B" w:rsidP="0060488B">
      <w:pPr>
        <w:pStyle w:val="Department"/>
      </w:pPr>
    </w:p>
    <w:p w14:paraId="72EAFB03" w14:textId="77777777" w:rsidR="00FA009D" w:rsidRDefault="00FA009D" w:rsidP="0060488B">
      <w:pPr>
        <w:pStyle w:val="Department"/>
      </w:pPr>
    </w:p>
    <w:p w14:paraId="3BAC90E9" w14:textId="77777777" w:rsidR="00FA009D" w:rsidRDefault="00FA009D" w:rsidP="0060488B">
      <w:pPr>
        <w:pStyle w:val="Department"/>
      </w:pPr>
      <w:r>
        <w:t>Supervisor:</w:t>
      </w:r>
    </w:p>
    <w:p w14:paraId="664006FF" w14:textId="0A7DC898" w:rsidR="00FA009D" w:rsidRDefault="002F640A" w:rsidP="0060488B">
      <w:pPr>
        <w:pStyle w:val="Department"/>
      </w:pPr>
      <w:r>
        <w:t>Dr. Le Thanh Hai</w:t>
      </w:r>
    </w:p>
    <w:p w14:paraId="415941FF" w14:textId="0BC7A164" w:rsidR="0060488B" w:rsidRPr="00F72185" w:rsidRDefault="0060488B" w:rsidP="0060488B">
      <w:pPr>
        <w:pStyle w:val="Department"/>
      </w:pPr>
    </w:p>
    <w:p w14:paraId="1845B9EB" w14:textId="38CB2B8A" w:rsidR="00C373CF" w:rsidRDefault="0060488B" w:rsidP="0060488B">
      <w:pPr>
        <w:pStyle w:val="Subtitle"/>
        <w:sectPr w:rsidR="00C373CF" w:rsidSect="006B022F">
          <w:headerReference w:type="even" r:id="rId11"/>
          <w:headerReference w:type="default" r:id="rId12"/>
          <w:footerReference w:type="first" r:id="rId13"/>
          <w:type w:val="continuous"/>
          <w:pgSz w:w="12240" w:h="15840" w:code="1"/>
          <w:pgMar w:top="1440" w:right="1077" w:bottom="1077" w:left="1797" w:header="720" w:footer="720" w:gutter="0"/>
          <w:pgNumType w:start="1"/>
          <w:cols w:space="720"/>
          <w:titlePg/>
          <w:docGrid w:linePitch="360"/>
        </w:sectPr>
      </w:pPr>
      <w:r w:rsidRPr="00F72185">
        <w:t>©</w:t>
      </w:r>
      <w:r>
        <w:t xml:space="preserve"> </w:t>
      </w:r>
      <w:r w:rsidRPr="00F72185">
        <w:t xml:space="preserve">Copyright by </w:t>
      </w:r>
      <w:r w:rsidR="002F640A">
        <w:t>Pham Trong Kha  2024</w:t>
      </w:r>
      <w:r>
        <w:t xml:space="preserve"> </w:t>
      </w:r>
    </w:p>
    <w:p w14:paraId="45FA1D86" w14:textId="77777777" w:rsidR="00C373CF" w:rsidRDefault="00C373CF" w:rsidP="0085639C">
      <w:pPr>
        <w:pStyle w:val="Abstracttitle"/>
      </w:pPr>
    </w:p>
    <w:p w14:paraId="274B7D84" w14:textId="77777777" w:rsidR="006F0425" w:rsidRDefault="006F0425" w:rsidP="0085639C">
      <w:pPr>
        <w:pStyle w:val="Abstracttitle"/>
        <w:sectPr w:rsidR="006F0425" w:rsidSect="006B022F">
          <w:headerReference w:type="first" r:id="rId14"/>
          <w:footerReference w:type="first" r:id="rId15"/>
          <w:type w:val="continuous"/>
          <w:pgSz w:w="12240" w:h="15840" w:code="1"/>
          <w:pgMar w:top="1440" w:right="1077" w:bottom="1077" w:left="1797" w:header="720" w:footer="720" w:gutter="0"/>
          <w:pgNumType w:start="1"/>
          <w:cols w:space="720"/>
          <w:titlePg/>
          <w:docGrid w:linePitch="360"/>
        </w:sectPr>
      </w:pPr>
    </w:p>
    <w:p w14:paraId="161AF0A5" w14:textId="053EC32B" w:rsidR="00FC7734" w:rsidRPr="00345B95" w:rsidRDefault="002F640A" w:rsidP="0085639C">
      <w:pPr>
        <w:pStyle w:val="Abstracttitle"/>
      </w:pPr>
      <w:r w:rsidRPr="002F640A">
        <w:lastRenderedPageBreak/>
        <w:t>Artificial Intelligence Applications in Phishing Email Classification</w:t>
      </w:r>
    </w:p>
    <w:p w14:paraId="228EAC8E" w14:textId="0B24635F" w:rsidR="0069727B" w:rsidRDefault="002F640A" w:rsidP="001B700A">
      <w:pPr>
        <w:pStyle w:val="AbstractUofT"/>
      </w:pPr>
      <w:r>
        <w:t>Pham Trong Kha</w:t>
      </w:r>
    </w:p>
    <w:p w14:paraId="567E896B" w14:textId="77777777" w:rsidR="00995BBC" w:rsidRPr="00CD624E" w:rsidRDefault="00C05324" w:rsidP="001B700A">
      <w:pPr>
        <w:pStyle w:val="AbstractUofT"/>
      </w:pPr>
      <w:r>
        <w:t xml:space="preserve">Degree </w:t>
      </w:r>
      <w:r w:rsidR="003D0589" w:rsidRPr="003D0589">
        <w:t>Master of Software Engineering</w:t>
      </w:r>
    </w:p>
    <w:p w14:paraId="4F6AB2CD" w14:textId="77777777" w:rsidR="00995BBC" w:rsidRPr="00CD624E" w:rsidRDefault="003D0589" w:rsidP="001B700A">
      <w:pPr>
        <w:pStyle w:val="AbstractUofT"/>
      </w:pPr>
      <w:r>
        <w:t>FPT University</w:t>
      </w:r>
    </w:p>
    <w:p w14:paraId="4B5A2FA6" w14:textId="44C58A4F" w:rsidR="00995BBC" w:rsidRPr="00CD624E" w:rsidRDefault="002F640A" w:rsidP="001B700A">
      <w:pPr>
        <w:pStyle w:val="AbstractUofT"/>
      </w:pPr>
      <w:r>
        <w:t>2024</w:t>
      </w:r>
    </w:p>
    <w:p w14:paraId="5DE2D097" w14:textId="77777777" w:rsidR="00995BBC" w:rsidRPr="00CD624E" w:rsidRDefault="00531F85" w:rsidP="00326C40">
      <w:pPr>
        <w:pStyle w:val="Chapter"/>
      </w:pPr>
      <w:bookmarkStart w:id="2" w:name="_Toc172096236"/>
      <w:bookmarkStart w:id="3" w:name="_Toc173084167"/>
      <w:bookmarkStart w:id="4" w:name="_Toc182321492"/>
      <w:bookmarkStart w:id="5" w:name="_Toc186388503"/>
      <w:bookmarkStart w:id="6" w:name="_Toc186579916"/>
      <w:bookmarkStart w:id="7" w:name="_Toc186617063"/>
      <w:r w:rsidRPr="00CD624E">
        <w:lastRenderedPageBreak/>
        <w:t>Abstract</w:t>
      </w:r>
      <w:bookmarkEnd w:id="2"/>
      <w:bookmarkEnd w:id="3"/>
      <w:bookmarkEnd w:id="4"/>
      <w:bookmarkEnd w:id="5"/>
      <w:bookmarkEnd w:id="6"/>
      <w:bookmarkEnd w:id="7"/>
    </w:p>
    <w:p w14:paraId="64575482" w14:textId="64884DED" w:rsidR="00171C30" w:rsidRDefault="00171C30" w:rsidP="00171C30">
      <w:pPr>
        <w:jc w:val="both"/>
      </w:pPr>
      <w:bookmarkStart w:id="8" w:name="_Toc172096237"/>
      <w:bookmarkStart w:id="9" w:name="_Toc179622551"/>
      <w:r>
        <w:t>With the increasing sophistication of phishing attacks, the need for advanced security measures in email communication has become critical. Traditional rule-based systems are often inadequate in detecting complex phishing patterns, prompting the integration of Artificial Intelligence (AI) for more accurate detection. This thesis presents the development of a web-based application designed for system administrators, featuring AI integration for phishing email classification.</w:t>
      </w:r>
    </w:p>
    <w:p w14:paraId="3203BBB3" w14:textId="5C226313" w:rsidR="00171C30" w:rsidRDefault="00171C30" w:rsidP="00171C30">
      <w:pPr>
        <w:jc w:val="both"/>
      </w:pPr>
      <w:r>
        <w:t>Leveraging a dataset of phishing and legitimate emails from Kaggle, the system applies various machine learning models, including Naive Bayes, Long Short-Term Memory (LSTM), and Gated Recurrent Units (GRU), to enhance email security. The architecture incorporates a frontend built with HTML, CSS, and JavaScript, and a backend using Python’s Flask framework, interfacing with a MySQL database for email management.</w:t>
      </w:r>
    </w:p>
    <w:p w14:paraId="65BAD53A" w14:textId="2E3FB1E9" w:rsidR="00171C30" w:rsidRDefault="00171C30" w:rsidP="00171C30">
      <w:pPr>
        <w:jc w:val="both"/>
      </w:pPr>
      <w:r>
        <w:t>The system is containerized using Docker to ensure scalability and portability. Key AI models are trained using TensorFlow and deployed to classify incoming emails. The application integrates Microsoft Azure Active Directory for secure user authentication, while real-time phishing alerts are provided through email analysis.</w:t>
      </w:r>
    </w:p>
    <w:p w14:paraId="345BEA52" w14:textId="4B92F3A0" w:rsidR="00C26C61" w:rsidRDefault="00171C30" w:rsidP="00171C30">
      <w:pPr>
        <w:jc w:val="both"/>
      </w:pPr>
      <w:r>
        <w:t>By evaluating model performance through accuracy, precision, recall, and F1-score, the system provides a robust solution for detecting phishing emails in real-time. This research demonstrates the practicality of AI-powered solutions in enhancing email security and offers a scalable tool for system administrators to combat phishing threats.</w:t>
      </w:r>
    </w:p>
    <w:p w14:paraId="6F56089B" w14:textId="77777777" w:rsidR="00326C40" w:rsidRDefault="00326C40" w:rsidP="00171C30">
      <w:pPr>
        <w:jc w:val="both"/>
      </w:pPr>
    </w:p>
    <w:p w14:paraId="5E58B6EB" w14:textId="77777777" w:rsidR="00326C40" w:rsidRDefault="00326C40" w:rsidP="00171C30">
      <w:pPr>
        <w:jc w:val="both"/>
      </w:pPr>
    </w:p>
    <w:p w14:paraId="62F2C568" w14:textId="77777777" w:rsidR="00326C40" w:rsidRDefault="00326C40" w:rsidP="00171C30">
      <w:pPr>
        <w:jc w:val="both"/>
      </w:pPr>
    </w:p>
    <w:p w14:paraId="7B513D26" w14:textId="77777777" w:rsidR="00326C40" w:rsidRDefault="00326C40" w:rsidP="00171C30">
      <w:pPr>
        <w:jc w:val="both"/>
      </w:pPr>
    </w:p>
    <w:p w14:paraId="47133CFC" w14:textId="77777777" w:rsidR="00326C40" w:rsidRDefault="00326C40" w:rsidP="00171C30">
      <w:pPr>
        <w:jc w:val="both"/>
      </w:pPr>
    </w:p>
    <w:p w14:paraId="5CFFE7BB" w14:textId="77777777" w:rsidR="00326C40" w:rsidRPr="00221E65" w:rsidRDefault="00326C40" w:rsidP="00171C30">
      <w:pPr>
        <w:jc w:val="both"/>
      </w:pPr>
    </w:p>
    <w:p w14:paraId="45392015" w14:textId="499DCED2" w:rsidR="00F65486" w:rsidRDefault="00F65486" w:rsidP="00B20C73">
      <w:pPr>
        <w:pStyle w:val="Chapter"/>
      </w:pPr>
      <w:bookmarkStart w:id="10" w:name="_Toc182321493"/>
      <w:bookmarkStart w:id="11" w:name="_Toc180230302"/>
      <w:bookmarkStart w:id="12" w:name="_Toc180241167"/>
      <w:bookmarkStart w:id="13" w:name="_Toc180241229"/>
      <w:bookmarkStart w:id="14" w:name="_Toc186388504"/>
      <w:bookmarkStart w:id="15" w:name="_Toc186579917"/>
      <w:bookmarkStart w:id="16" w:name="_Toc186617064"/>
      <w:r>
        <w:lastRenderedPageBreak/>
        <w:t>Acknowledgments</w:t>
      </w:r>
      <w:bookmarkEnd w:id="8"/>
      <w:bookmarkEnd w:id="9"/>
      <w:bookmarkEnd w:id="10"/>
      <w:bookmarkEnd w:id="11"/>
      <w:bookmarkEnd w:id="12"/>
      <w:bookmarkEnd w:id="13"/>
      <w:bookmarkEnd w:id="14"/>
      <w:bookmarkEnd w:id="15"/>
      <w:bookmarkEnd w:id="16"/>
    </w:p>
    <w:p w14:paraId="5DAC7B53" w14:textId="1082F1D2" w:rsidR="001610C3" w:rsidRDefault="001610C3" w:rsidP="00171C30">
      <w:pPr>
        <w:pStyle w:val="BodyText"/>
        <w:jc w:val="both"/>
      </w:pPr>
      <w:r>
        <w:t>I would like to express my deepest gratitude to my supervisor, Dr. Le Thanh Hai, for his invaluable guidance throughout this project. I am also thankful to my classmates for their helpful advice and support. A special thanks to my wife and my company for their unwavering support and for providing the necessary resources and encouragement to complete this work.</w:t>
      </w:r>
    </w:p>
    <w:p w14:paraId="3B90ACBB" w14:textId="3ACD21C1" w:rsidR="006B022F" w:rsidRDefault="001610C3" w:rsidP="00171C30">
      <w:pPr>
        <w:pStyle w:val="BodyText"/>
        <w:jc w:val="both"/>
      </w:pPr>
      <w:r>
        <w:t xml:space="preserve">I am also grateful for the knowledge gained from other courses, which contributed to the success of this thesis. Lastly, I would like to thank FPT University for providing an excellent learning environment and offering courses that are closely aligned with the subject matter of my research. </w:t>
      </w:r>
    </w:p>
    <w:p w14:paraId="383F5960" w14:textId="77777777" w:rsidR="006B022F" w:rsidRPr="006B022F" w:rsidRDefault="006B022F" w:rsidP="006B022F"/>
    <w:p w14:paraId="715490BD" w14:textId="77777777" w:rsidR="006B022F" w:rsidRPr="006B022F" w:rsidRDefault="006B022F" w:rsidP="006B022F"/>
    <w:p w14:paraId="54418CD5" w14:textId="77777777" w:rsidR="006B022F" w:rsidRPr="006B022F" w:rsidRDefault="006B022F" w:rsidP="006B022F"/>
    <w:p w14:paraId="71C4B00D" w14:textId="77777777" w:rsidR="006B022F" w:rsidRPr="006B022F" w:rsidRDefault="006B022F" w:rsidP="006B022F"/>
    <w:p w14:paraId="21A2D969" w14:textId="77777777" w:rsidR="006B022F" w:rsidRPr="006B022F" w:rsidRDefault="006B022F" w:rsidP="006B022F"/>
    <w:p w14:paraId="7F7B6031" w14:textId="77777777" w:rsidR="006B022F" w:rsidRDefault="006B022F" w:rsidP="006B022F"/>
    <w:p w14:paraId="3B2629D8" w14:textId="77777777" w:rsidR="007928E1" w:rsidRPr="006B022F" w:rsidRDefault="007928E1" w:rsidP="006B022F">
      <w:pPr>
        <w:jc w:val="center"/>
      </w:pPr>
    </w:p>
    <w:p w14:paraId="55263E53" w14:textId="77777777" w:rsidR="00E818F1" w:rsidRDefault="00E818F1">
      <w:pPr>
        <w:pStyle w:val="TOCHeading"/>
      </w:pPr>
    </w:p>
    <w:p w14:paraId="110466E9" w14:textId="77777777" w:rsidR="00E818F1" w:rsidRDefault="00E818F1">
      <w:pPr>
        <w:pStyle w:val="TOCHeading"/>
      </w:pPr>
    </w:p>
    <w:p w14:paraId="411E43BF" w14:textId="77777777" w:rsidR="00E818F1" w:rsidRDefault="00E818F1">
      <w:pPr>
        <w:pStyle w:val="TOCHeading"/>
      </w:pPr>
    </w:p>
    <w:p w14:paraId="4F0217DE" w14:textId="77777777" w:rsidR="00E818F1" w:rsidRDefault="00E818F1">
      <w:pPr>
        <w:pStyle w:val="TOCHeading"/>
      </w:pPr>
    </w:p>
    <w:p w14:paraId="76BE4595" w14:textId="77777777" w:rsidR="00E818F1" w:rsidRDefault="00E818F1">
      <w:pPr>
        <w:pStyle w:val="TOCHeading"/>
      </w:pPr>
    </w:p>
    <w:p w14:paraId="761CF103" w14:textId="77777777" w:rsidR="00DF454C" w:rsidRPr="00DF454C" w:rsidRDefault="00DF454C" w:rsidP="00DF454C">
      <w:pPr>
        <w:rPr>
          <w:lang w:eastAsia="en-US"/>
        </w:rPr>
      </w:pPr>
    </w:p>
    <w:p w14:paraId="39F5BECA" w14:textId="58FAAA61" w:rsidR="00337841" w:rsidRPr="00E254B6" w:rsidRDefault="00E818F1" w:rsidP="00E254B6">
      <w:pPr>
        <w:pStyle w:val="TOCHeading"/>
        <w:jc w:val="center"/>
        <w:rPr>
          <w:rFonts w:ascii="Arial" w:hAnsi="Arial"/>
          <w:color w:val="auto"/>
          <w:szCs w:val="28"/>
          <w:lang w:eastAsia="en-CA"/>
        </w:rPr>
      </w:pPr>
      <w:r w:rsidRPr="00DF454C">
        <w:rPr>
          <w:rFonts w:ascii="Arial" w:hAnsi="Arial"/>
          <w:color w:val="auto"/>
          <w:szCs w:val="28"/>
          <w:lang w:eastAsia="en-CA"/>
        </w:rPr>
        <w:lastRenderedPageBreak/>
        <w:t>Table of Contents</w:t>
      </w:r>
    </w:p>
    <w:p w14:paraId="01CBBD95" w14:textId="61CA9C43" w:rsidR="00337841" w:rsidRPr="00337841" w:rsidRDefault="00337841">
      <w:pPr>
        <w:pStyle w:val="TOC1"/>
        <w:rPr>
          <w:rFonts w:ascii="Aptos" w:hAnsi="Aptos"/>
          <w:noProof/>
          <w:kern w:val="2"/>
          <w:szCs w:val="24"/>
          <w:lang w:eastAsia="en-US"/>
        </w:rPr>
      </w:pPr>
      <w:r>
        <w:fldChar w:fldCharType="begin"/>
      </w:r>
      <w:r>
        <w:instrText xml:space="preserve"> TOC \o "1-3" \h \z \u </w:instrText>
      </w:r>
      <w:r>
        <w:fldChar w:fldCharType="separate"/>
      </w:r>
      <w:hyperlink w:anchor="_Toc186617063" w:history="1">
        <w:r w:rsidRPr="00103051">
          <w:rPr>
            <w:rStyle w:val="Hyperlink"/>
            <w:noProof/>
          </w:rPr>
          <w:t>Abstract</w:t>
        </w:r>
      </w:hyperlink>
    </w:p>
    <w:p w14:paraId="00349CD4" w14:textId="58481E98" w:rsidR="00337841" w:rsidRPr="00337841" w:rsidRDefault="00337841">
      <w:pPr>
        <w:pStyle w:val="TOC1"/>
        <w:rPr>
          <w:rFonts w:ascii="Aptos" w:hAnsi="Aptos"/>
          <w:noProof/>
          <w:kern w:val="2"/>
          <w:szCs w:val="24"/>
          <w:lang w:eastAsia="en-US"/>
        </w:rPr>
      </w:pPr>
      <w:hyperlink w:anchor="_Toc186617064" w:history="1">
        <w:r w:rsidRPr="00103051">
          <w:rPr>
            <w:rStyle w:val="Hyperlink"/>
            <w:noProof/>
          </w:rPr>
          <w:t>Acknowledgments</w:t>
        </w:r>
      </w:hyperlink>
    </w:p>
    <w:p w14:paraId="7D711E1F" w14:textId="1CED57A5" w:rsidR="00337841" w:rsidRPr="00337841" w:rsidRDefault="00337841">
      <w:pPr>
        <w:pStyle w:val="TOC1"/>
        <w:rPr>
          <w:rFonts w:ascii="Aptos" w:hAnsi="Aptos"/>
          <w:noProof/>
          <w:kern w:val="2"/>
          <w:szCs w:val="24"/>
          <w:lang w:eastAsia="en-US"/>
        </w:rPr>
      </w:pPr>
      <w:hyperlink w:anchor="_Toc186617065" w:history="1">
        <w:r w:rsidRPr="00103051">
          <w:rPr>
            <w:rStyle w:val="Hyperlink"/>
            <w:noProof/>
          </w:rPr>
          <w:t>List of Tables</w:t>
        </w:r>
      </w:hyperlink>
    </w:p>
    <w:p w14:paraId="779D896F" w14:textId="7BA5A664" w:rsidR="00337841" w:rsidRPr="00337841" w:rsidRDefault="00337841">
      <w:pPr>
        <w:pStyle w:val="TOC1"/>
        <w:rPr>
          <w:rFonts w:ascii="Aptos" w:hAnsi="Aptos"/>
          <w:noProof/>
          <w:kern w:val="2"/>
          <w:szCs w:val="24"/>
          <w:lang w:eastAsia="en-US"/>
        </w:rPr>
      </w:pPr>
      <w:hyperlink w:anchor="_Toc186617066" w:history="1">
        <w:r w:rsidRPr="00103051">
          <w:rPr>
            <w:rStyle w:val="Hyperlink"/>
            <w:noProof/>
          </w:rPr>
          <w:t>List of Figures</w:t>
        </w:r>
      </w:hyperlink>
    </w:p>
    <w:p w14:paraId="71AE52D8" w14:textId="3027A304" w:rsidR="00337841" w:rsidRPr="00337841" w:rsidRDefault="00337841">
      <w:pPr>
        <w:pStyle w:val="TOC1"/>
        <w:rPr>
          <w:rFonts w:ascii="Aptos" w:hAnsi="Aptos"/>
          <w:noProof/>
          <w:kern w:val="2"/>
          <w:szCs w:val="24"/>
          <w:lang w:eastAsia="en-US"/>
        </w:rPr>
      </w:pPr>
      <w:hyperlink w:anchor="_Toc186617067" w:history="1">
        <w:r w:rsidRPr="00103051">
          <w:rPr>
            <w:rStyle w:val="Hyperlink"/>
            <w:noProof/>
          </w:rPr>
          <w:t>List of  Abbreviations</w:t>
        </w:r>
      </w:hyperlink>
    </w:p>
    <w:p w14:paraId="47AD1B7C" w14:textId="6679EA74" w:rsidR="00337841" w:rsidRPr="00337841" w:rsidRDefault="00337841">
      <w:pPr>
        <w:pStyle w:val="TOC1"/>
        <w:rPr>
          <w:rFonts w:ascii="Aptos" w:hAnsi="Aptos"/>
          <w:noProof/>
          <w:kern w:val="2"/>
          <w:szCs w:val="24"/>
          <w:lang w:eastAsia="en-US"/>
        </w:rPr>
      </w:pPr>
      <w:hyperlink w:anchor="_Toc186617068" w:history="1">
        <w:r w:rsidRPr="00103051">
          <w:rPr>
            <w:rStyle w:val="Hyperlink"/>
            <w:noProof/>
          </w:rPr>
          <w:t>Chapter 1: Introduction</w:t>
        </w:r>
        <w:r>
          <w:rPr>
            <w:noProof/>
            <w:webHidden/>
          </w:rPr>
          <w:tab/>
        </w:r>
        <w:r>
          <w:rPr>
            <w:noProof/>
            <w:webHidden/>
          </w:rPr>
          <w:fldChar w:fldCharType="begin"/>
        </w:r>
        <w:r>
          <w:rPr>
            <w:noProof/>
            <w:webHidden/>
          </w:rPr>
          <w:instrText xml:space="preserve"> PAGEREF _Toc186617068 \h </w:instrText>
        </w:r>
        <w:r>
          <w:rPr>
            <w:noProof/>
            <w:webHidden/>
          </w:rPr>
        </w:r>
        <w:r>
          <w:rPr>
            <w:noProof/>
            <w:webHidden/>
          </w:rPr>
          <w:fldChar w:fldCharType="separate"/>
        </w:r>
        <w:r>
          <w:rPr>
            <w:noProof/>
            <w:webHidden/>
          </w:rPr>
          <w:t>1</w:t>
        </w:r>
        <w:r>
          <w:rPr>
            <w:noProof/>
            <w:webHidden/>
          </w:rPr>
          <w:fldChar w:fldCharType="end"/>
        </w:r>
      </w:hyperlink>
    </w:p>
    <w:p w14:paraId="570436FE" w14:textId="59E9E67E" w:rsidR="00337841" w:rsidRPr="00337841" w:rsidRDefault="00337841">
      <w:pPr>
        <w:pStyle w:val="TOC2"/>
        <w:rPr>
          <w:rFonts w:ascii="Aptos" w:hAnsi="Aptos"/>
          <w:noProof/>
          <w:kern w:val="2"/>
          <w:szCs w:val="24"/>
          <w:lang w:eastAsia="en-US"/>
        </w:rPr>
      </w:pPr>
      <w:hyperlink w:anchor="_Toc186617069" w:history="1">
        <w:r w:rsidRPr="00103051">
          <w:rPr>
            <w:rStyle w:val="Hyperlink"/>
            <w:noProof/>
          </w:rPr>
          <w:t>1.1</w:t>
        </w:r>
        <w:r w:rsidRPr="00337841">
          <w:rPr>
            <w:rFonts w:ascii="Aptos" w:hAnsi="Aptos"/>
            <w:noProof/>
            <w:kern w:val="2"/>
            <w:szCs w:val="24"/>
            <w:lang w:eastAsia="en-US"/>
          </w:rPr>
          <w:tab/>
        </w:r>
        <w:r w:rsidRPr="00103051">
          <w:rPr>
            <w:rStyle w:val="Hyperlink"/>
            <w:noProof/>
          </w:rPr>
          <w:t>Motivation</w:t>
        </w:r>
        <w:r>
          <w:rPr>
            <w:noProof/>
            <w:webHidden/>
          </w:rPr>
          <w:tab/>
        </w:r>
        <w:r>
          <w:rPr>
            <w:noProof/>
            <w:webHidden/>
          </w:rPr>
          <w:fldChar w:fldCharType="begin"/>
        </w:r>
        <w:r>
          <w:rPr>
            <w:noProof/>
            <w:webHidden/>
          </w:rPr>
          <w:instrText xml:space="preserve"> PAGEREF _Toc186617069 \h </w:instrText>
        </w:r>
        <w:r>
          <w:rPr>
            <w:noProof/>
            <w:webHidden/>
          </w:rPr>
        </w:r>
        <w:r>
          <w:rPr>
            <w:noProof/>
            <w:webHidden/>
          </w:rPr>
          <w:fldChar w:fldCharType="separate"/>
        </w:r>
        <w:r>
          <w:rPr>
            <w:noProof/>
            <w:webHidden/>
          </w:rPr>
          <w:t>1</w:t>
        </w:r>
        <w:r>
          <w:rPr>
            <w:noProof/>
            <w:webHidden/>
          </w:rPr>
          <w:fldChar w:fldCharType="end"/>
        </w:r>
      </w:hyperlink>
    </w:p>
    <w:p w14:paraId="57BE8B09" w14:textId="6E485F45" w:rsidR="00337841" w:rsidRPr="00337841" w:rsidRDefault="00337841">
      <w:pPr>
        <w:pStyle w:val="TOC2"/>
        <w:rPr>
          <w:rFonts w:ascii="Aptos" w:hAnsi="Aptos"/>
          <w:noProof/>
          <w:kern w:val="2"/>
          <w:szCs w:val="24"/>
          <w:lang w:eastAsia="en-US"/>
        </w:rPr>
      </w:pPr>
      <w:hyperlink w:anchor="_Toc186617070" w:history="1">
        <w:r w:rsidRPr="00103051">
          <w:rPr>
            <w:rStyle w:val="Hyperlink"/>
            <w:noProof/>
          </w:rPr>
          <w:t>1.2</w:t>
        </w:r>
        <w:r w:rsidRPr="00337841">
          <w:rPr>
            <w:rFonts w:ascii="Aptos" w:hAnsi="Aptos"/>
            <w:noProof/>
            <w:kern w:val="2"/>
            <w:szCs w:val="24"/>
            <w:lang w:eastAsia="en-US"/>
          </w:rPr>
          <w:tab/>
        </w:r>
        <w:r w:rsidRPr="00103051">
          <w:rPr>
            <w:rStyle w:val="Hyperlink"/>
            <w:noProof/>
          </w:rPr>
          <w:t>Problem Statement</w:t>
        </w:r>
        <w:r>
          <w:rPr>
            <w:noProof/>
            <w:webHidden/>
          </w:rPr>
          <w:tab/>
        </w:r>
        <w:r>
          <w:rPr>
            <w:noProof/>
            <w:webHidden/>
          </w:rPr>
          <w:fldChar w:fldCharType="begin"/>
        </w:r>
        <w:r>
          <w:rPr>
            <w:noProof/>
            <w:webHidden/>
          </w:rPr>
          <w:instrText xml:space="preserve"> PAGEREF _Toc186617070 \h </w:instrText>
        </w:r>
        <w:r>
          <w:rPr>
            <w:noProof/>
            <w:webHidden/>
          </w:rPr>
        </w:r>
        <w:r>
          <w:rPr>
            <w:noProof/>
            <w:webHidden/>
          </w:rPr>
          <w:fldChar w:fldCharType="separate"/>
        </w:r>
        <w:r>
          <w:rPr>
            <w:noProof/>
            <w:webHidden/>
          </w:rPr>
          <w:t>2</w:t>
        </w:r>
        <w:r>
          <w:rPr>
            <w:noProof/>
            <w:webHidden/>
          </w:rPr>
          <w:fldChar w:fldCharType="end"/>
        </w:r>
      </w:hyperlink>
    </w:p>
    <w:p w14:paraId="43E8AD2A" w14:textId="53283A0D" w:rsidR="00337841" w:rsidRPr="00337841" w:rsidRDefault="00337841">
      <w:pPr>
        <w:pStyle w:val="TOC2"/>
        <w:rPr>
          <w:rFonts w:ascii="Aptos" w:hAnsi="Aptos"/>
          <w:noProof/>
          <w:kern w:val="2"/>
          <w:szCs w:val="24"/>
          <w:lang w:eastAsia="en-US"/>
        </w:rPr>
      </w:pPr>
      <w:hyperlink w:anchor="_Toc186617071" w:history="1">
        <w:r w:rsidRPr="00103051">
          <w:rPr>
            <w:rStyle w:val="Hyperlink"/>
            <w:noProof/>
          </w:rPr>
          <w:t>1.3</w:t>
        </w:r>
        <w:r w:rsidRPr="00337841">
          <w:rPr>
            <w:rFonts w:ascii="Aptos" w:hAnsi="Aptos"/>
            <w:noProof/>
            <w:kern w:val="2"/>
            <w:szCs w:val="24"/>
            <w:lang w:eastAsia="en-US"/>
          </w:rPr>
          <w:tab/>
        </w:r>
        <w:r w:rsidRPr="00103051">
          <w:rPr>
            <w:rStyle w:val="Hyperlink"/>
            <w:noProof/>
          </w:rPr>
          <w:t>Research Objectives</w:t>
        </w:r>
        <w:r>
          <w:rPr>
            <w:noProof/>
            <w:webHidden/>
          </w:rPr>
          <w:tab/>
        </w:r>
        <w:r>
          <w:rPr>
            <w:noProof/>
            <w:webHidden/>
          </w:rPr>
          <w:fldChar w:fldCharType="begin"/>
        </w:r>
        <w:r>
          <w:rPr>
            <w:noProof/>
            <w:webHidden/>
          </w:rPr>
          <w:instrText xml:space="preserve"> PAGEREF _Toc186617071 \h </w:instrText>
        </w:r>
        <w:r>
          <w:rPr>
            <w:noProof/>
            <w:webHidden/>
          </w:rPr>
        </w:r>
        <w:r>
          <w:rPr>
            <w:noProof/>
            <w:webHidden/>
          </w:rPr>
          <w:fldChar w:fldCharType="separate"/>
        </w:r>
        <w:r>
          <w:rPr>
            <w:noProof/>
            <w:webHidden/>
          </w:rPr>
          <w:t>3</w:t>
        </w:r>
        <w:r>
          <w:rPr>
            <w:noProof/>
            <w:webHidden/>
          </w:rPr>
          <w:fldChar w:fldCharType="end"/>
        </w:r>
      </w:hyperlink>
    </w:p>
    <w:p w14:paraId="5047F661" w14:textId="64FA6AFB" w:rsidR="00337841" w:rsidRPr="00337841" w:rsidRDefault="00337841">
      <w:pPr>
        <w:pStyle w:val="TOC2"/>
        <w:rPr>
          <w:rFonts w:ascii="Aptos" w:hAnsi="Aptos"/>
          <w:noProof/>
          <w:kern w:val="2"/>
          <w:szCs w:val="24"/>
          <w:lang w:eastAsia="en-US"/>
        </w:rPr>
      </w:pPr>
      <w:hyperlink w:anchor="_Toc186617072" w:history="1">
        <w:r w:rsidRPr="00103051">
          <w:rPr>
            <w:rStyle w:val="Hyperlink"/>
            <w:noProof/>
          </w:rPr>
          <w:t>1.4</w:t>
        </w:r>
        <w:r w:rsidRPr="00337841">
          <w:rPr>
            <w:rFonts w:ascii="Aptos" w:hAnsi="Aptos"/>
            <w:noProof/>
            <w:kern w:val="2"/>
            <w:szCs w:val="24"/>
            <w:lang w:eastAsia="en-US"/>
          </w:rPr>
          <w:tab/>
        </w:r>
        <w:r w:rsidRPr="00103051">
          <w:rPr>
            <w:rStyle w:val="Hyperlink"/>
            <w:noProof/>
          </w:rPr>
          <w:t>Research Scope and Limitations</w:t>
        </w:r>
        <w:r>
          <w:rPr>
            <w:noProof/>
            <w:webHidden/>
          </w:rPr>
          <w:tab/>
        </w:r>
        <w:r>
          <w:rPr>
            <w:noProof/>
            <w:webHidden/>
          </w:rPr>
          <w:fldChar w:fldCharType="begin"/>
        </w:r>
        <w:r>
          <w:rPr>
            <w:noProof/>
            <w:webHidden/>
          </w:rPr>
          <w:instrText xml:space="preserve"> PAGEREF _Toc186617072 \h </w:instrText>
        </w:r>
        <w:r>
          <w:rPr>
            <w:noProof/>
            <w:webHidden/>
          </w:rPr>
        </w:r>
        <w:r>
          <w:rPr>
            <w:noProof/>
            <w:webHidden/>
          </w:rPr>
          <w:fldChar w:fldCharType="separate"/>
        </w:r>
        <w:r>
          <w:rPr>
            <w:noProof/>
            <w:webHidden/>
          </w:rPr>
          <w:t>4</w:t>
        </w:r>
        <w:r>
          <w:rPr>
            <w:noProof/>
            <w:webHidden/>
          </w:rPr>
          <w:fldChar w:fldCharType="end"/>
        </w:r>
      </w:hyperlink>
    </w:p>
    <w:p w14:paraId="73C3C412" w14:textId="693B16C4" w:rsidR="00337841" w:rsidRPr="00337841" w:rsidRDefault="00337841">
      <w:pPr>
        <w:pStyle w:val="TOC2"/>
        <w:rPr>
          <w:rFonts w:ascii="Aptos" w:hAnsi="Aptos"/>
          <w:noProof/>
          <w:kern w:val="2"/>
          <w:szCs w:val="24"/>
          <w:lang w:eastAsia="en-US"/>
        </w:rPr>
      </w:pPr>
      <w:hyperlink w:anchor="_Toc186617073" w:history="1">
        <w:r w:rsidRPr="00103051">
          <w:rPr>
            <w:rStyle w:val="Hyperlink"/>
            <w:noProof/>
          </w:rPr>
          <w:t>1.5</w:t>
        </w:r>
        <w:r w:rsidRPr="00337841">
          <w:rPr>
            <w:rFonts w:ascii="Aptos" w:hAnsi="Aptos"/>
            <w:noProof/>
            <w:kern w:val="2"/>
            <w:szCs w:val="24"/>
            <w:lang w:eastAsia="en-US"/>
          </w:rPr>
          <w:tab/>
        </w:r>
        <w:r w:rsidRPr="00103051">
          <w:rPr>
            <w:rStyle w:val="Hyperlink"/>
            <w:noProof/>
          </w:rPr>
          <w:t>Expected Contributions</w:t>
        </w:r>
        <w:r>
          <w:rPr>
            <w:noProof/>
            <w:webHidden/>
          </w:rPr>
          <w:tab/>
        </w:r>
        <w:r>
          <w:rPr>
            <w:noProof/>
            <w:webHidden/>
          </w:rPr>
          <w:fldChar w:fldCharType="begin"/>
        </w:r>
        <w:r>
          <w:rPr>
            <w:noProof/>
            <w:webHidden/>
          </w:rPr>
          <w:instrText xml:space="preserve"> PAGEREF _Toc186617073 \h </w:instrText>
        </w:r>
        <w:r>
          <w:rPr>
            <w:noProof/>
            <w:webHidden/>
          </w:rPr>
        </w:r>
        <w:r>
          <w:rPr>
            <w:noProof/>
            <w:webHidden/>
          </w:rPr>
          <w:fldChar w:fldCharType="separate"/>
        </w:r>
        <w:r>
          <w:rPr>
            <w:noProof/>
            <w:webHidden/>
          </w:rPr>
          <w:t>6</w:t>
        </w:r>
        <w:r>
          <w:rPr>
            <w:noProof/>
            <w:webHidden/>
          </w:rPr>
          <w:fldChar w:fldCharType="end"/>
        </w:r>
      </w:hyperlink>
    </w:p>
    <w:p w14:paraId="3845E8C4" w14:textId="260AF4DC" w:rsidR="00337841" w:rsidRPr="00337841" w:rsidRDefault="00337841">
      <w:pPr>
        <w:pStyle w:val="TOC2"/>
        <w:rPr>
          <w:rFonts w:ascii="Aptos" w:hAnsi="Aptos"/>
          <w:noProof/>
          <w:kern w:val="2"/>
          <w:szCs w:val="24"/>
          <w:lang w:eastAsia="en-US"/>
        </w:rPr>
      </w:pPr>
      <w:hyperlink w:anchor="_Toc186617074" w:history="1">
        <w:r w:rsidRPr="00103051">
          <w:rPr>
            <w:rStyle w:val="Hyperlink"/>
            <w:noProof/>
          </w:rPr>
          <w:t>1.6</w:t>
        </w:r>
        <w:r w:rsidRPr="00337841">
          <w:rPr>
            <w:rFonts w:ascii="Aptos" w:hAnsi="Aptos"/>
            <w:noProof/>
            <w:kern w:val="2"/>
            <w:szCs w:val="24"/>
            <w:lang w:eastAsia="en-US"/>
          </w:rPr>
          <w:tab/>
        </w:r>
        <w:r w:rsidRPr="00103051">
          <w:rPr>
            <w:rStyle w:val="Hyperlink"/>
            <w:noProof/>
          </w:rPr>
          <w:t>Thesis Organization</w:t>
        </w:r>
        <w:r>
          <w:rPr>
            <w:noProof/>
            <w:webHidden/>
          </w:rPr>
          <w:tab/>
        </w:r>
        <w:r>
          <w:rPr>
            <w:noProof/>
            <w:webHidden/>
          </w:rPr>
          <w:fldChar w:fldCharType="begin"/>
        </w:r>
        <w:r>
          <w:rPr>
            <w:noProof/>
            <w:webHidden/>
          </w:rPr>
          <w:instrText xml:space="preserve"> PAGEREF _Toc186617074 \h </w:instrText>
        </w:r>
        <w:r>
          <w:rPr>
            <w:noProof/>
            <w:webHidden/>
          </w:rPr>
        </w:r>
        <w:r>
          <w:rPr>
            <w:noProof/>
            <w:webHidden/>
          </w:rPr>
          <w:fldChar w:fldCharType="separate"/>
        </w:r>
        <w:r>
          <w:rPr>
            <w:noProof/>
            <w:webHidden/>
          </w:rPr>
          <w:t>7</w:t>
        </w:r>
        <w:r>
          <w:rPr>
            <w:noProof/>
            <w:webHidden/>
          </w:rPr>
          <w:fldChar w:fldCharType="end"/>
        </w:r>
      </w:hyperlink>
    </w:p>
    <w:p w14:paraId="6CFF755A" w14:textId="02C51F57" w:rsidR="00337841" w:rsidRPr="00337841" w:rsidRDefault="00337841">
      <w:pPr>
        <w:pStyle w:val="TOC2"/>
        <w:rPr>
          <w:rFonts w:ascii="Aptos" w:hAnsi="Aptos"/>
          <w:noProof/>
          <w:kern w:val="2"/>
          <w:szCs w:val="24"/>
          <w:lang w:eastAsia="en-US"/>
        </w:rPr>
      </w:pPr>
      <w:hyperlink w:anchor="_Toc186617075" w:history="1">
        <w:r w:rsidRPr="00103051">
          <w:rPr>
            <w:rStyle w:val="Hyperlink"/>
            <w:noProof/>
          </w:rPr>
          <w:t>1.7</w:t>
        </w:r>
        <w:r w:rsidRPr="00337841">
          <w:rPr>
            <w:rFonts w:ascii="Aptos" w:hAnsi="Aptos"/>
            <w:noProof/>
            <w:kern w:val="2"/>
            <w:szCs w:val="24"/>
            <w:lang w:eastAsia="en-US"/>
          </w:rPr>
          <w:tab/>
        </w:r>
        <w:r w:rsidRPr="00103051">
          <w:rPr>
            <w:rStyle w:val="Hyperlink"/>
            <w:noProof/>
          </w:rPr>
          <w:t>Preliminary Timeline</w:t>
        </w:r>
        <w:r>
          <w:rPr>
            <w:noProof/>
            <w:webHidden/>
          </w:rPr>
          <w:tab/>
        </w:r>
        <w:r>
          <w:rPr>
            <w:noProof/>
            <w:webHidden/>
          </w:rPr>
          <w:fldChar w:fldCharType="begin"/>
        </w:r>
        <w:r>
          <w:rPr>
            <w:noProof/>
            <w:webHidden/>
          </w:rPr>
          <w:instrText xml:space="preserve"> PAGEREF _Toc186617075 \h </w:instrText>
        </w:r>
        <w:r>
          <w:rPr>
            <w:noProof/>
            <w:webHidden/>
          </w:rPr>
        </w:r>
        <w:r>
          <w:rPr>
            <w:noProof/>
            <w:webHidden/>
          </w:rPr>
          <w:fldChar w:fldCharType="separate"/>
        </w:r>
        <w:r>
          <w:rPr>
            <w:noProof/>
            <w:webHidden/>
          </w:rPr>
          <w:t>8</w:t>
        </w:r>
        <w:r>
          <w:rPr>
            <w:noProof/>
            <w:webHidden/>
          </w:rPr>
          <w:fldChar w:fldCharType="end"/>
        </w:r>
      </w:hyperlink>
    </w:p>
    <w:p w14:paraId="580276B7" w14:textId="1831B05F" w:rsidR="00337841" w:rsidRPr="00337841" w:rsidRDefault="00337841" w:rsidP="00E254B6">
      <w:pPr>
        <w:pStyle w:val="TOC1"/>
        <w:rPr>
          <w:rFonts w:ascii="Aptos" w:hAnsi="Aptos"/>
          <w:noProof/>
          <w:kern w:val="2"/>
          <w:szCs w:val="24"/>
          <w:lang w:eastAsia="en-US"/>
        </w:rPr>
      </w:pPr>
      <w:hyperlink w:anchor="_Toc186617076" w:history="1">
        <w:r w:rsidRPr="00103051">
          <w:rPr>
            <w:rStyle w:val="Hyperlink"/>
            <w:noProof/>
          </w:rPr>
          <w:t>Chapter 2: Literature Review</w:t>
        </w:r>
        <w:r>
          <w:rPr>
            <w:noProof/>
            <w:webHidden/>
          </w:rPr>
          <w:tab/>
        </w:r>
        <w:r>
          <w:rPr>
            <w:noProof/>
            <w:webHidden/>
          </w:rPr>
          <w:fldChar w:fldCharType="begin"/>
        </w:r>
        <w:r>
          <w:rPr>
            <w:noProof/>
            <w:webHidden/>
          </w:rPr>
          <w:instrText xml:space="preserve"> PAGEREF _Toc186617076 \h </w:instrText>
        </w:r>
        <w:r>
          <w:rPr>
            <w:noProof/>
            <w:webHidden/>
          </w:rPr>
        </w:r>
        <w:r>
          <w:rPr>
            <w:noProof/>
            <w:webHidden/>
          </w:rPr>
          <w:fldChar w:fldCharType="separate"/>
        </w:r>
        <w:r>
          <w:rPr>
            <w:noProof/>
            <w:webHidden/>
          </w:rPr>
          <w:t>9</w:t>
        </w:r>
        <w:r>
          <w:rPr>
            <w:noProof/>
            <w:webHidden/>
          </w:rPr>
          <w:fldChar w:fldCharType="end"/>
        </w:r>
      </w:hyperlink>
    </w:p>
    <w:p w14:paraId="719138EC" w14:textId="137561E9" w:rsidR="00337841" w:rsidRPr="00337841" w:rsidRDefault="00337841">
      <w:pPr>
        <w:pStyle w:val="TOC2"/>
        <w:rPr>
          <w:rFonts w:ascii="Aptos" w:hAnsi="Aptos"/>
          <w:noProof/>
          <w:kern w:val="2"/>
          <w:szCs w:val="24"/>
          <w:lang w:eastAsia="en-US"/>
        </w:rPr>
      </w:pPr>
      <w:hyperlink w:anchor="_Toc186617078" w:history="1">
        <w:r w:rsidRPr="00103051">
          <w:rPr>
            <w:rStyle w:val="Hyperlink"/>
            <w:noProof/>
          </w:rPr>
          <w:t>2.1</w:t>
        </w:r>
        <w:r w:rsidRPr="00337841">
          <w:rPr>
            <w:rFonts w:ascii="Aptos" w:hAnsi="Aptos"/>
            <w:noProof/>
            <w:kern w:val="2"/>
            <w:szCs w:val="24"/>
            <w:lang w:eastAsia="en-US"/>
          </w:rPr>
          <w:tab/>
        </w:r>
        <w:r w:rsidRPr="00103051">
          <w:rPr>
            <w:rStyle w:val="Hyperlink"/>
            <w:noProof/>
          </w:rPr>
          <w:t>Introduction to Phishing Detection Methods</w:t>
        </w:r>
        <w:r>
          <w:rPr>
            <w:noProof/>
            <w:webHidden/>
          </w:rPr>
          <w:tab/>
        </w:r>
        <w:r>
          <w:rPr>
            <w:noProof/>
            <w:webHidden/>
          </w:rPr>
          <w:fldChar w:fldCharType="begin"/>
        </w:r>
        <w:r>
          <w:rPr>
            <w:noProof/>
            <w:webHidden/>
          </w:rPr>
          <w:instrText xml:space="preserve"> PAGEREF _Toc186617078 \h </w:instrText>
        </w:r>
        <w:r>
          <w:rPr>
            <w:noProof/>
            <w:webHidden/>
          </w:rPr>
        </w:r>
        <w:r>
          <w:rPr>
            <w:noProof/>
            <w:webHidden/>
          </w:rPr>
          <w:fldChar w:fldCharType="separate"/>
        </w:r>
        <w:r>
          <w:rPr>
            <w:noProof/>
            <w:webHidden/>
          </w:rPr>
          <w:t>9</w:t>
        </w:r>
        <w:r>
          <w:rPr>
            <w:noProof/>
            <w:webHidden/>
          </w:rPr>
          <w:fldChar w:fldCharType="end"/>
        </w:r>
      </w:hyperlink>
    </w:p>
    <w:p w14:paraId="6B41ABE5" w14:textId="01BCF30D" w:rsidR="00337841" w:rsidRPr="00337841" w:rsidRDefault="00337841">
      <w:pPr>
        <w:pStyle w:val="TOC3"/>
        <w:rPr>
          <w:rFonts w:ascii="Aptos" w:hAnsi="Aptos"/>
          <w:noProof/>
          <w:kern w:val="2"/>
          <w:szCs w:val="24"/>
          <w:lang w:eastAsia="en-US"/>
        </w:rPr>
      </w:pPr>
      <w:hyperlink w:anchor="_Toc186617079" w:history="1">
        <w:r w:rsidRPr="00103051">
          <w:rPr>
            <w:rStyle w:val="Hyperlink"/>
            <w:noProof/>
          </w:rPr>
          <w:t>2.1.1</w:t>
        </w:r>
        <w:r w:rsidRPr="00337841">
          <w:rPr>
            <w:rFonts w:ascii="Aptos" w:hAnsi="Aptos"/>
            <w:noProof/>
            <w:kern w:val="2"/>
            <w:szCs w:val="24"/>
            <w:lang w:eastAsia="en-US"/>
          </w:rPr>
          <w:tab/>
        </w:r>
        <w:r w:rsidRPr="00103051">
          <w:rPr>
            <w:rStyle w:val="Hyperlink"/>
            <w:noProof/>
          </w:rPr>
          <w:t>User Awareness Methods</w:t>
        </w:r>
        <w:r>
          <w:rPr>
            <w:noProof/>
            <w:webHidden/>
          </w:rPr>
          <w:tab/>
        </w:r>
        <w:r>
          <w:rPr>
            <w:noProof/>
            <w:webHidden/>
          </w:rPr>
          <w:fldChar w:fldCharType="begin"/>
        </w:r>
        <w:r>
          <w:rPr>
            <w:noProof/>
            <w:webHidden/>
          </w:rPr>
          <w:instrText xml:space="preserve"> PAGEREF _Toc186617079 \h </w:instrText>
        </w:r>
        <w:r>
          <w:rPr>
            <w:noProof/>
            <w:webHidden/>
          </w:rPr>
        </w:r>
        <w:r>
          <w:rPr>
            <w:noProof/>
            <w:webHidden/>
          </w:rPr>
          <w:fldChar w:fldCharType="separate"/>
        </w:r>
        <w:r>
          <w:rPr>
            <w:noProof/>
            <w:webHidden/>
          </w:rPr>
          <w:t>9</w:t>
        </w:r>
        <w:r>
          <w:rPr>
            <w:noProof/>
            <w:webHidden/>
          </w:rPr>
          <w:fldChar w:fldCharType="end"/>
        </w:r>
      </w:hyperlink>
    </w:p>
    <w:p w14:paraId="516C5B43" w14:textId="500EFA01" w:rsidR="00337841" w:rsidRPr="00337841" w:rsidRDefault="00337841">
      <w:pPr>
        <w:pStyle w:val="TOC3"/>
        <w:rPr>
          <w:rFonts w:ascii="Aptos" w:hAnsi="Aptos"/>
          <w:noProof/>
          <w:kern w:val="2"/>
          <w:szCs w:val="24"/>
          <w:lang w:eastAsia="en-US"/>
        </w:rPr>
      </w:pPr>
      <w:hyperlink w:anchor="_Toc186617080" w:history="1">
        <w:r w:rsidRPr="00103051">
          <w:rPr>
            <w:rStyle w:val="Hyperlink"/>
            <w:noProof/>
          </w:rPr>
          <w:t>2.1.2</w:t>
        </w:r>
        <w:r w:rsidRPr="00337841">
          <w:rPr>
            <w:rFonts w:ascii="Aptos" w:hAnsi="Aptos"/>
            <w:noProof/>
            <w:kern w:val="2"/>
            <w:szCs w:val="24"/>
            <w:lang w:eastAsia="en-US"/>
          </w:rPr>
          <w:tab/>
        </w:r>
        <w:r w:rsidRPr="00103051">
          <w:rPr>
            <w:rStyle w:val="Hyperlink"/>
            <w:noProof/>
          </w:rPr>
          <w:t>Software-Based Detection Methods</w:t>
        </w:r>
        <w:r>
          <w:rPr>
            <w:noProof/>
            <w:webHidden/>
          </w:rPr>
          <w:tab/>
        </w:r>
        <w:r>
          <w:rPr>
            <w:noProof/>
            <w:webHidden/>
          </w:rPr>
          <w:fldChar w:fldCharType="begin"/>
        </w:r>
        <w:r>
          <w:rPr>
            <w:noProof/>
            <w:webHidden/>
          </w:rPr>
          <w:instrText xml:space="preserve"> PAGEREF _Toc186617080 \h </w:instrText>
        </w:r>
        <w:r>
          <w:rPr>
            <w:noProof/>
            <w:webHidden/>
          </w:rPr>
        </w:r>
        <w:r>
          <w:rPr>
            <w:noProof/>
            <w:webHidden/>
          </w:rPr>
          <w:fldChar w:fldCharType="separate"/>
        </w:r>
        <w:r>
          <w:rPr>
            <w:noProof/>
            <w:webHidden/>
          </w:rPr>
          <w:t>9</w:t>
        </w:r>
        <w:r>
          <w:rPr>
            <w:noProof/>
            <w:webHidden/>
          </w:rPr>
          <w:fldChar w:fldCharType="end"/>
        </w:r>
      </w:hyperlink>
    </w:p>
    <w:p w14:paraId="44F608E8" w14:textId="595A645E" w:rsidR="00337841" w:rsidRPr="00337841" w:rsidRDefault="00337841">
      <w:pPr>
        <w:pStyle w:val="TOC2"/>
        <w:rPr>
          <w:rFonts w:ascii="Aptos" w:hAnsi="Aptos"/>
          <w:noProof/>
          <w:kern w:val="2"/>
          <w:szCs w:val="24"/>
          <w:lang w:eastAsia="en-US"/>
        </w:rPr>
      </w:pPr>
      <w:hyperlink w:anchor="_Toc186617081" w:history="1">
        <w:r w:rsidRPr="00103051">
          <w:rPr>
            <w:rStyle w:val="Hyperlink"/>
            <w:noProof/>
          </w:rPr>
          <w:t>2.2</w:t>
        </w:r>
        <w:r w:rsidRPr="00337841">
          <w:rPr>
            <w:rFonts w:ascii="Aptos" w:hAnsi="Aptos"/>
            <w:noProof/>
            <w:kern w:val="2"/>
            <w:szCs w:val="24"/>
            <w:lang w:eastAsia="en-US"/>
          </w:rPr>
          <w:tab/>
        </w:r>
        <w:r w:rsidRPr="00103051">
          <w:rPr>
            <w:rStyle w:val="Hyperlink"/>
            <w:noProof/>
          </w:rPr>
          <w:t>Analysis of Previous Studies</w:t>
        </w:r>
        <w:r>
          <w:rPr>
            <w:noProof/>
            <w:webHidden/>
          </w:rPr>
          <w:tab/>
        </w:r>
        <w:r>
          <w:rPr>
            <w:noProof/>
            <w:webHidden/>
          </w:rPr>
          <w:fldChar w:fldCharType="begin"/>
        </w:r>
        <w:r>
          <w:rPr>
            <w:noProof/>
            <w:webHidden/>
          </w:rPr>
          <w:instrText xml:space="preserve"> PAGEREF _Toc186617081 \h </w:instrText>
        </w:r>
        <w:r>
          <w:rPr>
            <w:noProof/>
            <w:webHidden/>
          </w:rPr>
        </w:r>
        <w:r>
          <w:rPr>
            <w:noProof/>
            <w:webHidden/>
          </w:rPr>
          <w:fldChar w:fldCharType="separate"/>
        </w:r>
        <w:r>
          <w:rPr>
            <w:noProof/>
            <w:webHidden/>
          </w:rPr>
          <w:t>11</w:t>
        </w:r>
        <w:r>
          <w:rPr>
            <w:noProof/>
            <w:webHidden/>
          </w:rPr>
          <w:fldChar w:fldCharType="end"/>
        </w:r>
      </w:hyperlink>
    </w:p>
    <w:p w14:paraId="2DC097E1" w14:textId="5E5715D4" w:rsidR="00337841" w:rsidRPr="00337841" w:rsidRDefault="00337841">
      <w:pPr>
        <w:pStyle w:val="TOC3"/>
        <w:rPr>
          <w:rFonts w:ascii="Aptos" w:hAnsi="Aptos"/>
          <w:noProof/>
          <w:kern w:val="2"/>
          <w:szCs w:val="24"/>
          <w:lang w:eastAsia="en-US"/>
        </w:rPr>
      </w:pPr>
      <w:hyperlink w:anchor="_Toc186617082" w:history="1">
        <w:r w:rsidRPr="00103051">
          <w:rPr>
            <w:rStyle w:val="Hyperlink"/>
            <w:noProof/>
          </w:rPr>
          <w:t>2.2.1</w:t>
        </w:r>
        <w:r w:rsidRPr="00337841">
          <w:rPr>
            <w:rFonts w:ascii="Aptos" w:hAnsi="Aptos"/>
            <w:noProof/>
            <w:kern w:val="2"/>
            <w:szCs w:val="24"/>
            <w:lang w:eastAsia="en-US"/>
          </w:rPr>
          <w:tab/>
        </w:r>
        <w:r w:rsidRPr="00103051">
          <w:rPr>
            <w:rStyle w:val="Hyperlink"/>
            <w:noProof/>
          </w:rPr>
          <w:t>Traditional Methods</w:t>
        </w:r>
        <w:r>
          <w:rPr>
            <w:noProof/>
            <w:webHidden/>
          </w:rPr>
          <w:tab/>
        </w:r>
        <w:r>
          <w:rPr>
            <w:noProof/>
            <w:webHidden/>
          </w:rPr>
          <w:fldChar w:fldCharType="begin"/>
        </w:r>
        <w:r>
          <w:rPr>
            <w:noProof/>
            <w:webHidden/>
          </w:rPr>
          <w:instrText xml:space="preserve"> PAGEREF _Toc186617082 \h </w:instrText>
        </w:r>
        <w:r>
          <w:rPr>
            <w:noProof/>
            <w:webHidden/>
          </w:rPr>
        </w:r>
        <w:r>
          <w:rPr>
            <w:noProof/>
            <w:webHidden/>
          </w:rPr>
          <w:fldChar w:fldCharType="separate"/>
        </w:r>
        <w:r>
          <w:rPr>
            <w:noProof/>
            <w:webHidden/>
          </w:rPr>
          <w:t>11</w:t>
        </w:r>
        <w:r>
          <w:rPr>
            <w:noProof/>
            <w:webHidden/>
          </w:rPr>
          <w:fldChar w:fldCharType="end"/>
        </w:r>
      </w:hyperlink>
    </w:p>
    <w:p w14:paraId="508F6648" w14:textId="3D82FAAE" w:rsidR="00337841" w:rsidRPr="00337841" w:rsidRDefault="00337841">
      <w:pPr>
        <w:pStyle w:val="TOC3"/>
        <w:rPr>
          <w:rFonts w:ascii="Aptos" w:hAnsi="Aptos"/>
          <w:noProof/>
          <w:kern w:val="2"/>
          <w:szCs w:val="24"/>
          <w:lang w:eastAsia="en-US"/>
        </w:rPr>
      </w:pPr>
      <w:hyperlink w:anchor="_Toc186617083" w:history="1">
        <w:r w:rsidRPr="00103051">
          <w:rPr>
            <w:rStyle w:val="Hyperlink"/>
            <w:noProof/>
          </w:rPr>
          <w:t>2.2.2</w:t>
        </w:r>
        <w:r w:rsidRPr="00337841">
          <w:rPr>
            <w:rFonts w:ascii="Aptos" w:hAnsi="Aptos"/>
            <w:noProof/>
            <w:kern w:val="2"/>
            <w:szCs w:val="24"/>
            <w:lang w:eastAsia="en-US"/>
          </w:rPr>
          <w:tab/>
        </w:r>
        <w:r w:rsidRPr="00103051">
          <w:rPr>
            <w:rStyle w:val="Hyperlink"/>
            <w:noProof/>
          </w:rPr>
          <w:t>AI-Based Phishing Detection</w:t>
        </w:r>
        <w:r>
          <w:rPr>
            <w:noProof/>
            <w:webHidden/>
          </w:rPr>
          <w:tab/>
        </w:r>
        <w:r>
          <w:rPr>
            <w:noProof/>
            <w:webHidden/>
          </w:rPr>
          <w:fldChar w:fldCharType="begin"/>
        </w:r>
        <w:r>
          <w:rPr>
            <w:noProof/>
            <w:webHidden/>
          </w:rPr>
          <w:instrText xml:space="preserve"> PAGEREF _Toc186617083 \h </w:instrText>
        </w:r>
        <w:r>
          <w:rPr>
            <w:noProof/>
            <w:webHidden/>
          </w:rPr>
        </w:r>
        <w:r>
          <w:rPr>
            <w:noProof/>
            <w:webHidden/>
          </w:rPr>
          <w:fldChar w:fldCharType="separate"/>
        </w:r>
        <w:r>
          <w:rPr>
            <w:noProof/>
            <w:webHidden/>
          </w:rPr>
          <w:t>12</w:t>
        </w:r>
        <w:r>
          <w:rPr>
            <w:noProof/>
            <w:webHidden/>
          </w:rPr>
          <w:fldChar w:fldCharType="end"/>
        </w:r>
      </w:hyperlink>
    </w:p>
    <w:p w14:paraId="2853C64D" w14:textId="642FBD3E" w:rsidR="00337841" w:rsidRPr="00337841" w:rsidRDefault="00337841">
      <w:pPr>
        <w:pStyle w:val="TOC3"/>
        <w:rPr>
          <w:rFonts w:ascii="Aptos" w:hAnsi="Aptos"/>
          <w:noProof/>
          <w:kern w:val="2"/>
          <w:szCs w:val="24"/>
          <w:lang w:eastAsia="en-US"/>
        </w:rPr>
      </w:pPr>
      <w:hyperlink w:anchor="_Toc186617084" w:history="1">
        <w:r w:rsidRPr="00103051">
          <w:rPr>
            <w:rStyle w:val="Hyperlink"/>
            <w:noProof/>
          </w:rPr>
          <w:t>2.2.3</w:t>
        </w:r>
        <w:r w:rsidRPr="00337841">
          <w:rPr>
            <w:rFonts w:ascii="Aptos" w:hAnsi="Aptos"/>
            <w:noProof/>
            <w:kern w:val="2"/>
            <w:szCs w:val="24"/>
            <w:lang w:eastAsia="en-US"/>
          </w:rPr>
          <w:tab/>
        </w:r>
        <w:r w:rsidRPr="00103051">
          <w:rPr>
            <w:rStyle w:val="Hyperlink"/>
            <w:noProof/>
          </w:rPr>
          <w:t>Research Gap</w:t>
        </w:r>
        <w:r>
          <w:rPr>
            <w:noProof/>
            <w:webHidden/>
          </w:rPr>
          <w:tab/>
        </w:r>
        <w:r>
          <w:rPr>
            <w:noProof/>
            <w:webHidden/>
          </w:rPr>
          <w:fldChar w:fldCharType="begin"/>
        </w:r>
        <w:r>
          <w:rPr>
            <w:noProof/>
            <w:webHidden/>
          </w:rPr>
          <w:instrText xml:space="preserve"> PAGEREF _Toc186617084 \h </w:instrText>
        </w:r>
        <w:r>
          <w:rPr>
            <w:noProof/>
            <w:webHidden/>
          </w:rPr>
        </w:r>
        <w:r>
          <w:rPr>
            <w:noProof/>
            <w:webHidden/>
          </w:rPr>
          <w:fldChar w:fldCharType="separate"/>
        </w:r>
        <w:r>
          <w:rPr>
            <w:noProof/>
            <w:webHidden/>
          </w:rPr>
          <w:t>19</w:t>
        </w:r>
        <w:r>
          <w:rPr>
            <w:noProof/>
            <w:webHidden/>
          </w:rPr>
          <w:fldChar w:fldCharType="end"/>
        </w:r>
      </w:hyperlink>
    </w:p>
    <w:p w14:paraId="4EBFA975" w14:textId="044765B9" w:rsidR="00337841" w:rsidRPr="00337841" w:rsidRDefault="00337841" w:rsidP="00E254B6">
      <w:pPr>
        <w:pStyle w:val="TOC1"/>
        <w:rPr>
          <w:rFonts w:ascii="Aptos" w:hAnsi="Aptos"/>
          <w:noProof/>
          <w:kern w:val="2"/>
          <w:szCs w:val="24"/>
          <w:lang w:eastAsia="en-US"/>
        </w:rPr>
      </w:pPr>
      <w:hyperlink w:anchor="_Toc186617085" w:history="1">
        <w:r w:rsidRPr="00103051">
          <w:rPr>
            <w:rStyle w:val="Hyperlink"/>
            <w:noProof/>
          </w:rPr>
          <w:t>Chapter 3: Methodology</w:t>
        </w:r>
        <w:r>
          <w:rPr>
            <w:noProof/>
            <w:webHidden/>
          </w:rPr>
          <w:tab/>
        </w:r>
        <w:r>
          <w:rPr>
            <w:noProof/>
            <w:webHidden/>
          </w:rPr>
          <w:fldChar w:fldCharType="begin"/>
        </w:r>
        <w:r>
          <w:rPr>
            <w:noProof/>
            <w:webHidden/>
          </w:rPr>
          <w:instrText xml:space="preserve"> PAGEREF _Toc186617085 \h </w:instrText>
        </w:r>
        <w:r>
          <w:rPr>
            <w:noProof/>
            <w:webHidden/>
          </w:rPr>
        </w:r>
        <w:r>
          <w:rPr>
            <w:noProof/>
            <w:webHidden/>
          </w:rPr>
          <w:fldChar w:fldCharType="separate"/>
        </w:r>
        <w:r>
          <w:rPr>
            <w:noProof/>
            <w:webHidden/>
          </w:rPr>
          <w:t>21</w:t>
        </w:r>
        <w:r>
          <w:rPr>
            <w:noProof/>
            <w:webHidden/>
          </w:rPr>
          <w:fldChar w:fldCharType="end"/>
        </w:r>
      </w:hyperlink>
    </w:p>
    <w:p w14:paraId="29D4D488" w14:textId="771C9C7B" w:rsidR="00337841" w:rsidRPr="00337841" w:rsidRDefault="00337841">
      <w:pPr>
        <w:pStyle w:val="TOC2"/>
        <w:rPr>
          <w:rFonts w:ascii="Aptos" w:hAnsi="Aptos"/>
          <w:noProof/>
          <w:kern w:val="2"/>
          <w:szCs w:val="24"/>
          <w:lang w:eastAsia="en-US"/>
        </w:rPr>
      </w:pPr>
      <w:hyperlink w:anchor="_Toc186617087" w:history="1">
        <w:r w:rsidRPr="00103051">
          <w:rPr>
            <w:rStyle w:val="Hyperlink"/>
            <w:noProof/>
          </w:rPr>
          <w:t>3.1</w:t>
        </w:r>
        <w:r w:rsidRPr="00337841">
          <w:rPr>
            <w:rFonts w:ascii="Aptos" w:hAnsi="Aptos"/>
            <w:noProof/>
            <w:kern w:val="2"/>
            <w:szCs w:val="24"/>
            <w:lang w:eastAsia="en-US"/>
          </w:rPr>
          <w:tab/>
        </w:r>
        <w:r w:rsidRPr="00103051">
          <w:rPr>
            <w:rStyle w:val="Hyperlink"/>
            <w:noProof/>
          </w:rPr>
          <w:t>Proposed approach</w:t>
        </w:r>
        <w:r>
          <w:rPr>
            <w:noProof/>
            <w:webHidden/>
          </w:rPr>
          <w:tab/>
        </w:r>
        <w:r>
          <w:rPr>
            <w:noProof/>
            <w:webHidden/>
          </w:rPr>
          <w:fldChar w:fldCharType="begin"/>
        </w:r>
        <w:r>
          <w:rPr>
            <w:noProof/>
            <w:webHidden/>
          </w:rPr>
          <w:instrText xml:space="preserve"> PAGEREF _Toc186617087 \h </w:instrText>
        </w:r>
        <w:r>
          <w:rPr>
            <w:noProof/>
            <w:webHidden/>
          </w:rPr>
        </w:r>
        <w:r>
          <w:rPr>
            <w:noProof/>
            <w:webHidden/>
          </w:rPr>
          <w:fldChar w:fldCharType="separate"/>
        </w:r>
        <w:r>
          <w:rPr>
            <w:noProof/>
            <w:webHidden/>
          </w:rPr>
          <w:t>21</w:t>
        </w:r>
        <w:r>
          <w:rPr>
            <w:noProof/>
            <w:webHidden/>
          </w:rPr>
          <w:fldChar w:fldCharType="end"/>
        </w:r>
      </w:hyperlink>
    </w:p>
    <w:p w14:paraId="64EA35E1" w14:textId="20869A96" w:rsidR="00337841" w:rsidRPr="00337841" w:rsidRDefault="00337841">
      <w:pPr>
        <w:pStyle w:val="TOC2"/>
        <w:rPr>
          <w:rFonts w:ascii="Aptos" w:hAnsi="Aptos"/>
          <w:noProof/>
          <w:kern w:val="2"/>
          <w:szCs w:val="24"/>
          <w:lang w:eastAsia="en-US"/>
        </w:rPr>
      </w:pPr>
      <w:hyperlink w:anchor="_Toc186617088" w:history="1">
        <w:r w:rsidRPr="00103051">
          <w:rPr>
            <w:rStyle w:val="Hyperlink"/>
            <w:noProof/>
          </w:rPr>
          <w:t>3.2</w:t>
        </w:r>
        <w:r w:rsidRPr="00337841">
          <w:rPr>
            <w:rFonts w:ascii="Aptos" w:hAnsi="Aptos"/>
            <w:noProof/>
            <w:kern w:val="2"/>
            <w:szCs w:val="24"/>
            <w:lang w:eastAsia="en-US"/>
          </w:rPr>
          <w:tab/>
        </w:r>
        <w:r w:rsidRPr="00103051">
          <w:rPr>
            <w:rStyle w:val="Hyperlink"/>
            <w:noProof/>
          </w:rPr>
          <w:t>System Architecture</w:t>
        </w:r>
        <w:r>
          <w:rPr>
            <w:noProof/>
            <w:webHidden/>
          </w:rPr>
          <w:tab/>
        </w:r>
        <w:r>
          <w:rPr>
            <w:noProof/>
            <w:webHidden/>
          </w:rPr>
          <w:fldChar w:fldCharType="begin"/>
        </w:r>
        <w:r>
          <w:rPr>
            <w:noProof/>
            <w:webHidden/>
          </w:rPr>
          <w:instrText xml:space="preserve"> PAGEREF _Toc186617088 \h </w:instrText>
        </w:r>
        <w:r>
          <w:rPr>
            <w:noProof/>
            <w:webHidden/>
          </w:rPr>
        </w:r>
        <w:r>
          <w:rPr>
            <w:noProof/>
            <w:webHidden/>
          </w:rPr>
          <w:fldChar w:fldCharType="separate"/>
        </w:r>
        <w:r>
          <w:rPr>
            <w:noProof/>
            <w:webHidden/>
          </w:rPr>
          <w:t>21</w:t>
        </w:r>
        <w:r>
          <w:rPr>
            <w:noProof/>
            <w:webHidden/>
          </w:rPr>
          <w:fldChar w:fldCharType="end"/>
        </w:r>
      </w:hyperlink>
    </w:p>
    <w:p w14:paraId="0821D5BA" w14:textId="2B202743" w:rsidR="00337841" w:rsidRPr="00337841" w:rsidRDefault="00337841">
      <w:pPr>
        <w:pStyle w:val="TOC2"/>
        <w:rPr>
          <w:rFonts w:ascii="Aptos" w:hAnsi="Aptos"/>
          <w:noProof/>
          <w:kern w:val="2"/>
          <w:szCs w:val="24"/>
          <w:lang w:eastAsia="en-US"/>
        </w:rPr>
      </w:pPr>
      <w:hyperlink w:anchor="_Toc186617089" w:history="1">
        <w:r w:rsidRPr="00103051">
          <w:rPr>
            <w:rStyle w:val="Hyperlink"/>
            <w:noProof/>
          </w:rPr>
          <w:t>3.3</w:t>
        </w:r>
        <w:r w:rsidRPr="00337841">
          <w:rPr>
            <w:rFonts w:ascii="Aptos" w:hAnsi="Aptos"/>
            <w:noProof/>
            <w:kern w:val="2"/>
            <w:szCs w:val="24"/>
            <w:lang w:eastAsia="en-US"/>
          </w:rPr>
          <w:tab/>
        </w:r>
        <w:r w:rsidRPr="00103051">
          <w:rPr>
            <w:rStyle w:val="Hyperlink"/>
            <w:noProof/>
          </w:rPr>
          <w:t>Dataset</w:t>
        </w:r>
        <w:r>
          <w:rPr>
            <w:noProof/>
            <w:webHidden/>
          </w:rPr>
          <w:tab/>
        </w:r>
        <w:r>
          <w:rPr>
            <w:noProof/>
            <w:webHidden/>
          </w:rPr>
          <w:fldChar w:fldCharType="begin"/>
        </w:r>
        <w:r>
          <w:rPr>
            <w:noProof/>
            <w:webHidden/>
          </w:rPr>
          <w:instrText xml:space="preserve"> PAGEREF _Toc186617089 \h </w:instrText>
        </w:r>
        <w:r>
          <w:rPr>
            <w:noProof/>
            <w:webHidden/>
          </w:rPr>
        </w:r>
        <w:r>
          <w:rPr>
            <w:noProof/>
            <w:webHidden/>
          </w:rPr>
          <w:fldChar w:fldCharType="separate"/>
        </w:r>
        <w:r>
          <w:rPr>
            <w:noProof/>
            <w:webHidden/>
          </w:rPr>
          <w:t>23</w:t>
        </w:r>
        <w:r>
          <w:rPr>
            <w:noProof/>
            <w:webHidden/>
          </w:rPr>
          <w:fldChar w:fldCharType="end"/>
        </w:r>
      </w:hyperlink>
    </w:p>
    <w:p w14:paraId="15110402" w14:textId="4CD47C81" w:rsidR="00337841" w:rsidRPr="00337841" w:rsidRDefault="00337841">
      <w:pPr>
        <w:pStyle w:val="TOC2"/>
        <w:rPr>
          <w:rFonts w:ascii="Aptos" w:hAnsi="Aptos"/>
          <w:noProof/>
          <w:kern w:val="2"/>
          <w:szCs w:val="24"/>
          <w:lang w:eastAsia="en-US"/>
        </w:rPr>
      </w:pPr>
      <w:hyperlink w:anchor="_Toc186617090" w:history="1">
        <w:r w:rsidRPr="00103051">
          <w:rPr>
            <w:rStyle w:val="Hyperlink"/>
            <w:noProof/>
          </w:rPr>
          <w:t>3.4</w:t>
        </w:r>
        <w:r w:rsidRPr="00337841">
          <w:rPr>
            <w:rFonts w:ascii="Aptos" w:hAnsi="Aptos"/>
            <w:noProof/>
            <w:kern w:val="2"/>
            <w:szCs w:val="24"/>
            <w:lang w:eastAsia="en-US"/>
          </w:rPr>
          <w:tab/>
        </w:r>
        <w:r w:rsidRPr="00103051">
          <w:rPr>
            <w:rStyle w:val="Hyperlink"/>
            <w:noProof/>
          </w:rPr>
          <w:t>Implementation of Naive Bayes Model</w:t>
        </w:r>
        <w:r>
          <w:rPr>
            <w:noProof/>
            <w:webHidden/>
          </w:rPr>
          <w:tab/>
        </w:r>
        <w:r>
          <w:rPr>
            <w:noProof/>
            <w:webHidden/>
          </w:rPr>
          <w:fldChar w:fldCharType="begin"/>
        </w:r>
        <w:r>
          <w:rPr>
            <w:noProof/>
            <w:webHidden/>
          </w:rPr>
          <w:instrText xml:space="preserve"> PAGEREF _Toc186617090 \h </w:instrText>
        </w:r>
        <w:r>
          <w:rPr>
            <w:noProof/>
            <w:webHidden/>
          </w:rPr>
        </w:r>
        <w:r>
          <w:rPr>
            <w:noProof/>
            <w:webHidden/>
          </w:rPr>
          <w:fldChar w:fldCharType="separate"/>
        </w:r>
        <w:r>
          <w:rPr>
            <w:noProof/>
            <w:webHidden/>
          </w:rPr>
          <w:t>31</w:t>
        </w:r>
        <w:r>
          <w:rPr>
            <w:noProof/>
            <w:webHidden/>
          </w:rPr>
          <w:fldChar w:fldCharType="end"/>
        </w:r>
      </w:hyperlink>
    </w:p>
    <w:p w14:paraId="48D3867C" w14:textId="59EFCF21" w:rsidR="00337841" w:rsidRPr="00337841" w:rsidRDefault="00337841">
      <w:pPr>
        <w:pStyle w:val="TOC2"/>
        <w:rPr>
          <w:rFonts w:ascii="Aptos" w:hAnsi="Aptos"/>
          <w:noProof/>
          <w:kern w:val="2"/>
          <w:szCs w:val="24"/>
          <w:lang w:eastAsia="en-US"/>
        </w:rPr>
      </w:pPr>
      <w:hyperlink w:anchor="_Toc186617091" w:history="1">
        <w:r w:rsidRPr="00103051">
          <w:rPr>
            <w:rStyle w:val="Hyperlink"/>
            <w:noProof/>
          </w:rPr>
          <w:t>3.5</w:t>
        </w:r>
        <w:r w:rsidRPr="00337841">
          <w:rPr>
            <w:rFonts w:ascii="Aptos" w:hAnsi="Aptos"/>
            <w:noProof/>
            <w:kern w:val="2"/>
            <w:szCs w:val="24"/>
            <w:lang w:eastAsia="en-US"/>
          </w:rPr>
          <w:tab/>
        </w:r>
        <w:r w:rsidRPr="00103051">
          <w:rPr>
            <w:rStyle w:val="Hyperlink"/>
            <w:noProof/>
          </w:rPr>
          <w:t>Implementation of GRU Model</w:t>
        </w:r>
        <w:r>
          <w:rPr>
            <w:noProof/>
            <w:webHidden/>
          </w:rPr>
          <w:tab/>
        </w:r>
        <w:r>
          <w:rPr>
            <w:noProof/>
            <w:webHidden/>
          </w:rPr>
          <w:fldChar w:fldCharType="begin"/>
        </w:r>
        <w:r>
          <w:rPr>
            <w:noProof/>
            <w:webHidden/>
          </w:rPr>
          <w:instrText xml:space="preserve"> PAGEREF _Toc186617091 \h </w:instrText>
        </w:r>
        <w:r>
          <w:rPr>
            <w:noProof/>
            <w:webHidden/>
          </w:rPr>
        </w:r>
        <w:r>
          <w:rPr>
            <w:noProof/>
            <w:webHidden/>
          </w:rPr>
          <w:fldChar w:fldCharType="separate"/>
        </w:r>
        <w:r>
          <w:rPr>
            <w:noProof/>
            <w:webHidden/>
          </w:rPr>
          <w:t>35</w:t>
        </w:r>
        <w:r>
          <w:rPr>
            <w:noProof/>
            <w:webHidden/>
          </w:rPr>
          <w:fldChar w:fldCharType="end"/>
        </w:r>
      </w:hyperlink>
    </w:p>
    <w:p w14:paraId="75DB2101" w14:textId="4C94A2E7" w:rsidR="00337841" w:rsidRPr="00337841" w:rsidRDefault="00337841">
      <w:pPr>
        <w:pStyle w:val="TOC2"/>
        <w:rPr>
          <w:rFonts w:ascii="Aptos" w:hAnsi="Aptos"/>
          <w:noProof/>
          <w:kern w:val="2"/>
          <w:szCs w:val="24"/>
          <w:lang w:eastAsia="en-US"/>
        </w:rPr>
      </w:pPr>
      <w:hyperlink w:anchor="_Toc186617092" w:history="1">
        <w:r w:rsidRPr="00103051">
          <w:rPr>
            <w:rStyle w:val="Hyperlink"/>
            <w:noProof/>
          </w:rPr>
          <w:t>3.6</w:t>
        </w:r>
        <w:r w:rsidRPr="00337841">
          <w:rPr>
            <w:rFonts w:ascii="Aptos" w:hAnsi="Aptos"/>
            <w:noProof/>
            <w:kern w:val="2"/>
            <w:szCs w:val="24"/>
            <w:lang w:eastAsia="en-US"/>
          </w:rPr>
          <w:tab/>
        </w:r>
        <w:r w:rsidRPr="00103051">
          <w:rPr>
            <w:rStyle w:val="Hyperlink"/>
            <w:noProof/>
          </w:rPr>
          <w:t>Implementation of LSTM Model</w:t>
        </w:r>
        <w:r>
          <w:rPr>
            <w:noProof/>
            <w:webHidden/>
          </w:rPr>
          <w:tab/>
        </w:r>
        <w:r>
          <w:rPr>
            <w:noProof/>
            <w:webHidden/>
          </w:rPr>
          <w:fldChar w:fldCharType="begin"/>
        </w:r>
        <w:r>
          <w:rPr>
            <w:noProof/>
            <w:webHidden/>
          </w:rPr>
          <w:instrText xml:space="preserve"> PAGEREF _Toc186617092 \h </w:instrText>
        </w:r>
        <w:r>
          <w:rPr>
            <w:noProof/>
            <w:webHidden/>
          </w:rPr>
        </w:r>
        <w:r>
          <w:rPr>
            <w:noProof/>
            <w:webHidden/>
          </w:rPr>
          <w:fldChar w:fldCharType="separate"/>
        </w:r>
        <w:r>
          <w:rPr>
            <w:noProof/>
            <w:webHidden/>
          </w:rPr>
          <w:t>40</w:t>
        </w:r>
        <w:r>
          <w:rPr>
            <w:noProof/>
            <w:webHidden/>
          </w:rPr>
          <w:fldChar w:fldCharType="end"/>
        </w:r>
      </w:hyperlink>
    </w:p>
    <w:p w14:paraId="728E1B05" w14:textId="4335F70B" w:rsidR="00337841" w:rsidRPr="00337841" w:rsidRDefault="00337841">
      <w:pPr>
        <w:pStyle w:val="TOC2"/>
        <w:rPr>
          <w:rFonts w:ascii="Aptos" w:hAnsi="Aptos"/>
          <w:noProof/>
          <w:kern w:val="2"/>
          <w:szCs w:val="24"/>
          <w:lang w:eastAsia="en-US"/>
        </w:rPr>
      </w:pPr>
      <w:hyperlink w:anchor="_Toc186617093" w:history="1">
        <w:r w:rsidRPr="00103051">
          <w:rPr>
            <w:rStyle w:val="Hyperlink"/>
            <w:noProof/>
          </w:rPr>
          <w:t>3.7</w:t>
        </w:r>
        <w:r w:rsidRPr="00337841">
          <w:rPr>
            <w:rFonts w:ascii="Aptos" w:hAnsi="Aptos"/>
            <w:noProof/>
            <w:kern w:val="2"/>
            <w:szCs w:val="24"/>
            <w:lang w:eastAsia="en-US"/>
          </w:rPr>
          <w:tab/>
        </w:r>
        <w:r w:rsidRPr="00103051">
          <w:rPr>
            <w:rStyle w:val="Hyperlink"/>
            <w:noProof/>
          </w:rPr>
          <w:t>Frontend Implementation for Phishing Detection System</w:t>
        </w:r>
        <w:r>
          <w:rPr>
            <w:noProof/>
            <w:webHidden/>
          </w:rPr>
          <w:tab/>
        </w:r>
        <w:r>
          <w:rPr>
            <w:noProof/>
            <w:webHidden/>
          </w:rPr>
          <w:fldChar w:fldCharType="begin"/>
        </w:r>
        <w:r>
          <w:rPr>
            <w:noProof/>
            <w:webHidden/>
          </w:rPr>
          <w:instrText xml:space="preserve"> PAGEREF _Toc186617093 \h </w:instrText>
        </w:r>
        <w:r>
          <w:rPr>
            <w:noProof/>
            <w:webHidden/>
          </w:rPr>
        </w:r>
        <w:r>
          <w:rPr>
            <w:noProof/>
            <w:webHidden/>
          </w:rPr>
          <w:fldChar w:fldCharType="separate"/>
        </w:r>
        <w:r>
          <w:rPr>
            <w:noProof/>
            <w:webHidden/>
          </w:rPr>
          <w:t>44</w:t>
        </w:r>
        <w:r>
          <w:rPr>
            <w:noProof/>
            <w:webHidden/>
          </w:rPr>
          <w:fldChar w:fldCharType="end"/>
        </w:r>
      </w:hyperlink>
    </w:p>
    <w:p w14:paraId="50AF922A" w14:textId="63038183" w:rsidR="00337841" w:rsidRPr="00337841" w:rsidRDefault="00337841">
      <w:pPr>
        <w:pStyle w:val="TOC2"/>
        <w:rPr>
          <w:rFonts w:ascii="Aptos" w:hAnsi="Aptos"/>
          <w:noProof/>
          <w:kern w:val="2"/>
          <w:szCs w:val="24"/>
          <w:lang w:eastAsia="en-US"/>
        </w:rPr>
      </w:pPr>
      <w:hyperlink w:anchor="_Toc186617094" w:history="1">
        <w:r w:rsidRPr="00103051">
          <w:rPr>
            <w:rStyle w:val="Hyperlink"/>
            <w:noProof/>
          </w:rPr>
          <w:t>3.8</w:t>
        </w:r>
        <w:r w:rsidRPr="00337841">
          <w:rPr>
            <w:rFonts w:ascii="Aptos" w:hAnsi="Aptos"/>
            <w:noProof/>
            <w:kern w:val="2"/>
            <w:szCs w:val="24"/>
            <w:lang w:eastAsia="en-US"/>
          </w:rPr>
          <w:tab/>
        </w:r>
        <w:r w:rsidRPr="00103051">
          <w:rPr>
            <w:rStyle w:val="Hyperlink"/>
            <w:noProof/>
          </w:rPr>
          <w:t>Azure Graph API and Webhook Intergration</w:t>
        </w:r>
        <w:r>
          <w:rPr>
            <w:noProof/>
            <w:webHidden/>
          </w:rPr>
          <w:tab/>
        </w:r>
        <w:r>
          <w:rPr>
            <w:noProof/>
            <w:webHidden/>
          </w:rPr>
          <w:fldChar w:fldCharType="begin"/>
        </w:r>
        <w:r>
          <w:rPr>
            <w:noProof/>
            <w:webHidden/>
          </w:rPr>
          <w:instrText xml:space="preserve"> PAGEREF _Toc186617094 \h </w:instrText>
        </w:r>
        <w:r>
          <w:rPr>
            <w:noProof/>
            <w:webHidden/>
          </w:rPr>
        </w:r>
        <w:r>
          <w:rPr>
            <w:noProof/>
            <w:webHidden/>
          </w:rPr>
          <w:fldChar w:fldCharType="separate"/>
        </w:r>
        <w:r>
          <w:rPr>
            <w:noProof/>
            <w:webHidden/>
          </w:rPr>
          <w:t>48</w:t>
        </w:r>
        <w:r>
          <w:rPr>
            <w:noProof/>
            <w:webHidden/>
          </w:rPr>
          <w:fldChar w:fldCharType="end"/>
        </w:r>
      </w:hyperlink>
    </w:p>
    <w:p w14:paraId="7A873F21" w14:textId="7C96233E" w:rsidR="00337841" w:rsidRPr="00337841" w:rsidRDefault="00337841">
      <w:pPr>
        <w:pStyle w:val="TOC2"/>
        <w:rPr>
          <w:rFonts w:ascii="Aptos" w:hAnsi="Aptos"/>
          <w:noProof/>
          <w:kern w:val="2"/>
          <w:szCs w:val="24"/>
          <w:lang w:eastAsia="en-US"/>
        </w:rPr>
      </w:pPr>
      <w:hyperlink w:anchor="_Toc186617095" w:history="1">
        <w:r w:rsidRPr="00103051">
          <w:rPr>
            <w:rStyle w:val="Hyperlink"/>
            <w:noProof/>
          </w:rPr>
          <w:t>3.9</w:t>
        </w:r>
        <w:r w:rsidRPr="00337841">
          <w:rPr>
            <w:rFonts w:ascii="Aptos" w:hAnsi="Aptos"/>
            <w:noProof/>
            <w:kern w:val="2"/>
            <w:szCs w:val="24"/>
            <w:lang w:eastAsia="en-US"/>
          </w:rPr>
          <w:tab/>
        </w:r>
        <w:r w:rsidRPr="00103051">
          <w:rPr>
            <w:rStyle w:val="Hyperlink"/>
            <w:noProof/>
          </w:rPr>
          <w:t>Backend Implementation</w:t>
        </w:r>
        <w:r>
          <w:rPr>
            <w:noProof/>
            <w:webHidden/>
          </w:rPr>
          <w:tab/>
        </w:r>
        <w:r>
          <w:rPr>
            <w:noProof/>
            <w:webHidden/>
          </w:rPr>
          <w:fldChar w:fldCharType="begin"/>
        </w:r>
        <w:r>
          <w:rPr>
            <w:noProof/>
            <w:webHidden/>
          </w:rPr>
          <w:instrText xml:space="preserve"> PAGEREF _Toc186617095 \h </w:instrText>
        </w:r>
        <w:r>
          <w:rPr>
            <w:noProof/>
            <w:webHidden/>
          </w:rPr>
        </w:r>
        <w:r>
          <w:rPr>
            <w:noProof/>
            <w:webHidden/>
          </w:rPr>
          <w:fldChar w:fldCharType="separate"/>
        </w:r>
        <w:r>
          <w:rPr>
            <w:noProof/>
            <w:webHidden/>
          </w:rPr>
          <w:t>51</w:t>
        </w:r>
        <w:r>
          <w:rPr>
            <w:noProof/>
            <w:webHidden/>
          </w:rPr>
          <w:fldChar w:fldCharType="end"/>
        </w:r>
      </w:hyperlink>
    </w:p>
    <w:p w14:paraId="2741811B" w14:textId="570BAC76" w:rsidR="00337841" w:rsidRPr="00337841" w:rsidRDefault="00337841" w:rsidP="00E254B6">
      <w:pPr>
        <w:pStyle w:val="TOC1"/>
        <w:rPr>
          <w:rFonts w:ascii="Aptos" w:hAnsi="Aptos"/>
          <w:noProof/>
          <w:kern w:val="2"/>
          <w:szCs w:val="24"/>
          <w:lang w:eastAsia="en-US"/>
        </w:rPr>
      </w:pPr>
      <w:hyperlink w:anchor="_Toc186617096" w:history="1">
        <w:r w:rsidRPr="00103051">
          <w:rPr>
            <w:rStyle w:val="Hyperlink"/>
            <w:noProof/>
          </w:rPr>
          <w:t>Chapter 4: Results and Discussion</w:t>
        </w:r>
        <w:r>
          <w:rPr>
            <w:noProof/>
            <w:webHidden/>
          </w:rPr>
          <w:tab/>
        </w:r>
        <w:r>
          <w:rPr>
            <w:noProof/>
            <w:webHidden/>
          </w:rPr>
          <w:fldChar w:fldCharType="begin"/>
        </w:r>
        <w:r>
          <w:rPr>
            <w:noProof/>
            <w:webHidden/>
          </w:rPr>
          <w:instrText xml:space="preserve"> PAGEREF _Toc186617096 \h </w:instrText>
        </w:r>
        <w:r>
          <w:rPr>
            <w:noProof/>
            <w:webHidden/>
          </w:rPr>
        </w:r>
        <w:r>
          <w:rPr>
            <w:noProof/>
            <w:webHidden/>
          </w:rPr>
          <w:fldChar w:fldCharType="separate"/>
        </w:r>
        <w:r>
          <w:rPr>
            <w:noProof/>
            <w:webHidden/>
          </w:rPr>
          <w:t>56</w:t>
        </w:r>
        <w:r>
          <w:rPr>
            <w:noProof/>
            <w:webHidden/>
          </w:rPr>
          <w:fldChar w:fldCharType="end"/>
        </w:r>
      </w:hyperlink>
    </w:p>
    <w:p w14:paraId="1702BA7C" w14:textId="70118DDB" w:rsidR="00337841" w:rsidRPr="00337841" w:rsidRDefault="00337841">
      <w:pPr>
        <w:pStyle w:val="TOC2"/>
        <w:rPr>
          <w:rFonts w:ascii="Aptos" w:hAnsi="Aptos"/>
          <w:noProof/>
          <w:kern w:val="2"/>
          <w:szCs w:val="24"/>
          <w:lang w:eastAsia="en-US"/>
        </w:rPr>
      </w:pPr>
      <w:hyperlink w:anchor="_Toc186617098" w:history="1">
        <w:r w:rsidRPr="00103051">
          <w:rPr>
            <w:rStyle w:val="Hyperlink"/>
            <w:noProof/>
          </w:rPr>
          <w:t>4.1</w:t>
        </w:r>
        <w:r w:rsidRPr="00337841">
          <w:rPr>
            <w:rFonts w:ascii="Aptos" w:hAnsi="Aptos"/>
            <w:noProof/>
            <w:kern w:val="2"/>
            <w:szCs w:val="24"/>
            <w:lang w:eastAsia="en-US"/>
          </w:rPr>
          <w:tab/>
        </w:r>
        <w:r w:rsidRPr="00103051">
          <w:rPr>
            <w:rStyle w:val="Hyperlink"/>
            <w:noProof/>
          </w:rPr>
          <w:t>Results</w:t>
        </w:r>
        <w:r>
          <w:rPr>
            <w:noProof/>
            <w:webHidden/>
          </w:rPr>
          <w:tab/>
        </w:r>
        <w:r>
          <w:rPr>
            <w:noProof/>
            <w:webHidden/>
          </w:rPr>
          <w:fldChar w:fldCharType="begin"/>
        </w:r>
        <w:r>
          <w:rPr>
            <w:noProof/>
            <w:webHidden/>
          </w:rPr>
          <w:instrText xml:space="preserve"> PAGEREF _Toc186617098 \h </w:instrText>
        </w:r>
        <w:r>
          <w:rPr>
            <w:noProof/>
            <w:webHidden/>
          </w:rPr>
        </w:r>
        <w:r>
          <w:rPr>
            <w:noProof/>
            <w:webHidden/>
          </w:rPr>
          <w:fldChar w:fldCharType="separate"/>
        </w:r>
        <w:r>
          <w:rPr>
            <w:noProof/>
            <w:webHidden/>
          </w:rPr>
          <w:t>56</w:t>
        </w:r>
        <w:r>
          <w:rPr>
            <w:noProof/>
            <w:webHidden/>
          </w:rPr>
          <w:fldChar w:fldCharType="end"/>
        </w:r>
      </w:hyperlink>
    </w:p>
    <w:p w14:paraId="5EB8DA12" w14:textId="18F7CD9E" w:rsidR="00337841" w:rsidRPr="00337841" w:rsidRDefault="00337841">
      <w:pPr>
        <w:pStyle w:val="TOC3"/>
        <w:rPr>
          <w:rFonts w:ascii="Aptos" w:hAnsi="Aptos"/>
          <w:noProof/>
          <w:kern w:val="2"/>
          <w:szCs w:val="24"/>
          <w:lang w:eastAsia="en-US"/>
        </w:rPr>
      </w:pPr>
      <w:hyperlink w:anchor="_Toc186617099" w:history="1">
        <w:r w:rsidRPr="00103051">
          <w:rPr>
            <w:rStyle w:val="Hyperlink"/>
            <w:noProof/>
          </w:rPr>
          <w:t>4.1.1</w:t>
        </w:r>
        <w:r w:rsidRPr="00337841">
          <w:rPr>
            <w:rFonts w:ascii="Aptos" w:hAnsi="Aptos"/>
            <w:noProof/>
            <w:kern w:val="2"/>
            <w:szCs w:val="24"/>
            <w:lang w:eastAsia="en-US"/>
          </w:rPr>
          <w:tab/>
        </w:r>
        <w:r w:rsidRPr="00103051">
          <w:rPr>
            <w:rStyle w:val="Hyperlink"/>
            <w:noProof/>
          </w:rPr>
          <w:t>Model Evaluation</w:t>
        </w:r>
        <w:r>
          <w:rPr>
            <w:noProof/>
            <w:webHidden/>
          </w:rPr>
          <w:tab/>
        </w:r>
        <w:r>
          <w:rPr>
            <w:noProof/>
            <w:webHidden/>
          </w:rPr>
          <w:fldChar w:fldCharType="begin"/>
        </w:r>
        <w:r>
          <w:rPr>
            <w:noProof/>
            <w:webHidden/>
          </w:rPr>
          <w:instrText xml:space="preserve"> PAGEREF _Toc186617099 \h </w:instrText>
        </w:r>
        <w:r>
          <w:rPr>
            <w:noProof/>
            <w:webHidden/>
          </w:rPr>
        </w:r>
        <w:r>
          <w:rPr>
            <w:noProof/>
            <w:webHidden/>
          </w:rPr>
          <w:fldChar w:fldCharType="separate"/>
        </w:r>
        <w:r>
          <w:rPr>
            <w:noProof/>
            <w:webHidden/>
          </w:rPr>
          <w:t>56</w:t>
        </w:r>
        <w:r>
          <w:rPr>
            <w:noProof/>
            <w:webHidden/>
          </w:rPr>
          <w:fldChar w:fldCharType="end"/>
        </w:r>
      </w:hyperlink>
    </w:p>
    <w:p w14:paraId="7492D920" w14:textId="14A1D406" w:rsidR="00337841" w:rsidRPr="00337841" w:rsidRDefault="00337841">
      <w:pPr>
        <w:pStyle w:val="TOC3"/>
        <w:rPr>
          <w:rFonts w:ascii="Aptos" w:hAnsi="Aptos"/>
          <w:noProof/>
          <w:kern w:val="2"/>
          <w:szCs w:val="24"/>
          <w:lang w:eastAsia="en-US"/>
        </w:rPr>
      </w:pPr>
      <w:hyperlink w:anchor="_Toc186617100" w:history="1">
        <w:r w:rsidRPr="00103051">
          <w:rPr>
            <w:rStyle w:val="Hyperlink"/>
            <w:noProof/>
          </w:rPr>
          <w:t>4.1.2</w:t>
        </w:r>
        <w:r w:rsidRPr="00337841">
          <w:rPr>
            <w:rFonts w:ascii="Aptos" w:hAnsi="Aptos"/>
            <w:noProof/>
            <w:kern w:val="2"/>
            <w:szCs w:val="24"/>
            <w:lang w:eastAsia="en-US"/>
          </w:rPr>
          <w:tab/>
        </w:r>
        <w:r w:rsidRPr="00103051">
          <w:rPr>
            <w:rStyle w:val="Hyperlink"/>
            <w:noProof/>
          </w:rPr>
          <w:t>Front End and Client Integration Result</w:t>
        </w:r>
        <w:r>
          <w:rPr>
            <w:noProof/>
            <w:webHidden/>
          </w:rPr>
          <w:tab/>
        </w:r>
        <w:r>
          <w:rPr>
            <w:noProof/>
            <w:webHidden/>
          </w:rPr>
          <w:fldChar w:fldCharType="begin"/>
        </w:r>
        <w:r>
          <w:rPr>
            <w:noProof/>
            <w:webHidden/>
          </w:rPr>
          <w:instrText xml:space="preserve"> PAGEREF _Toc186617100 \h </w:instrText>
        </w:r>
        <w:r>
          <w:rPr>
            <w:noProof/>
            <w:webHidden/>
          </w:rPr>
        </w:r>
        <w:r>
          <w:rPr>
            <w:noProof/>
            <w:webHidden/>
          </w:rPr>
          <w:fldChar w:fldCharType="separate"/>
        </w:r>
        <w:r>
          <w:rPr>
            <w:noProof/>
            <w:webHidden/>
          </w:rPr>
          <w:t>59</w:t>
        </w:r>
        <w:r>
          <w:rPr>
            <w:noProof/>
            <w:webHidden/>
          </w:rPr>
          <w:fldChar w:fldCharType="end"/>
        </w:r>
      </w:hyperlink>
    </w:p>
    <w:p w14:paraId="40A092BE" w14:textId="656B2706" w:rsidR="00337841" w:rsidRPr="00337841" w:rsidRDefault="00337841">
      <w:pPr>
        <w:pStyle w:val="TOC2"/>
        <w:rPr>
          <w:rFonts w:ascii="Aptos" w:hAnsi="Aptos"/>
          <w:noProof/>
          <w:kern w:val="2"/>
          <w:szCs w:val="24"/>
          <w:lang w:eastAsia="en-US"/>
        </w:rPr>
      </w:pPr>
      <w:hyperlink w:anchor="_Toc186617101" w:history="1">
        <w:r w:rsidRPr="00103051">
          <w:rPr>
            <w:rStyle w:val="Hyperlink"/>
            <w:noProof/>
            <w:lang w:eastAsia="en-US"/>
          </w:rPr>
          <w:t>4.2</w:t>
        </w:r>
        <w:r w:rsidRPr="00337841">
          <w:rPr>
            <w:rFonts w:ascii="Aptos" w:hAnsi="Aptos"/>
            <w:noProof/>
            <w:kern w:val="2"/>
            <w:szCs w:val="24"/>
            <w:lang w:eastAsia="en-US"/>
          </w:rPr>
          <w:tab/>
        </w:r>
        <w:r w:rsidRPr="00103051">
          <w:rPr>
            <w:rStyle w:val="Hyperlink"/>
            <w:noProof/>
          </w:rPr>
          <w:t>Discussion</w:t>
        </w:r>
        <w:r>
          <w:rPr>
            <w:noProof/>
            <w:webHidden/>
          </w:rPr>
          <w:tab/>
        </w:r>
        <w:r>
          <w:rPr>
            <w:noProof/>
            <w:webHidden/>
          </w:rPr>
          <w:fldChar w:fldCharType="begin"/>
        </w:r>
        <w:r>
          <w:rPr>
            <w:noProof/>
            <w:webHidden/>
          </w:rPr>
          <w:instrText xml:space="preserve"> PAGEREF _Toc186617101 \h </w:instrText>
        </w:r>
        <w:r>
          <w:rPr>
            <w:noProof/>
            <w:webHidden/>
          </w:rPr>
        </w:r>
        <w:r>
          <w:rPr>
            <w:noProof/>
            <w:webHidden/>
          </w:rPr>
          <w:fldChar w:fldCharType="separate"/>
        </w:r>
        <w:r>
          <w:rPr>
            <w:noProof/>
            <w:webHidden/>
          </w:rPr>
          <w:t>63</w:t>
        </w:r>
        <w:r>
          <w:rPr>
            <w:noProof/>
            <w:webHidden/>
          </w:rPr>
          <w:fldChar w:fldCharType="end"/>
        </w:r>
      </w:hyperlink>
    </w:p>
    <w:p w14:paraId="17ED83AA" w14:textId="009BF4CF" w:rsidR="00337841" w:rsidRPr="00337841" w:rsidRDefault="00337841" w:rsidP="001373DC">
      <w:pPr>
        <w:pStyle w:val="TOC1"/>
        <w:rPr>
          <w:rFonts w:ascii="Aptos" w:hAnsi="Aptos"/>
          <w:noProof/>
          <w:kern w:val="2"/>
          <w:szCs w:val="24"/>
          <w:lang w:eastAsia="en-US"/>
        </w:rPr>
      </w:pPr>
      <w:hyperlink w:anchor="_Toc186617103" w:history="1">
        <w:r w:rsidRPr="00103051">
          <w:rPr>
            <w:rStyle w:val="Hyperlink"/>
            <w:noProof/>
          </w:rPr>
          <w:t>Chapter 5: Conclusion and Future Work</w:t>
        </w:r>
        <w:r>
          <w:rPr>
            <w:noProof/>
            <w:webHidden/>
          </w:rPr>
          <w:tab/>
        </w:r>
        <w:r>
          <w:rPr>
            <w:noProof/>
            <w:webHidden/>
          </w:rPr>
          <w:fldChar w:fldCharType="begin"/>
        </w:r>
        <w:r>
          <w:rPr>
            <w:noProof/>
            <w:webHidden/>
          </w:rPr>
          <w:instrText xml:space="preserve"> PAGEREF _Toc186617103 \h </w:instrText>
        </w:r>
        <w:r>
          <w:rPr>
            <w:noProof/>
            <w:webHidden/>
          </w:rPr>
        </w:r>
        <w:r>
          <w:rPr>
            <w:noProof/>
            <w:webHidden/>
          </w:rPr>
          <w:fldChar w:fldCharType="separate"/>
        </w:r>
        <w:r>
          <w:rPr>
            <w:noProof/>
            <w:webHidden/>
          </w:rPr>
          <w:t>65</w:t>
        </w:r>
        <w:r>
          <w:rPr>
            <w:noProof/>
            <w:webHidden/>
          </w:rPr>
          <w:fldChar w:fldCharType="end"/>
        </w:r>
      </w:hyperlink>
    </w:p>
    <w:p w14:paraId="0DE0CE5A" w14:textId="2050506C" w:rsidR="00337841" w:rsidRPr="00337841" w:rsidRDefault="00337841">
      <w:pPr>
        <w:pStyle w:val="TOC2"/>
        <w:rPr>
          <w:rFonts w:ascii="Aptos" w:hAnsi="Aptos"/>
          <w:noProof/>
          <w:kern w:val="2"/>
          <w:szCs w:val="24"/>
          <w:lang w:eastAsia="en-US"/>
        </w:rPr>
      </w:pPr>
      <w:hyperlink w:anchor="_Toc186617105" w:history="1">
        <w:r w:rsidRPr="00103051">
          <w:rPr>
            <w:rStyle w:val="Hyperlink"/>
            <w:noProof/>
            <w:lang w:eastAsia="en-US"/>
          </w:rPr>
          <w:t>5.1</w:t>
        </w:r>
        <w:r w:rsidRPr="00337841">
          <w:rPr>
            <w:rFonts w:ascii="Aptos" w:hAnsi="Aptos"/>
            <w:noProof/>
            <w:kern w:val="2"/>
            <w:szCs w:val="24"/>
            <w:lang w:eastAsia="en-US"/>
          </w:rPr>
          <w:tab/>
        </w:r>
        <w:r w:rsidRPr="00103051">
          <w:rPr>
            <w:rStyle w:val="Hyperlink"/>
            <w:noProof/>
          </w:rPr>
          <w:t>Conclusion</w:t>
        </w:r>
        <w:r>
          <w:rPr>
            <w:noProof/>
            <w:webHidden/>
          </w:rPr>
          <w:tab/>
        </w:r>
        <w:r>
          <w:rPr>
            <w:noProof/>
            <w:webHidden/>
          </w:rPr>
          <w:fldChar w:fldCharType="begin"/>
        </w:r>
        <w:r>
          <w:rPr>
            <w:noProof/>
            <w:webHidden/>
          </w:rPr>
          <w:instrText xml:space="preserve"> PAGEREF _Toc186617105 \h </w:instrText>
        </w:r>
        <w:r>
          <w:rPr>
            <w:noProof/>
            <w:webHidden/>
          </w:rPr>
        </w:r>
        <w:r>
          <w:rPr>
            <w:noProof/>
            <w:webHidden/>
          </w:rPr>
          <w:fldChar w:fldCharType="separate"/>
        </w:r>
        <w:r>
          <w:rPr>
            <w:noProof/>
            <w:webHidden/>
          </w:rPr>
          <w:t>65</w:t>
        </w:r>
        <w:r>
          <w:rPr>
            <w:noProof/>
            <w:webHidden/>
          </w:rPr>
          <w:fldChar w:fldCharType="end"/>
        </w:r>
      </w:hyperlink>
    </w:p>
    <w:p w14:paraId="04591204" w14:textId="0B8B2B5F" w:rsidR="00337841" w:rsidRPr="00337841" w:rsidRDefault="00337841">
      <w:pPr>
        <w:pStyle w:val="TOC2"/>
        <w:rPr>
          <w:rFonts w:ascii="Aptos" w:hAnsi="Aptos"/>
          <w:noProof/>
          <w:kern w:val="2"/>
          <w:szCs w:val="24"/>
          <w:lang w:eastAsia="en-US"/>
        </w:rPr>
      </w:pPr>
      <w:hyperlink w:anchor="_Toc186617106" w:history="1">
        <w:r w:rsidRPr="00103051">
          <w:rPr>
            <w:rStyle w:val="Hyperlink"/>
            <w:noProof/>
            <w:lang w:eastAsia="en-US"/>
          </w:rPr>
          <w:t>5.2</w:t>
        </w:r>
        <w:r w:rsidRPr="00337841">
          <w:rPr>
            <w:rFonts w:ascii="Aptos" w:hAnsi="Aptos"/>
            <w:noProof/>
            <w:kern w:val="2"/>
            <w:szCs w:val="24"/>
            <w:lang w:eastAsia="en-US"/>
          </w:rPr>
          <w:tab/>
        </w:r>
        <w:r w:rsidRPr="00103051">
          <w:rPr>
            <w:rStyle w:val="Hyperlink"/>
            <w:bCs/>
            <w:noProof/>
          </w:rPr>
          <w:t>Future Work</w:t>
        </w:r>
        <w:r>
          <w:rPr>
            <w:noProof/>
            <w:webHidden/>
          </w:rPr>
          <w:tab/>
        </w:r>
        <w:r>
          <w:rPr>
            <w:noProof/>
            <w:webHidden/>
          </w:rPr>
          <w:fldChar w:fldCharType="begin"/>
        </w:r>
        <w:r>
          <w:rPr>
            <w:noProof/>
            <w:webHidden/>
          </w:rPr>
          <w:instrText xml:space="preserve"> PAGEREF _Toc186617106 \h </w:instrText>
        </w:r>
        <w:r>
          <w:rPr>
            <w:noProof/>
            <w:webHidden/>
          </w:rPr>
        </w:r>
        <w:r>
          <w:rPr>
            <w:noProof/>
            <w:webHidden/>
          </w:rPr>
          <w:fldChar w:fldCharType="separate"/>
        </w:r>
        <w:r>
          <w:rPr>
            <w:noProof/>
            <w:webHidden/>
          </w:rPr>
          <w:t>65</w:t>
        </w:r>
        <w:r>
          <w:rPr>
            <w:noProof/>
            <w:webHidden/>
          </w:rPr>
          <w:fldChar w:fldCharType="end"/>
        </w:r>
      </w:hyperlink>
    </w:p>
    <w:p w14:paraId="6814C338" w14:textId="5449CB5D" w:rsidR="00337841" w:rsidRPr="00337841" w:rsidRDefault="00337841">
      <w:pPr>
        <w:pStyle w:val="TOC1"/>
        <w:rPr>
          <w:rFonts w:ascii="Aptos" w:hAnsi="Aptos"/>
          <w:noProof/>
          <w:kern w:val="2"/>
          <w:szCs w:val="24"/>
          <w:lang w:eastAsia="en-US"/>
        </w:rPr>
      </w:pPr>
      <w:hyperlink w:anchor="_Toc186617107" w:history="1">
        <w:r w:rsidRPr="00103051">
          <w:rPr>
            <w:rStyle w:val="Hyperlink"/>
            <w:noProof/>
          </w:rPr>
          <w:t>References</w:t>
        </w:r>
        <w:r>
          <w:rPr>
            <w:noProof/>
            <w:webHidden/>
          </w:rPr>
          <w:tab/>
        </w:r>
        <w:r>
          <w:rPr>
            <w:noProof/>
            <w:webHidden/>
          </w:rPr>
          <w:fldChar w:fldCharType="begin"/>
        </w:r>
        <w:r>
          <w:rPr>
            <w:noProof/>
            <w:webHidden/>
          </w:rPr>
          <w:instrText xml:space="preserve"> PAGEREF _Toc186617107 \h </w:instrText>
        </w:r>
        <w:r>
          <w:rPr>
            <w:noProof/>
            <w:webHidden/>
          </w:rPr>
        </w:r>
        <w:r>
          <w:rPr>
            <w:noProof/>
            <w:webHidden/>
          </w:rPr>
          <w:fldChar w:fldCharType="separate"/>
        </w:r>
        <w:r>
          <w:rPr>
            <w:noProof/>
            <w:webHidden/>
          </w:rPr>
          <w:t>67</w:t>
        </w:r>
        <w:r>
          <w:rPr>
            <w:noProof/>
            <w:webHidden/>
          </w:rPr>
          <w:fldChar w:fldCharType="end"/>
        </w:r>
      </w:hyperlink>
    </w:p>
    <w:p w14:paraId="23A525C0" w14:textId="7F923C24" w:rsidR="00337841" w:rsidRDefault="00337841">
      <w:r>
        <w:rPr>
          <w:b/>
          <w:bCs/>
          <w:noProof/>
        </w:rPr>
        <w:fldChar w:fldCharType="end"/>
      </w:r>
    </w:p>
    <w:p w14:paraId="14CC0E2A" w14:textId="1221D475" w:rsidR="009F352C" w:rsidRDefault="009F352C"/>
    <w:p w14:paraId="26D630A2" w14:textId="77777777" w:rsidR="00E818F1" w:rsidRDefault="00E818F1" w:rsidP="00E818F1"/>
    <w:p w14:paraId="68F733DE" w14:textId="77777777" w:rsidR="003A3CF0" w:rsidRDefault="003A3CF0" w:rsidP="00E818F1"/>
    <w:p w14:paraId="50149B68" w14:textId="77777777" w:rsidR="003A3CF0" w:rsidRDefault="003A3CF0" w:rsidP="00E818F1"/>
    <w:p w14:paraId="67A9B5C7" w14:textId="77777777" w:rsidR="003A3CF0" w:rsidRDefault="003A3CF0" w:rsidP="00E818F1"/>
    <w:p w14:paraId="19C1F6D8" w14:textId="77777777" w:rsidR="001373DC" w:rsidRDefault="001373DC" w:rsidP="00E818F1"/>
    <w:p w14:paraId="234E8DF2" w14:textId="77777777" w:rsidR="001373DC" w:rsidRDefault="001373DC" w:rsidP="00E818F1"/>
    <w:p w14:paraId="585D7E13" w14:textId="5055009B" w:rsidR="00A35AF7" w:rsidRDefault="003A3CF0" w:rsidP="00D04A59">
      <w:pPr>
        <w:pStyle w:val="Heading1"/>
        <w:numPr>
          <w:ilvl w:val="0"/>
          <w:numId w:val="0"/>
        </w:numPr>
        <w:ind w:left="720" w:hanging="720"/>
        <w:jc w:val="center"/>
      </w:pPr>
      <w:bookmarkStart w:id="17" w:name="_Toc186579918"/>
      <w:bookmarkStart w:id="18" w:name="_Toc186617065"/>
      <w:r>
        <w:lastRenderedPageBreak/>
        <w:t>List of Tables</w:t>
      </w:r>
      <w:bookmarkEnd w:id="17"/>
      <w:bookmarkEnd w:id="18"/>
    </w:p>
    <w:p w14:paraId="393E2866" w14:textId="77777777" w:rsidR="00D04A59" w:rsidRDefault="00D04A59" w:rsidP="00D04A59">
      <w:pPr>
        <w:pStyle w:val="BodyText"/>
      </w:pPr>
      <w:r>
        <w:t>Table 1: P</w:t>
      </w:r>
      <w:r w:rsidRPr="003B1EB9">
        <w:t xml:space="preserve">reliminary timeline for the </w:t>
      </w:r>
      <w:r>
        <w:t>Thesis</w:t>
      </w:r>
    </w:p>
    <w:p w14:paraId="20A0AFB1" w14:textId="77777777" w:rsidR="00D04A59" w:rsidRDefault="00D04A59" w:rsidP="00D04A59">
      <w:pPr>
        <w:pStyle w:val="BodyText"/>
      </w:pPr>
      <w:r>
        <w:t xml:space="preserve">Table 2: </w:t>
      </w:r>
      <w:r w:rsidRPr="00531CA1">
        <w:t>Traditional Phishing detection tools</w:t>
      </w:r>
    </w:p>
    <w:p w14:paraId="4F80DC96" w14:textId="77777777" w:rsidR="00D04A59" w:rsidRDefault="00D04A59" w:rsidP="00D04A59">
      <w:pPr>
        <w:pStyle w:val="BodyText"/>
      </w:pPr>
      <w:r w:rsidRPr="00916042">
        <w:t>Table 3: Sample data in dataset.</w:t>
      </w:r>
    </w:p>
    <w:p w14:paraId="1D9B44AE" w14:textId="77777777" w:rsidR="00D04A59" w:rsidRDefault="00D04A59" w:rsidP="00D04A59">
      <w:pPr>
        <w:pStyle w:val="BodyText"/>
      </w:pPr>
      <w:r>
        <w:t>Table 4: D</w:t>
      </w:r>
      <w:r w:rsidRPr="0076132D">
        <w:t>etailed preprocessing steps</w:t>
      </w:r>
    </w:p>
    <w:p w14:paraId="68A6870C" w14:textId="77777777" w:rsidR="00D04A59" w:rsidRDefault="00D04A59" w:rsidP="00D04A59">
      <w:pPr>
        <w:pStyle w:val="BodyText"/>
        <w:rPr>
          <w:bCs/>
          <w:noProof/>
        </w:rPr>
      </w:pPr>
      <w:r w:rsidRPr="00C632E4">
        <w:rPr>
          <w:bCs/>
          <w:noProof/>
        </w:rPr>
        <w:t>Table 5: Sample email after processing</w:t>
      </w:r>
    </w:p>
    <w:p w14:paraId="5797CE45" w14:textId="77777777" w:rsidR="00D04A59" w:rsidRDefault="00D04A59" w:rsidP="00D04A59">
      <w:pPr>
        <w:pStyle w:val="BodyText"/>
        <w:rPr>
          <w:bCs/>
        </w:rPr>
      </w:pPr>
      <w:r w:rsidRPr="00480890">
        <w:rPr>
          <w:bCs/>
        </w:rPr>
        <w:t>Table 6: Statistical Summary of Email Text Lengths</w:t>
      </w:r>
    </w:p>
    <w:p w14:paraId="75D11105" w14:textId="77777777" w:rsidR="00D04A59" w:rsidRDefault="00D04A59" w:rsidP="00D04A59">
      <w:pPr>
        <w:pStyle w:val="BodyText"/>
        <w:rPr>
          <w:noProof/>
        </w:rPr>
      </w:pPr>
      <w:r>
        <w:rPr>
          <w:bCs/>
        </w:rPr>
        <w:t xml:space="preserve">Table 7: </w:t>
      </w:r>
      <w:r w:rsidRPr="00ED2441">
        <w:rPr>
          <w:noProof/>
        </w:rPr>
        <w:t>Performance Comparison: LSTM vs. GRU</w:t>
      </w:r>
    </w:p>
    <w:p w14:paraId="7086D27E" w14:textId="77777777" w:rsidR="00D04A59" w:rsidRDefault="00D04A59" w:rsidP="00D04A59">
      <w:r>
        <w:t>Table 8: Naïve Bayes Model Classification</w:t>
      </w:r>
    </w:p>
    <w:p w14:paraId="7F461857" w14:textId="77777777" w:rsidR="00D04A59" w:rsidRDefault="00D04A59" w:rsidP="00D04A59">
      <w:pPr>
        <w:rPr>
          <w:noProof/>
        </w:rPr>
      </w:pPr>
      <w:r>
        <w:t xml:space="preserve">Table 9: </w:t>
      </w:r>
      <w:r>
        <w:rPr>
          <w:noProof/>
        </w:rPr>
        <w:t>GRU Model Classification</w:t>
      </w:r>
    </w:p>
    <w:p w14:paraId="3F20C973" w14:textId="77777777" w:rsidR="00D04A59" w:rsidRDefault="00D04A59" w:rsidP="00D04A59">
      <w:r>
        <w:rPr>
          <w:noProof/>
        </w:rPr>
        <w:t>Table 10: LSTM Model Classification</w:t>
      </w:r>
    </w:p>
    <w:p w14:paraId="2D209B64" w14:textId="1978E0FF" w:rsidR="00A35AF7" w:rsidRPr="00D04A59" w:rsidRDefault="00D04A59" w:rsidP="00D04A59">
      <w:pPr>
        <w:rPr>
          <w:bCs/>
          <w:noProof/>
        </w:rPr>
      </w:pPr>
      <w:r w:rsidRPr="00E52014">
        <w:rPr>
          <w:bCs/>
          <w:noProof/>
        </w:rPr>
        <w:t>Table 11: Comparative Table of Naive Bayes, GRU, LSTM</w:t>
      </w:r>
    </w:p>
    <w:p w14:paraId="3C0B13A6" w14:textId="77777777" w:rsidR="00A35AF7" w:rsidRDefault="00A35AF7" w:rsidP="00A35AF7">
      <w:pPr>
        <w:pStyle w:val="BodyText"/>
      </w:pPr>
    </w:p>
    <w:p w14:paraId="0CF41E75" w14:textId="77777777" w:rsidR="00A35AF7" w:rsidRDefault="00A35AF7" w:rsidP="00A35AF7">
      <w:pPr>
        <w:pStyle w:val="BodyText"/>
      </w:pPr>
    </w:p>
    <w:p w14:paraId="3AC14059" w14:textId="77777777" w:rsidR="00A35AF7" w:rsidRDefault="00A35AF7" w:rsidP="00A35AF7">
      <w:pPr>
        <w:pStyle w:val="BodyText"/>
      </w:pPr>
    </w:p>
    <w:p w14:paraId="6167DF8C" w14:textId="77777777" w:rsidR="00A35AF7" w:rsidRDefault="00A35AF7" w:rsidP="00A35AF7">
      <w:pPr>
        <w:pStyle w:val="BodyText"/>
      </w:pPr>
    </w:p>
    <w:p w14:paraId="09C4010D" w14:textId="77777777" w:rsidR="00A35AF7" w:rsidRDefault="00A35AF7" w:rsidP="00A35AF7">
      <w:pPr>
        <w:pStyle w:val="BodyText"/>
      </w:pPr>
    </w:p>
    <w:p w14:paraId="3DB78A27" w14:textId="77777777" w:rsidR="00A35AF7" w:rsidRDefault="00A35AF7" w:rsidP="00A35AF7">
      <w:pPr>
        <w:pStyle w:val="BodyText"/>
      </w:pPr>
    </w:p>
    <w:p w14:paraId="228C0A8C" w14:textId="77777777" w:rsidR="00A35AF7" w:rsidRDefault="00A35AF7" w:rsidP="00A35AF7">
      <w:pPr>
        <w:pStyle w:val="BodyText"/>
      </w:pPr>
    </w:p>
    <w:p w14:paraId="4C2D0CDD" w14:textId="77777777" w:rsidR="00A35AF7" w:rsidRDefault="00A35AF7" w:rsidP="00A35AF7">
      <w:pPr>
        <w:pStyle w:val="BodyText"/>
      </w:pPr>
    </w:p>
    <w:p w14:paraId="4A7E1428" w14:textId="77777777" w:rsidR="00A35AF7" w:rsidRDefault="00A35AF7" w:rsidP="00A35AF7">
      <w:pPr>
        <w:pStyle w:val="Heading1"/>
        <w:numPr>
          <w:ilvl w:val="0"/>
          <w:numId w:val="0"/>
        </w:numPr>
        <w:ind w:left="720" w:hanging="720"/>
        <w:jc w:val="center"/>
      </w:pPr>
      <w:bookmarkStart w:id="19" w:name="_Toc186579919"/>
      <w:bookmarkStart w:id="20" w:name="_Toc186617066"/>
      <w:r>
        <w:lastRenderedPageBreak/>
        <w:t>List of Figures</w:t>
      </w:r>
      <w:bookmarkEnd w:id="19"/>
      <w:bookmarkEnd w:id="20"/>
      <w:r>
        <w:t xml:space="preserve">  </w:t>
      </w:r>
    </w:p>
    <w:p w14:paraId="6E43EB12" w14:textId="77777777" w:rsidR="002C2B44" w:rsidRPr="007E7E9A" w:rsidRDefault="002C2B44" w:rsidP="00E465A3">
      <w:pPr>
        <w:spacing w:before="120"/>
      </w:pPr>
      <w:r w:rsidRPr="007E7E9A">
        <w:t>Figure 1: Impact of phishing email to organization</w:t>
      </w:r>
    </w:p>
    <w:p w14:paraId="3E9DF246" w14:textId="77777777" w:rsidR="002C2B44" w:rsidRPr="007E7E9A" w:rsidRDefault="002C2B44" w:rsidP="00E465A3">
      <w:pPr>
        <w:spacing w:before="120"/>
      </w:pPr>
      <w:r w:rsidRPr="007E7E9A">
        <w:t>Figure 2: Phishing Email Attack Process</w:t>
      </w:r>
    </w:p>
    <w:p w14:paraId="4C642E16" w14:textId="77777777" w:rsidR="002C2B44" w:rsidRPr="007E7E9A" w:rsidRDefault="002C2B44" w:rsidP="00E465A3">
      <w:pPr>
        <w:spacing w:before="120"/>
      </w:pPr>
      <w:r w:rsidRPr="007E7E9A">
        <w:t>Figure 3: Overview Architecture of the Web-Based Phishing Detection System</w:t>
      </w:r>
    </w:p>
    <w:p w14:paraId="3A48E6D9" w14:textId="77777777" w:rsidR="002C2B44" w:rsidRPr="007E7E9A" w:rsidRDefault="002C2B44" w:rsidP="00E465A3">
      <w:pPr>
        <w:spacing w:before="120"/>
      </w:pPr>
      <w:r w:rsidRPr="007E7E9A">
        <w:t xml:space="preserve">Figure 4: Phishing Detection Methods </w:t>
      </w:r>
    </w:p>
    <w:p w14:paraId="19CCD90B" w14:textId="77777777" w:rsidR="002C2B44" w:rsidRPr="007E7E9A" w:rsidRDefault="002C2B44" w:rsidP="00E465A3">
      <w:pPr>
        <w:spacing w:before="120"/>
      </w:pPr>
      <w:r w:rsidRPr="007E7E9A">
        <w:t>Figure 5: GRU Architecture</w:t>
      </w:r>
    </w:p>
    <w:p w14:paraId="62AF360A" w14:textId="77777777" w:rsidR="002C2B44" w:rsidRPr="007E7E9A" w:rsidRDefault="002C2B44" w:rsidP="00E465A3">
      <w:pPr>
        <w:spacing w:before="120"/>
      </w:pPr>
      <w:r w:rsidRPr="007E7E9A">
        <w:t>Figure 6: LSTM Architecture</w:t>
      </w:r>
    </w:p>
    <w:p w14:paraId="76B8FC90" w14:textId="77777777" w:rsidR="002C2B44" w:rsidRPr="007E7E9A" w:rsidRDefault="002C2B44" w:rsidP="00E465A3">
      <w:pPr>
        <w:spacing w:before="120"/>
      </w:pPr>
      <w:r w:rsidRPr="007E7E9A">
        <w:t>Figure 7: Detail Architecture of the Web-Based Phishing Detection System</w:t>
      </w:r>
    </w:p>
    <w:p w14:paraId="31BE25D6" w14:textId="77777777" w:rsidR="002C2B44" w:rsidRPr="007E7E9A" w:rsidRDefault="002C2B44" w:rsidP="00E465A3">
      <w:pPr>
        <w:spacing w:before="120"/>
      </w:pPr>
      <w:r w:rsidRPr="007E7E9A">
        <w:t>Figure 8: Web Application for Phishing Email Dectection</w:t>
      </w:r>
    </w:p>
    <w:p w14:paraId="66BE5097" w14:textId="77777777" w:rsidR="002C2B44" w:rsidRPr="007E7E9A" w:rsidRDefault="002C2B44" w:rsidP="00E465A3">
      <w:pPr>
        <w:spacing w:before="120"/>
      </w:pPr>
      <w:r w:rsidRPr="007E7E9A">
        <w:t>Figure 9: Dataset summary after balancing</w:t>
      </w:r>
    </w:p>
    <w:p w14:paraId="2E26A67F" w14:textId="77777777" w:rsidR="002C2B44" w:rsidRPr="007E7E9A" w:rsidRDefault="002C2B44" w:rsidP="00E465A3">
      <w:pPr>
        <w:spacing w:before="120"/>
      </w:pPr>
      <w:r w:rsidRPr="007E7E9A">
        <w:t>Figure 10: Wordcloud before preprocessing data</w:t>
      </w:r>
    </w:p>
    <w:p w14:paraId="1BCE105C" w14:textId="77777777" w:rsidR="002C2B44" w:rsidRPr="007E7E9A" w:rsidRDefault="002C2B44" w:rsidP="00E465A3">
      <w:pPr>
        <w:spacing w:before="120"/>
      </w:pPr>
      <w:r w:rsidRPr="007E7E9A">
        <w:t>Figure 11: Wordcloud after preprocessing data</w:t>
      </w:r>
    </w:p>
    <w:p w14:paraId="4B565211" w14:textId="77777777" w:rsidR="002C2B44" w:rsidRPr="007E7E9A" w:rsidRDefault="002C2B44" w:rsidP="00E465A3">
      <w:pPr>
        <w:spacing w:before="120"/>
      </w:pPr>
      <w:r w:rsidRPr="007E7E9A">
        <w:t>Figure 12: Data splitting into Training, Validation and Test sets</w:t>
      </w:r>
    </w:p>
    <w:p w14:paraId="49973C4E" w14:textId="77777777" w:rsidR="002C2B44" w:rsidRPr="007E7E9A" w:rsidRDefault="002C2B44" w:rsidP="00E465A3">
      <w:pPr>
        <w:spacing w:before="120"/>
      </w:pPr>
      <w:r w:rsidRPr="007E7E9A">
        <w:t>Figure 13: Top 20 Words by TF-IDF Score</w:t>
      </w:r>
    </w:p>
    <w:p w14:paraId="49F145EA" w14:textId="77777777" w:rsidR="002C2B44" w:rsidRPr="007E7E9A" w:rsidRDefault="002C2B44" w:rsidP="00E465A3">
      <w:pPr>
        <w:spacing w:before="120"/>
      </w:pPr>
      <w:r w:rsidRPr="007E7E9A">
        <w:t>Figure 14: Confusion Matrix and Classification report</w:t>
      </w:r>
    </w:p>
    <w:p w14:paraId="48140A15" w14:textId="77777777" w:rsidR="002C2B44" w:rsidRPr="007E7E9A" w:rsidRDefault="002C2B44" w:rsidP="00E465A3">
      <w:pPr>
        <w:spacing w:before="120"/>
      </w:pPr>
      <w:r w:rsidRPr="007E7E9A">
        <w:t>Figure 15: GRU Model Summary</w:t>
      </w:r>
    </w:p>
    <w:p w14:paraId="43D3ACEF" w14:textId="77777777" w:rsidR="002C2B44" w:rsidRPr="007E7E9A" w:rsidRDefault="002C2B44" w:rsidP="00E465A3">
      <w:pPr>
        <w:spacing w:before="120"/>
      </w:pPr>
      <w:r w:rsidRPr="007E7E9A">
        <w:t>Figure 16: GRU Confusion Matrix and Classification report</w:t>
      </w:r>
    </w:p>
    <w:p w14:paraId="2A9E167B" w14:textId="77777777" w:rsidR="002C2B44" w:rsidRPr="007E7E9A" w:rsidRDefault="002C2B44" w:rsidP="00E465A3">
      <w:pPr>
        <w:spacing w:before="120"/>
      </w:pPr>
      <w:r w:rsidRPr="007E7E9A">
        <w:t>Figure 17: GRU and LSTM architectures</w:t>
      </w:r>
    </w:p>
    <w:p w14:paraId="0DD1355E" w14:textId="77777777" w:rsidR="002C2B44" w:rsidRPr="007E7E9A" w:rsidRDefault="002C2B44" w:rsidP="00E465A3">
      <w:pPr>
        <w:spacing w:before="120"/>
      </w:pPr>
      <w:r w:rsidRPr="007E7E9A">
        <w:t>Figure 18: LSTM Model Summary</w:t>
      </w:r>
    </w:p>
    <w:p w14:paraId="2DF911F8" w14:textId="77777777" w:rsidR="002C2B44" w:rsidRPr="007E7E9A" w:rsidRDefault="002C2B44" w:rsidP="00E465A3">
      <w:pPr>
        <w:spacing w:before="120"/>
      </w:pPr>
      <w:r w:rsidRPr="007E7E9A">
        <w:t>Figure 19: LSTM Loss and Accuracy over epochs</w:t>
      </w:r>
    </w:p>
    <w:p w14:paraId="4733211F" w14:textId="77777777" w:rsidR="002C2B44" w:rsidRDefault="002C2B44" w:rsidP="00E465A3">
      <w:pPr>
        <w:spacing w:before="120"/>
      </w:pPr>
      <w:r w:rsidRPr="007E7E9A">
        <w:t>Figure 20: LSTM Confusion Matrix and Classification report</w:t>
      </w:r>
    </w:p>
    <w:p w14:paraId="0F8A8DC9" w14:textId="77777777" w:rsidR="002C2B44" w:rsidRDefault="002C2B44" w:rsidP="00E465A3">
      <w:pPr>
        <w:spacing w:before="120"/>
      </w:pPr>
      <w:r>
        <w:t>Figure 21: Email Protection Center dashboard page</w:t>
      </w:r>
    </w:p>
    <w:p w14:paraId="60784B3F" w14:textId="4092DC4C" w:rsidR="00A35AF7" w:rsidRDefault="002C2B44" w:rsidP="00E465A3">
      <w:pPr>
        <w:spacing w:before="120"/>
      </w:pPr>
      <w:r>
        <w:t>Figure 22: Email Protection Center detail page</w:t>
      </w:r>
    </w:p>
    <w:p w14:paraId="7050D1B6" w14:textId="77777777" w:rsidR="00E465A3" w:rsidRDefault="00E465A3" w:rsidP="00E465A3">
      <w:pPr>
        <w:spacing w:before="120"/>
      </w:pPr>
    </w:p>
    <w:p w14:paraId="3C6409B8" w14:textId="77777777" w:rsidR="00A35AF7" w:rsidRDefault="00A35AF7" w:rsidP="00E6393E">
      <w:pPr>
        <w:pStyle w:val="Heading1"/>
        <w:numPr>
          <w:ilvl w:val="0"/>
          <w:numId w:val="0"/>
        </w:numPr>
        <w:jc w:val="center"/>
      </w:pPr>
      <w:bookmarkStart w:id="21" w:name="_Toc186579920"/>
      <w:bookmarkStart w:id="22" w:name="_Toc186617067"/>
      <w:r>
        <w:lastRenderedPageBreak/>
        <w:t>List of  Abbreviation</w:t>
      </w:r>
      <w:r w:rsidR="00E6393E">
        <w:t>s</w:t>
      </w:r>
      <w:bookmarkEnd w:id="21"/>
      <w:bookmarkEnd w:id="22"/>
    </w:p>
    <w:p w14:paraId="71E0DCD8" w14:textId="77777777" w:rsidR="00F12512" w:rsidRDefault="00F12512" w:rsidP="00F12512">
      <w:pPr>
        <w:pStyle w:val="BodyText"/>
      </w:pPr>
    </w:p>
    <w:tbl>
      <w:tblPr>
        <w:tblW w:w="8780" w:type="dxa"/>
        <w:tblInd w:w="113" w:type="dxa"/>
        <w:tblLook w:val="04A0" w:firstRow="1" w:lastRow="0" w:firstColumn="1" w:lastColumn="0" w:noHBand="0" w:noVBand="1"/>
      </w:tblPr>
      <w:tblGrid>
        <w:gridCol w:w="2020"/>
        <w:gridCol w:w="6760"/>
      </w:tblGrid>
      <w:tr w:rsidR="00F12512" w:rsidRPr="00F12512" w14:paraId="1FFB5E90"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156082" w:fill="156082"/>
            <w:vAlign w:val="center"/>
            <w:hideMark/>
          </w:tcPr>
          <w:p w14:paraId="63C0D7D0" w14:textId="77777777" w:rsidR="00F12512" w:rsidRPr="00F12512" w:rsidRDefault="00F12512" w:rsidP="00F12512">
            <w:pPr>
              <w:spacing w:before="0" w:line="240" w:lineRule="auto"/>
              <w:jc w:val="center"/>
              <w:rPr>
                <w:rFonts w:ascii="Aptos Narrow" w:hAnsi="Aptos Narrow"/>
                <w:b/>
                <w:bCs/>
                <w:color w:val="FFFFFF"/>
                <w:sz w:val="22"/>
                <w:szCs w:val="22"/>
                <w:lang w:eastAsia="en-US"/>
              </w:rPr>
            </w:pPr>
            <w:r w:rsidRPr="00F12512">
              <w:rPr>
                <w:rFonts w:ascii="Aptos Narrow" w:hAnsi="Aptos Narrow"/>
                <w:b/>
                <w:bCs/>
                <w:color w:val="FFFFFF"/>
                <w:sz w:val="22"/>
                <w:szCs w:val="22"/>
                <w:lang w:eastAsia="en-US"/>
              </w:rPr>
              <w:t>Abbreviation</w:t>
            </w:r>
          </w:p>
        </w:tc>
        <w:tc>
          <w:tcPr>
            <w:tcW w:w="6760" w:type="dxa"/>
            <w:tcBorders>
              <w:top w:val="single" w:sz="4" w:space="0" w:color="auto"/>
              <w:left w:val="single" w:sz="4" w:space="0" w:color="auto"/>
              <w:bottom w:val="single" w:sz="4" w:space="0" w:color="auto"/>
              <w:right w:val="single" w:sz="4" w:space="0" w:color="auto"/>
            </w:tcBorders>
            <w:shd w:val="clear" w:color="156082" w:fill="156082"/>
            <w:vAlign w:val="center"/>
            <w:hideMark/>
          </w:tcPr>
          <w:p w14:paraId="78243467" w14:textId="77777777" w:rsidR="00F12512" w:rsidRPr="00F12512" w:rsidRDefault="00F12512" w:rsidP="00F12512">
            <w:pPr>
              <w:spacing w:before="0" w:line="240" w:lineRule="auto"/>
              <w:jc w:val="center"/>
              <w:rPr>
                <w:rFonts w:ascii="Aptos Narrow" w:hAnsi="Aptos Narrow"/>
                <w:b/>
                <w:bCs/>
                <w:color w:val="FFFFFF"/>
                <w:sz w:val="22"/>
                <w:szCs w:val="22"/>
                <w:lang w:eastAsia="en-US"/>
              </w:rPr>
            </w:pPr>
            <w:r w:rsidRPr="00F12512">
              <w:rPr>
                <w:rFonts w:ascii="Aptos Narrow" w:hAnsi="Aptos Narrow"/>
                <w:b/>
                <w:bCs/>
                <w:color w:val="FFFFFF"/>
                <w:sz w:val="22"/>
                <w:szCs w:val="22"/>
                <w:lang w:eastAsia="en-US"/>
              </w:rPr>
              <w:t>Full Form</w:t>
            </w:r>
          </w:p>
        </w:tc>
      </w:tr>
      <w:tr w:rsidR="00F12512" w:rsidRPr="00F12512" w14:paraId="7F433D32"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6779A1"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AI</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B1DB9F"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Artificial Intelligence</w:t>
            </w:r>
          </w:p>
        </w:tc>
      </w:tr>
      <w:tr w:rsidR="00F12512" w:rsidRPr="00F12512" w14:paraId="1F2BFBF9"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FB095"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API</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762311"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Application Programming Interface</w:t>
            </w:r>
          </w:p>
        </w:tc>
      </w:tr>
      <w:tr w:rsidR="00F12512" w:rsidRPr="00F12512" w14:paraId="548AC342"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6E4D28"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BERT</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92DF3C"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Bidirectional Encoder Representations from Transformers</w:t>
            </w:r>
          </w:p>
        </w:tc>
      </w:tr>
      <w:tr w:rsidR="00F12512" w:rsidRPr="00F12512" w14:paraId="4B0A1985"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71993C"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GRU</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107FF8"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Gated Recurrent Unit</w:t>
            </w:r>
          </w:p>
        </w:tc>
      </w:tr>
      <w:tr w:rsidR="00F12512" w:rsidRPr="00F12512" w14:paraId="386BA1F9"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81E7A5"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LSTM</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A08719"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Long Short-Term Memory</w:t>
            </w:r>
          </w:p>
        </w:tc>
      </w:tr>
      <w:tr w:rsidR="00F12512" w:rsidRPr="00F12512" w14:paraId="5E1BA9F0"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31A9C6"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ML</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4ABC03"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Machine Learning</w:t>
            </w:r>
          </w:p>
        </w:tc>
      </w:tr>
      <w:tr w:rsidR="00F12512" w:rsidRPr="00F12512" w14:paraId="5D064646"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5336C6"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SQL</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693AEC"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Structured Query Language</w:t>
            </w:r>
          </w:p>
        </w:tc>
      </w:tr>
      <w:tr w:rsidR="00F12512" w:rsidRPr="00F12512" w14:paraId="07D2BA8E"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C2E3C3"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URL</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A8A51A"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Uniform Resource Locator</w:t>
            </w:r>
          </w:p>
        </w:tc>
      </w:tr>
      <w:tr w:rsidR="00F12512" w:rsidRPr="00F12512" w14:paraId="1305A0CF"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4B8079"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OAuth</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8C8635"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Open Authorization</w:t>
            </w:r>
          </w:p>
        </w:tc>
      </w:tr>
      <w:tr w:rsidR="00F12512" w:rsidRPr="00F12512" w14:paraId="2CEFCE6D"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F6DAEC"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JSON</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3972A3"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JavaScript Object Notation</w:t>
            </w:r>
          </w:p>
        </w:tc>
      </w:tr>
      <w:tr w:rsidR="00F12512" w:rsidRPr="00F12512" w14:paraId="0AD9DA41"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CF0524"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HTTPS</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04EBE0"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Hypertext Transfer Protocol Secure</w:t>
            </w:r>
          </w:p>
        </w:tc>
      </w:tr>
      <w:tr w:rsidR="00F12512" w:rsidRPr="00F12512" w14:paraId="33893211"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9695FA"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CSV</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0471A9"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Comma-Separated Values</w:t>
            </w:r>
          </w:p>
        </w:tc>
      </w:tr>
      <w:tr w:rsidR="00F12512" w:rsidRPr="00F12512" w14:paraId="755018AB"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528F91"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SMTP</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5A7BE7"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Simple Mail Transfer Protocol</w:t>
            </w:r>
          </w:p>
        </w:tc>
      </w:tr>
      <w:tr w:rsidR="00F12512" w:rsidRPr="00F12512" w14:paraId="5CE66702"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CF4A77"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IMAP</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6871E6"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Internet Message Access Protocol</w:t>
            </w:r>
          </w:p>
        </w:tc>
      </w:tr>
      <w:tr w:rsidR="00F12512" w:rsidRPr="00F12512" w14:paraId="24F302E5"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0AAB7F"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RNN</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61CC9A"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Recurrent Neural Network</w:t>
            </w:r>
          </w:p>
        </w:tc>
      </w:tr>
      <w:tr w:rsidR="00F12512" w:rsidRPr="00F12512" w14:paraId="3BCFA1DF"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C2C198"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NLP</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8992BF"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Natural Language Processing</w:t>
            </w:r>
          </w:p>
        </w:tc>
      </w:tr>
      <w:tr w:rsidR="00F12512" w:rsidRPr="00F12512" w14:paraId="457A3EAA"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81C4DA"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HTML</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6994B2"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Hypertext Markup Language</w:t>
            </w:r>
          </w:p>
        </w:tc>
      </w:tr>
      <w:tr w:rsidR="00F12512" w:rsidRPr="00F12512" w14:paraId="26FEF829"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C2DCF7"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CSS</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A3EE6F"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Cascading Style Sheets</w:t>
            </w:r>
          </w:p>
        </w:tc>
      </w:tr>
      <w:tr w:rsidR="00F12512" w:rsidRPr="00F12512" w14:paraId="5ECFD6A4"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82FC96"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GPU</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20C91B"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Graphics Processing Unit</w:t>
            </w:r>
          </w:p>
        </w:tc>
      </w:tr>
      <w:tr w:rsidR="00F12512" w:rsidRPr="00F12512" w14:paraId="5DC8DAB4"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6A3681"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CPU</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9E668"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Central Processing Unit</w:t>
            </w:r>
          </w:p>
        </w:tc>
      </w:tr>
      <w:tr w:rsidR="00F12512" w:rsidRPr="00F12512" w14:paraId="2E61694B"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7B0AB2"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AWS</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5650A9"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Amazon Web Services</w:t>
            </w:r>
          </w:p>
        </w:tc>
      </w:tr>
      <w:tr w:rsidR="00F12512" w:rsidRPr="00F12512" w14:paraId="7FECEEE3"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112C7F"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GDPR</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E50491"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General Data Protection Regulation</w:t>
            </w:r>
          </w:p>
        </w:tc>
      </w:tr>
      <w:tr w:rsidR="00F12512" w:rsidRPr="00F12512" w14:paraId="514E60D5"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956DDB"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mBERT</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A439E8"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Multilingual Bidirectional Encoder Representations from Transformers</w:t>
            </w:r>
          </w:p>
        </w:tc>
      </w:tr>
      <w:tr w:rsidR="00F12512" w:rsidRPr="00F12512" w14:paraId="6FBF684F"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E5A644"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SMTP</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286534"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Simple Mail Transfer Protocol</w:t>
            </w:r>
          </w:p>
        </w:tc>
      </w:tr>
      <w:tr w:rsidR="00F12512" w:rsidRPr="00F12512" w14:paraId="0D3BFC4E"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11989C"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MIME</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186087"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Multipurpose Internet Mail Extensions</w:t>
            </w:r>
          </w:p>
        </w:tc>
      </w:tr>
      <w:tr w:rsidR="00F12512" w:rsidRPr="00F12512" w14:paraId="24729817"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4AE6F8"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OAuth</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8B9F7F"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Open Authorization</w:t>
            </w:r>
          </w:p>
        </w:tc>
      </w:tr>
      <w:tr w:rsidR="00F12512" w:rsidRPr="00F12512" w14:paraId="1815E19C" w14:textId="77777777" w:rsidTr="00F12512">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4172BC"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SVM</w:t>
            </w:r>
          </w:p>
        </w:tc>
        <w:tc>
          <w:tcPr>
            <w:tcW w:w="6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DB81F7" w14:textId="77777777" w:rsidR="00F12512" w:rsidRPr="00F12512" w:rsidRDefault="00F12512" w:rsidP="00F12512">
            <w:pPr>
              <w:spacing w:before="0" w:line="240" w:lineRule="auto"/>
              <w:rPr>
                <w:rFonts w:ascii="Aptos Narrow" w:hAnsi="Aptos Narrow"/>
                <w:color w:val="000000"/>
                <w:sz w:val="22"/>
                <w:szCs w:val="22"/>
                <w:lang w:eastAsia="en-US"/>
              </w:rPr>
            </w:pPr>
            <w:r w:rsidRPr="00F12512">
              <w:rPr>
                <w:rFonts w:ascii="Aptos Narrow" w:hAnsi="Aptos Narrow"/>
                <w:color w:val="000000"/>
                <w:sz w:val="22"/>
                <w:szCs w:val="22"/>
                <w:lang w:eastAsia="en-US"/>
              </w:rPr>
              <w:t>Support Vector Machine</w:t>
            </w:r>
          </w:p>
        </w:tc>
      </w:tr>
    </w:tbl>
    <w:p w14:paraId="34E0190A" w14:textId="3D5D52F3" w:rsidR="00F12512" w:rsidRPr="00F12512" w:rsidRDefault="00F12512" w:rsidP="00F12512">
      <w:pPr>
        <w:pStyle w:val="BodyText"/>
        <w:sectPr w:rsidR="00F12512" w:rsidRPr="00F12512" w:rsidSect="006B022F">
          <w:type w:val="continuous"/>
          <w:pgSz w:w="12240" w:h="15840" w:code="1"/>
          <w:pgMar w:top="1440" w:right="1077" w:bottom="1077" w:left="1797" w:header="720" w:footer="720" w:gutter="0"/>
          <w:pgNumType w:start="1"/>
          <w:cols w:space="720"/>
          <w:titlePg/>
          <w:docGrid w:linePitch="360"/>
        </w:sectPr>
      </w:pPr>
    </w:p>
    <w:p w14:paraId="312C0C56" w14:textId="63050663" w:rsidR="000B3144" w:rsidRDefault="008C35FB" w:rsidP="003A3CF0">
      <w:pPr>
        <w:pStyle w:val="Heading1"/>
        <w:numPr>
          <w:ilvl w:val="0"/>
          <w:numId w:val="0"/>
        </w:numPr>
        <w:ind w:left="720"/>
        <w:jc w:val="center"/>
      </w:pPr>
      <w:bookmarkStart w:id="23" w:name="_Toc186579921"/>
      <w:bookmarkStart w:id="24" w:name="_Toc186617068"/>
      <w:r>
        <w:lastRenderedPageBreak/>
        <w:t>Chapter 1</w:t>
      </w:r>
      <w:r w:rsidR="002149EF">
        <w:t xml:space="preserve">: </w:t>
      </w:r>
      <w:r w:rsidR="002149EF" w:rsidRPr="002149EF">
        <w:t>Introduction</w:t>
      </w:r>
      <w:bookmarkEnd w:id="23"/>
      <w:bookmarkEnd w:id="24"/>
    </w:p>
    <w:p w14:paraId="06613BE8" w14:textId="636EA93F" w:rsidR="00B84355" w:rsidRPr="00B84355" w:rsidRDefault="00D62099" w:rsidP="00B84355">
      <w:pPr>
        <w:pStyle w:val="Heading2"/>
      </w:pPr>
      <w:bookmarkStart w:id="25" w:name="_Toc186579922"/>
      <w:bookmarkStart w:id="26" w:name="_Toc186617069"/>
      <w:r>
        <w:t>Motivation</w:t>
      </w:r>
      <w:bookmarkEnd w:id="25"/>
      <w:bookmarkEnd w:id="26"/>
    </w:p>
    <w:p w14:paraId="22775F81" w14:textId="53FFC96A" w:rsidR="00DA1976" w:rsidRDefault="00DA1976" w:rsidP="00DA1976">
      <w:pPr>
        <w:pStyle w:val="BodyText"/>
        <w:jc w:val="both"/>
      </w:pPr>
      <w:bookmarkStart w:id="27" w:name="_Toc172096251"/>
      <w:bookmarkStart w:id="28" w:name="_Toc179622565"/>
      <w:r>
        <w:t>Email is one of the most widely used communication tools for both personal and professional exchanges. However, it has also become a major vector for cyberattacks, particularly phishing attacks. Phishing is a type of cybercrime in which attackers deceive individuals into revealing sensitive information, often leading to data breaches and financial losses. In 2023, it was reported that phishing emails accounted for over 90% of global cyberattacks, making it one of the most pressing cybersecurity issues today [1].</w:t>
      </w:r>
    </w:p>
    <w:p w14:paraId="4A6D0765" w14:textId="3B30A391" w:rsidR="00DA1976" w:rsidRDefault="00DA1976" w:rsidP="00DA1976">
      <w:pPr>
        <w:pStyle w:val="BodyText"/>
        <w:jc w:val="both"/>
      </w:pPr>
      <w:r>
        <w:t>Traditional methods for detecting phishing emails, such as rule-based filtering, are often insufficient in dealing with the sophisticated nature of modern phishing techniques. These systems rely on static rules or keyword matching, which attackers can easily bypass by altering their email patterns. This leads to high false-positive rates, where legitimate emails are incorrectly flagged, and, worse, some phishing emails may go undetected, putting organizations at significant risk [2]. As phishing techniques evolve, there is an increasing need for more advanced detection mechanisms that can adapt to new types of attacks.</w:t>
      </w:r>
    </w:p>
    <w:p w14:paraId="4439A9E7" w14:textId="6224DC9F" w:rsidR="00DA1976" w:rsidRDefault="00DA1976" w:rsidP="00DA1976">
      <w:pPr>
        <w:pStyle w:val="BodyText"/>
        <w:jc w:val="both"/>
      </w:pPr>
      <w:r>
        <w:t>Recent advancements in Artificial Intelligence (AI) and Machine Learning (ML) have opened up new possibilities for addressing these challenges. AI, particularly deep learning models like Long Short-Term Memory (LSTM) and Gated Recurrent Units (GRU), has shown considerable promise in improving phishing detection by identifying complex patterns and behaviors within email content that traditional methods miss [3]. These models can learn from large datasets, continuously improving their ability to distinguish phishing emails from legitimate ones.</w:t>
      </w:r>
    </w:p>
    <w:p w14:paraId="427000E3" w14:textId="4BCF1351" w:rsidR="00DA1976" w:rsidRDefault="00DA1976" w:rsidP="00DA1976">
      <w:pPr>
        <w:pStyle w:val="BodyText"/>
        <w:jc w:val="both"/>
      </w:pPr>
      <w:r>
        <w:t>Moreover, the COVID-19 pandemic has accelerated the shift towards digital communication, with remote work becoming the norm. This has resulted in a significant increase in phishing attacks, with reports indicating a 220% rise in phishing activity during the pandemic [4]. Cybercriminals have exploited this shift by targeting individuals and organizations with more personalized and convincing phishing emails, making the need for robust detection systems even more urgent.</w:t>
      </w:r>
    </w:p>
    <w:p w14:paraId="7EB43693" w14:textId="77777777" w:rsidR="00DA1976" w:rsidRDefault="00DA1976" w:rsidP="00DA1976">
      <w:pPr>
        <w:pStyle w:val="BodyText"/>
        <w:jc w:val="both"/>
      </w:pPr>
    </w:p>
    <w:p w14:paraId="2D8E1DA8" w14:textId="5A36D679" w:rsidR="0042087F" w:rsidRDefault="00DA1976" w:rsidP="00DA1976">
      <w:pPr>
        <w:pStyle w:val="BodyText"/>
        <w:jc w:val="both"/>
      </w:pPr>
      <w:r>
        <w:lastRenderedPageBreak/>
        <w:t>Given these developments, this research focuses on building a web-based application that integrates AI models for classifying phishing emails in real-time. By utilizing advanced machine learning models like Naive Bayes, LSTM, and GRU, the proposed system aims to provide an effective solution for system administrators, improving their ability to detect and mitigate phishing attacks. This approach not only addresses the limitations of traditional systems but also offers scalability and adaptability, making it suitable for modern cybersecurity environments.</w:t>
      </w:r>
    </w:p>
    <w:p w14:paraId="7E5389A4" w14:textId="0395E085" w:rsidR="00BA6470" w:rsidRDefault="00BA6470" w:rsidP="00BA6470">
      <w:pPr>
        <w:pStyle w:val="Heading2"/>
      </w:pPr>
      <w:bookmarkStart w:id="29" w:name="_Toc186579923"/>
      <w:bookmarkStart w:id="30" w:name="_Toc186617070"/>
      <w:r>
        <w:t>Problem Statement</w:t>
      </w:r>
      <w:bookmarkEnd w:id="29"/>
      <w:bookmarkEnd w:id="30"/>
    </w:p>
    <w:p w14:paraId="41E744AE" w14:textId="3F7DDA92" w:rsidR="00BA6470" w:rsidRDefault="00403DFF" w:rsidP="00403DFF">
      <w:pPr>
        <w:pStyle w:val="BodyText"/>
      </w:pPr>
      <w:r>
        <w:t>Phishing involves using deceptive methods through computer-based techniques to trick people into sharing sensitive personal information. For instance, an attacker might send an email that appears to come from a trusted organization like an online retailer, a credit card provider, or a bank. This email is designed to mislead recipients into replying and unintentionally revealing personal details. Phishing attacks often rely on creating a sense of urgency or trust to manipulate victims into acting quickly without verifying the source. [2]</w:t>
      </w:r>
    </w:p>
    <w:p w14:paraId="2CF91B24" w14:textId="2911D472" w:rsidR="00873284" w:rsidRDefault="00A76C76" w:rsidP="00873284">
      <w:pPr>
        <w:pStyle w:val="BodyText"/>
        <w:jc w:val="center"/>
        <w:rPr>
          <w:noProof/>
        </w:rPr>
      </w:pPr>
      <w:r>
        <w:pict w14:anchorId="4B94F7F4">
          <v:group id="Group 1" o:spid="_x0000_s2075" style="width:368.2pt;height:105.65pt;mso-position-horizontal-relative:char;mso-position-vertical-relative:line" coordsize="28331,8128">
            <v:shape id="Freeform 4" o:spid="_x0000_s2076" style="position:absolute;width:28331;height:8128;visibility:visible;mso-wrap-style:square;v-text-anchor:top" coordsize="2833142,812800" path="m14096,l2819046,v7785,,14096,6311,14096,14096l2833142,798704v,7785,-6311,14096,-14096,14096l14096,812800c6311,812800,,806489,,798704l,14096c,6311,6311,,14096,xe" stroked="f">
              <v:fill r:id="rId16" o:title="" recolor="t" rotate="t" type="frame"/>
              <v:path arrowok="t"/>
            </v:shape>
            <w10:wrap type="none"/>
            <w10:anchorlock/>
          </v:group>
        </w:pict>
      </w:r>
    </w:p>
    <w:p w14:paraId="77FF2C10" w14:textId="77777777" w:rsidR="00873284" w:rsidRDefault="00873284" w:rsidP="00873284">
      <w:pPr>
        <w:pStyle w:val="BodyText"/>
        <w:jc w:val="center"/>
      </w:pPr>
      <w:r>
        <w:rPr>
          <w:noProof/>
        </w:rPr>
        <w:t>Figure 1: Impact of phishing email to organization</w:t>
      </w:r>
    </w:p>
    <w:p w14:paraId="0CA210CB" w14:textId="7E5595F9" w:rsidR="00853DAC" w:rsidRDefault="00853DAC" w:rsidP="00403DFF">
      <w:pPr>
        <w:pStyle w:val="BodyText"/>
      </w:pPr>
      <w:r w:rsidRPr="00853DAC">
        <w:t xml:space="preserve">Figure </w:t>
      </w:r>
      <w:r w:rsidR="00853EB6">
        <w:t>2</w:t>
      </w:r>
      <w:r w:rsidRPr="00853DAC">
        <w:t xml:space="preserve"> is the process of an email phishing attack. The attack begins with an attacker sending a seemingly legitimate phishing email to a user. The email passes through firewalls and email filtering systems such as anti-virus or spam filters, but these defenses may not detect the threat. When user interacts with the email, attacker can gain access to sensitive information such as social security numbers, credit card details, or other financial data. Additional tools such as proxies, data loss prevention (DLP), and intrusion detection/prevention systems (IPS/IDS) can help protect against such attacks, but attackers often find ways to bypass these security measures.</w:t>
      </w:r>
    </w:p>
    <w:p w14:paraId="41FE712C" w14:textId="7C967FB3" w:rsidR="005B2CDE" w:rsidRDefault="00A76C76" w:rsidP="008346C1">
      <w:pPr>
        <w:pStyle w:val="BodyText"/>
        <w:jc w:val="center"/>
      </w:pPr>
      <w:r>
        <w:pict w14:anchorId="015954A6">
          <v:shape id="Freeform 17" o:spid="_x0000_s2142" style="width:333.35pt;height:169.65pt;visibility:visible;mso-wrap-style:squar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v-text-anchor:top" coordsize="10818317,5506562" path="m,l10818317,r,5506562l,5506562,,xe" stroked="f">
            <v:fill r:id="rId17" o:title="" recolor="t" rotate="t" type="frame"/>
            <v:path arrowok="t"/>
            <w10:wrap type="none"/>
            <w10:anchorlock/>
          </v:shape>
        </w:pict>
      </w:r>
    </w:p>
    <w:p w14:paraId="0B868043" w14:textId="637A016B" w:rsidR="00C818B4" w:rsidRPr="00BA6470" w:rsidRDefault="00C818B4" w:rsidP="008346C1">
      <w:pPr>
        <w:pStyle w:val="BodyText"/>
        <w:jc w:val="center"/>
      </w:pPr>
      <w:r>
        <w:t xml:space="preserve">Figure </w:t>
      </w:r>
      <w:r w:rsidR="00AF40A4">
        <w:t>2</w:t>
      </w:r>
      <w:r>
        <w:t xml:space="preserve">: </w:t>
      </w:r>
      <w:r w:rsidR="005E3DCA" w:rsidRPr="005E3DCA">
        <w:t>Phishing Email Attack Process</w:t>
      </w:r>
    </w:p>
    <w:p w14:paraId="294988CC" w14:textId="097798BC" w:rsidR="00171C30" w:rsidRDefault="00DA1976" w:rsidP="00941AE4">
      <w:pPr>
        <w:pStyle w:val="Heading2"/>
      </w:pPr>
      <w:bookmarkStart w:id="31" w:name="_Toc180241170"/>
      <w:bookmarkStart w:id="32" w:name="_Toc180241232"/>
      <w:bookmarkStart w:id="33" w:name="_Toc186388506"/>
      <w:bookmarkStart w:id="34" w:name="_Toc186579924"/>
      <w:bookmarkStart w:id="35" w:name="_Toc186617071"/>
      <w:r>
        <w:t>Research Objectives</w:t>
      </w:r>
      <w:bookmarkEnd w:id="31"/>
      <w:bookmarkEnd w:id="32"/>
      <w:bookmarkEnd w:id="33"/>
      <w:bookmarkEnd w:id="34"/>
      <w:bookmarkEnd w:id="35"/>
    </w:p>
    <w:p w14:paraId="4C4D5469" w14:textId="062B9F84" w:rsidR="00DA1976" w:rsidRPr="00DA1976" w:rsidRDefault="00DA1976" w:rsidP="001A6C91">
      <w:pPr>
        <w:pStyle w:val="BodyText"/>
        <w:jc w:val="both"/>
      </w:pPr>
      <w:r w:rsidRPr="00DA1976">
        <w:t xml:space="preserve">The primary goal of this research is to design and implement a scalable web-based application that provides system administrators with real-time phishing email detection using AI models. </w:t>
      </w:r>
      <w:r w:rsidR="00AB1C25" w:rsidRPr="00AB1C25">
        <w:t>The Technical Architecture in Figure 2</w:t>
      </w:r>
      <w:r w:rsidR="00294E98">
        <w:t xml:space="preserve"> is the</w:t>
      </w:r>
      <w:r w:rsidR="00AB1C25" w:rsidRPr="00AB1C25">
        <w:t xml:space="preserve"> overview of how the frontend, backend, AI models, and real-time detection processes are integrated to form a cohesive phishing detection solution.</w:t>
      </w:r>
    </w:p>
    <w:p w14:paraId="23FE83CA" w14:textId="77777777" w:rsidR="00AE05EB" w:rsidRPr="00AE05EB" w:rsidRDefault="00AE05EB" w:rsidP="00B8167B">
      <w:pPr>
        <w:pStyle w:val="BodyText"/>
        <w:spacing w:before="120"/>
        <w:ind w:left="360"/>
        <w:jc w:val="both"/>
        <w:rPr>
          <w:b/>
          <w:bCs/>
        </w:rPr>
      </w:pPr>
      <w:r w:rsidRPr="00AE05EB">
        <w:rPr>
          <w:b/>
          <w:bCs/>
        </w:rPr>
        <w:t>•  Develop a web-based system</w:t>
      </w:r>
      <w:r w:rsidRPr="00AE05EB">
        <w:t xml:space="preserve"> for phishing email detection that includes a frontend, backend, and a database for managing email data. The system is built using Flask for the backend, with a frontend developed in HTML, CSS, and JavaScript, and MySQL for data management.</w:t>
      </w:r>
    </w:p>
    <w:p w14:paraId="7612A68F" w14:textId="77777777" w:rsidR="00AE05EB" w:rsidRPr="00AE05EB" w:rsidRDefault="00AE05EB" w:rsidP="00B8167B">
      <w:pPr>
        <w:pStyle w:val="BodyText"/>
        <w:spacing w:before="120"/>
        <w:ind w:left="360"/>
        <w:jc w:val="both"/>
      </w:pPr>
      <w:r w:rsidRPr="00AE05EB">
        <w:rPr>
          <w:b/>
          <w:bCs/>
        </w:rPr>
        <w:t>•  Implement AI models</w:t>
      </w:r>
      <w:r w:rsidRPr="00AE05EB">
        <w:t xml:space="preserve"> such as Naive Bayes, LSTM, and GRU for phishing classification. These models are trained and deployed using TensorFlow, and Docker is used for containerization, ensuring scalability and deployment across different environments.</w:t>
      </w:r>
    </w:p>
    <w:p w14:paraId="448CB568" w14:textId="77777777" w:rsidR="00AE05EB" w:rsidRPr="00AE05EB" w:rsidRDefault="00AE05EB" w:rsidP="00B8167B">
      <w:pPr>
        <w:pStyle w:val="BodyText"/>
        <w:spacing w:before="120"/>
        <w:ind w:left="360"/>
        <w:jc w:val="both"/>
      </w:pPr>
      <w:r w:rsidRPr="00AE05EB">
        <w:rPr>
          <w:b/>
          <w:bCs/>
        </w:rPr>
        <w:t>•  Integrate Microsoft Azure for authentication and email handling:</w:t>
      </w:r>
    </w:p>
    <w:p w14:paraId="6518418D" w14:textId="77777777" w:rsidR="00AE05EB" w:rsidRPr="00AE05EB" w:rsidRDefault="00AE05EB" w:rsidP="00294E98">
      <w:pPr>
        <w:pStyle w:val="BodyText"/>
        <w:spacing w:before="60"/>
        <w:ind w:left="360"/>
        <w:jc w:val="both"/>
      </w:pPr>
      <w:r w:rsidRPr="00AE05EB">
        <w:t>Authentication: Azure Active Directory is used to provide secure authentication for system administrators, ensuring that only authorized personnel can access the system.</w:t>
      </w:r>
    </w:p>
    <w:p w14:paraId="6E97B834" w14:textId="77777777" w:rsidR="00AE05EB" w:rsidRPr="00AE05EB" w:rsidRDefault="00AE05EB" w:rsidP="00294E98">
      <w:pPr>
        <w:pStyle w:val="BodyText"/>
        <w:spacing w:before="60"/>
        <w:ind w:left="360"/>
        <w:jc w:val="both"/>
      </w:pPr>
      <w:r w:rsidRPr="00AE05EB">
        <w:t>Email Handling: Azure is also responsible for connecting to the Microsoft Exchange server to retrieve incoming emails. These emails are then processed through the AI models for phishing detection, and the classification results (phishing or legitimate) are updated back into the user’s mailbox for immediate action.</w:t>
      </w:r>
    </w:p>
    <w:p w14:paraId="444F3DE1" w14:textId="16BB30FE" w:rsidR="0005541B" w:rsidRDefault="00AE05EB" w:rsidP="00B8167B">
      <w:pPr>
        <w:pStyle w:val="BodyText"/>
        <w:spacing w:before="120"/>
        <w:ind w:left="360"/>
        <w:jc w:val="both"/>
      </w:pPr>
      <w:r w:rsidRPr="00AE05EB">
        <w:rPr>
          <w:b/>
          <w:bCs/>
        </w:rPr>
        <w:lastRenderedPageBreak/>
        <w:t>•  Provide real-time email classification:</w:t>
      </w:r>
      <w:r w:rsidRPr="00AE05EB">
        <w:t xml:space="preserve"> The system processes incoming emails in real-time, classifying them as phishing or legitimate and immediately alerting system</w:t>
      </w:r>
      <w:r>
        <w:t xml:space="preserve"> </w:t>
      </w:r>
      <w:r w:rsidRPr="00AE05EB">
        <w:t xml:space="preserve">administrators to any phishing threats. </w:t>
      </w:r>
    </w:p>
    <w:p w14:paraId="516B126B" w14:textId="657035DB" w:rsidR="00AE05EB" w:rsidRDefault="00A76C76" w:rsidP="00294E98">
      <w:pPr>
        <w:pStyle w:val="BodyText"/>
        <w:spacing w:before="60"/>
        <w:jc w:val="center"/>
      </w:pPr>
      <w:r>
        <w:pict w14:anchorId="752C5F05">
          <v:shape id="Freeform 10" o:spid="_x0000_s2141" style="width:424.15pt;height:149pt;visibility:visible;mso-wrap-style:squar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v-text-anchor:top" coordsize="2313388,812800" path="m11320,l2302068,v6252,,11320,5068,11320,11320l2313388,801480v,6252,-5068,11320,-11320,11320l11320,812800c5068,812800,,807732,,801480l,11320c,5068,5068,,11320,xe" stroked="f">
            <v:fill r:id="rId18" o:title="" recolor="t" rotate="t" type="frame"/>
            <v:path arrowok="t"/>
            <w10:wrap type="none"/>
            <w10:anchorlock/>
          </v:shape>
        </w:pict>
      </w:r>
    </w:p>
    <w:p w14:paraId="6D9AF843" w14:textId="2D5072E5" w:rsidR="0005541B" w:rsidRDefault="00AE05EB" w:rsidP="00294E98">
      <w:pPr>
        <w:pStyle w:val="BodyText"/>
        <w:spacing w:before="60"/>
        <w:ind w:firstLine="720"/>
        <w:jc w:val="center"/>
      </w:pPr>
      <w:r w:rsidRPr="00AE05EB">
        <w:t xml:space="preserve">Figure </w:t>
      </w:r>
      <w:r w:rsidR="00AF40A4">
        <w:t>3</w:t>
      </w:r>
      <w:r w:rsidRPr="00AE05EB">
        <w:t xml:space="preserve">: </w:t>
      </w:r>
      <w:r w:rsidR="00F116E4">
        <w:t>Over</w:t>
      </w:r>
      <w:r w:rsidR="0047408D">
        <w:t>view</w:t>
      </w:r>
      <w:r w:rsidRPr="00AE05EB">
        <w:t xml:space="preserve"> Architecture of the Web-Based Phishing Detection System</w:t>
      </w:r>
    </w:p>
    <w:p w14:paraId="5D69E43F" w14:textId="2D4D3B52" w:rsidR="001A6C91" w:rsidRPr="00DA1976" w:rsidRDefault="001A6C91" w:rsidP="00BB4677">
      <w:pPr>
        <w:pStyle w:val="Heading2"/>
      </w:pPr>
      <w:bookmarkStart w:id="36" w:name="_Toc180241171"/>
      <w:bookmarkStart w:id="37" w:name="_Toc180241233"/>
      <w:bookmarkStart w:id="38" w:name="_Toc186388507"/>
      <w:bookmarkStart w:id="39" w:name="_Toc186579925"/>
      <w:bookmarkStart w:id="40" w:name="_Toc186617072"/>
      <w:r w:rsidRPr="001A6C91">
        <w:t>Research Scope and Limitations</w:t>
      </w:r>
      <w:bookmarkEnd w:id="36"/>
      <w:bookmarkEnd w:id="37"/>
      <w:bookmarkEnd w:id="38"/>
      <w:bookmarkEnd w:id="39"/>
      <w:bookmarkEnd w:id="40"/>
    </w:p>
    <w:p w14:paraId="68D62AA4" w14:textId="30086CA4" w:rsidR="00DA1976" w:rsidRDefault="001A6C91" w:rsidP="00BB4677">
      <w:pPr>
        <w:pStyle w:val="Caption"/>
      </w:pPr>
      <w:bookmarkStart w:id="41" w:name="_Toc180241172"/>
      <w:bookmarkStart w:id="42" w:name="_Toc180241234"/>
      <w:bookmarkStart w:id="43" w:name="_Toc186388508"/>
      <w:r w:rsidRPr="001A6C91">
        <w:t>Scope of Research</w:t>
      </w:r>
      <w:bookmarkEnd w:id="41"/>
      <w:bookmarkEnd w:id="42"/>
      <w:bookmarkEnd w:id="43"/>
    </w:p>
    <w:p w14:paraId="59BAF37D" w14:textId="77777777" w:rsidR="001A6C91" w:rsidRPr="001A6C91" w:rsidRDefault="001A6C91" w:rsidP="001A6C91">
      <w:pPr>
        <w:pStyle w:val="BodyText"/>
      </w:pPr>
      <w:r w:rsidRPr="001A6C91">
        <w:t>The primary subject of this research is the development of a web-based application for phishing email classification, aimed at enhancing email security for system administrators. The research focuses on the following key areas:</w:t>
      </w:r>
    </w:p>
    <w:p w14:paraId="741BE743" w14:textId="77777777" w:rsidR="001A6C91" w:rsidRPr="001A6C91" w:rsidRDefault="001A6C91" w:rsidP="001373DC">
      <w:pPr>
        <w:pStyle w:val="BodyText"/>
        <w:numPr>
          <w:ilvl w:val="0"/>
          <w:numId w:val="14"/>
        </w:numPr>
      </w:pPr>
      <w:r w:rsidRPr="001A6C91">
        <w:rPr>
          <w:b/>
          <w:bCs/>
        </w:rPr>
        <w:t>AI-Powered Phishing Detection</w:t>
      </w:r>
      <w:r w:rsidRPr="001A6C91">
        <w:t>:</w:t>
      </w:r>
    </w:p>
    <w:p w14:paraId="6D83E1E9" w14:textId="77777777" w:rsidR="001A6C91" w:rsidRPr="001A6C91" w:rsidRDefault="001A6C91" w:rsidP="001373DC">
      <w:pPr>
        <w:pStyle w:val="BodyText"/>
        <w:numPr>
          <w:ilvl w:val="1"/>
          <w:numId w:val="14"/>
        </w:numPr>
        <w:jc w:val="both"/>
      </w:pPr>
      <w:r w:rsidRPr="001A6C91">
        <w:t>The core of the research is to integrate advanced machine learning and deep learning models for detecting phishing emails. Models such as Naive Bayes, Long Short-Term Memory (LSTM), and Gated Recurrent Units (GRU) are used to classify emails as either phishing or legitimate.</w:t>
      </w:r>
    </w:p>
    <w:p w14:paraId="777E8920" w14:textId="77777777" w:rsidR="001A6C91" w:rsidRPr="001A6C91" w:rsidRDefault="001A6C91" w:rsidP="001373DC">
      <w:pPr>
        <w:pStyle w:val="BodyText"/>
        <w:numPr>
          <w:ilvl w:val="0"/>
          <w:numId w:val="14"/>
        </w:numPr>
      </w:pPr>
      <w:r w:rsidRPr="001A6C91">
        <w:rPr>
          <w:b/>
          <w:bCs/>
        </w:rPr>
        <w:t>Real-Time Email Classification</w:t>
      </w:r>
      <w:r w:rsidRPr="001A6C91">
        <w:t>:</w:t>
      </w:r>
    </w:p>
    <w:p w14:paraId="4C5F769A" w14:textId="77777777" w:rsidR="001A6C91" w:rsidRPr="001A6C91" w:rsidRDefault="001A6C91" w:rsidP="001373DC">
      <w:pPr>
        <w:pStyle w:val="BodyText"/>
        <w:numPr>
          <w:ilvl w:val="1"/>
          <w:numId w:val="14"/>
        </w:numPr>
        <w:jc w:val="both"/>
      </w:pPr>
      <w:r w:rsidRPr="001A6C91">
        <w:t>The system is designed to operate in real-time, retrieving emails from Microsoft Exchange servers via Microsoft Azure, running them through AI models, and immediately updating the classification back into the user’s mailbox. This real-time aspect is crucial for system administrators to mitigate threats as they arise.</w:t>
      </w:r>
    </w:p>
    <w:p w14:paraId="0555D408" w14:textId="77777777" w:rsidR="001A6C91" w:rsidRPr="001A6C91" w:rsidRDefault="001A6C91" w:rsidP="001373DC">
      <w:pPr>
        <w:pStyle w:val="BodyText"/>
        <w:numPr>
          <w:ilvl w:val="0"/>
          <w:numId w:val="14"/>
        </w:numPr>
      </w:pPr>
      <w:r w:rsidRPr="001A6C91">
        <w:rPr>
          <w:b/>
          <w:bCs/>
        </w:rPr>
        <w:lastRenderedPageBreak/>
        <w:t>Web-Based Application for System Administrators</w:t>
      </w:r>
      <w:r w:rsidRPr="001A6C91">
        <w:t>:</w:t>
      </w:r>
    </w:p>
    <w:p w14:paraId="48B3E177" w14:textId="5F1A9374" w:rsidR="001A6C91" w:rsidRDefault="001A6C91" w:rsidP="001373DC">
      <w:pPr>
        <w:pStyle w:val="BodyText"/>
        <w:numPr>
          <w:ilvl w:val="1"/>
          <w:numId w:val="14"/>
        </w:numPr>
        <w:jc w:val="both"/>
      </w:pPr>
      <w:r w:rsidRPr="001A6C91">
        <w:t>The application provides a user-friendly web interface for system administrators, enabling them to monitor email traffic, view phishing detection results, and receive real-time alerts. The frontend is built with HTML, CSS, and JavaScript, and the backend is powered by Python's Flask framework.</w:t>
      </w:r>
      <w:r>
        <w:t xml:space="preserve"> </w:t>
      </w:r>
    </w:p>
    <w:p w14:paraId="427F1B36" w14:textId="77777777" w:rsidR="001A6C91" w:rsidRPr="001A6C91" w:rsidRDefault="001A6C91" w:rsidP="001373DC">
      <w:pPr>
        <w:numPr>
          <w:ilvl w:val="0"/>
          <w:numId w:val="14"/>
        </w:numPr>
        <w:spacing w:after="100" w:afterAutospacing="1" w:line="240" w:lineRule="auto"/>
        <w:rPr>
          <w:szCs w:val="24"/>
          <w:lang w:eastAsia="en-US"/>
        </w:rPr>
      </w:pPr>
      <w:r w:rsidRPr="001A6C91">
        <w:rPr>
          <w:b/>
          <w:bCs/>
          <w:szCs w:val="24"/>
          <w:lang w:eastAsia="en-US"/>
        </w:rPr>
        <w:t>Integration of Microsoft Azure</w:t>
      </w:r>
      <w:r w:rsidRPr="001A6C91">
        <w:rPr>
          <w:szCs w:val="24"/>
          <w:lang w:eastAsia="en-US"/>
        </w:rPr>
        <w:t>:</w:t>
      </w:r>
    </w:p>
    <w:p w14:paraId="05B7B65C" w14:textId="3E6DEEF5" w:rsidR="00E44C0F" w:rsidRDefault="001A6C91" w:rsidP="001373DC">
      <w:pPr>
        <w:pStyle w:val="BodyText"/>
        <w:numPr>
          <w:ilvl w:val="1"/>
          <w:numId w:val="14"/>
        </w:numPr>
        <w:jc w:val="both"/>
      </w:pPr>
      <w:r w:rsidRPr="001A6C91">
        <w:t>Microsoft Azure plays a pivotal role by offering secure authentication through Azure Active Directory and managing email retrieval from Microsoft Exchange servers. This ensures that only authorized users can access the system and that emails are processed securely.</w:t>
      </w:r>
    </w:p>
    <w:p w14:paraId="0D9F2477" w14:textId="5B8F5B88" w:rsidR="00943BC7" w:rsidRPr="00943BC7" w:rsidRDefault="00943BC7" w:rsidP="00BB4677">
      <w:pPr>
        <w:pStyle w:val="Caption"/>
      </w:pPr>
      <w:bookmarkStart w:id="44" w:name="_Toc180241173"/>
      <w:bookmarkStart w:id="45" w:name="_Toc180241235"/>
      <w:bookmarkStart w:id="46" w:name="_Toc186388509"/>
      <w:r w:rsidRPr="00943BC7">
        <w:t>Limitations of Research</w:t>
      </w:r>
      <w:bookmarkEnd w:id="44"/>
      <w:bookmarkEnd w:id="45"/>
      <w:bookmarkEnd w:id="46"/>
    </w:p>
    <w:p w14:paraId="2D469EE1" w14:textId="77777777" w:rsidR="00943BC7" w:rsidRPr="00943BC7" w:rsidRDefault="00943BC7" w:rsidP="00943BC7">
      <w:pPr>
        <w:pStyle w:val="BodyText"/>
        <w:jc w:val="both"/>
      </w:pPr>
      <w:r w:rsidRPr="00943BC7">
        <w:t>Despite the extensive scope of the research, certain limitations are acknowledged:</w:t>
      </w:r>
    </w:p>
    <w:p w14:paraId="0949F9AE" w14:textId="77777777" w:rsidR="00943BC7" w:rsidRPr="00943BC7" w:rsidRDefault="00943BC7" w:rsidP="001373DC">
      <w:pPr>
        <w:pStyle w:val="BodyText"/>
        <w:numPr>
          <w:ilvl w:val="0"/>
          <w:numId w:val="15"/>
        </w:numPr>
        <w:spacing w:before="60"/>
        <w:jc w:val="both"/>
      </w:pPr>
      <w:r w:rsidRPr="00943BC7">
        <w:rPr>
          <w:b/>
          <w:bCs/>
        </w:rPr>
        <w:t>Dataset Dependency</w:t>
      </w:r>
      <w:r w:rsidRPr="00943BC7">
        <w:t>:</w:t>
      </w:r>
    </w:p>
    <w:p w14:paraId="75FC36D0" w14:textId="78B18CCB" w:rsidR="00943BC7" w:rsidRPr="00943BC7" w:rsidRDefault="00943BC7" w:rsidP="001373DC">
      <w:pPr>
        <w:pStyle w:val="BodyText"/>
        <w:numPr>
          <w:ilvl w:val="1"/>
          <w:numId w:val="15"/>
        </w:numPr>
        <w:spacing w:before="60"/>
        <w:jc w:val="both"/>
      </w:pPr>
      <w:r w:rsidRPr="00943BC7">
        <w:t>The research relies on publicly available datasets, such as the phishing email dataset from Kaggle [</w:t>
      </w:r>
      <w:r w:rsidR="000C15B6">
        <w:t>5</w:t>
      </w:r>
      <w:r w:rsidRPr="00943BC7">
        <w:t>]. While this dataset is diverse, it may not capture all types of phishing techniques encountered in real-world environments. Additionally, the accuracy of the models may be influenced by the quality and diversity of the training data.</w:t>
      </w:r>
    </w:p>
    <w:p w14:paraId="67CFC903" w14:textId="77777777" w:rsidR="00943BC7" w:rsidRPr="00943BC7" w:rsidRDefault="00943BC7" w:rsidP="001373DC">
      <w:pPr>
        <w:pStyle w:val="BodyText"/>
        <w:numPr>
          <w:ilvl w:val="0"/>
          <w:numId w:val="15"/>
        </w:numPr>
        <w:spacing w:before="60"/>
        <w:jc w:val="both"/>
      </w:pPr>
      <w:r w:rsidRPr="00943BC7">
        <w:rPr>
          <w:b/>
          <w:bCs/>
        </w:rPr>
        <w:t>Model Generalization</w:t>
      </w:r>
      <w:r w:rsidRPr="00943BC7">
        <w:t>:</w:t>
      </w:r>
    </w:p>
    <w:p w14:paraId="5415AC63" w14:textId="3E261F68" w:rsidR="00943BC7" w:rsidRPr="00943BC7" w:rsidRDefault="00943BC7" w:rsidP="001373DC">
      <w:pPr>
        <w:pStyle w:val="BodyText"/>
        <w:numPr>
          <w:ilvl w:val="1"/>
          <w:numId w:val="15"/>
        </w:numPr>
        <w:spacing w:before="60"/>
        <w:jc w:val="both"/>
      </w:pPr>
      <w:r w:rsidRPr="00943BC7">
        <w:t>The AI models implemented (Naive Bayes, LSTM, GRU) are trained on the selected dataset and may not generalize well to emails containing novel phishing techniques that are not represented in the training data. Continuous updates and retraining of models will be required as phishing tactics evolve [</w:t>
      </w:r>
      <w:r w:rsidR="00D5679C">
        <w:t>6</w:t>
      </w:r>
      <w:r w:rsidRPr="00943BC7">
        <w:t>].</w:t>
      </w:r>
    </w:p>
    <w:p w14:paraId="4E6E68BA" w14:textId="77777777" w:rsidR="00943BC7" w:rsidRPr="00943BC7" w:rsidRDefault="00943BC7" w:rsidP="001373DC">
      <w:pPr>
        <w:pStyle w:val="BodyText"/>
        <w:numPr>
          <w:ilvl w:val="0"/>
          <w:numId w:val="15"/>
        </w:numPr>
        <w:spacing w:before="60"/>
        <w:jc w:val="both"/>
      </w:pPr>
      <w:r w:rsidRPr="00943BC7">
        <w:rPr>
          <w:b/>
          <w:bCs/>
        </w:rPr>
        <w:t>Real-Time Performance</w:t>
      </w:r>
      <w:r w:rsidRPr="00943BC7">
        <w:t>:</w:t>
      </w:r>
    </w:p>
    <w:p w14:paraId="7CB4944A" w14:textId="6FB8B551" w:rsidR="00943BC7" w:rsidRPr="00943BC7" w:rsidRDefault="00943BC7" w:rsidP="001373DC">
      <w:pPr>
        <w:pStyle w:val="BodyText"/>
        <w:numPr>
          <w:ilvl w:val="1"/>
          <w:numId w:val="15"/>
        </w:numPr>
        <w:spacing w:before="60"/>
        <w:jc w:val="both"/>
      </w:pPr>
      <w:r w:rsidRPr="00943BC7">
        <w:t xml:space="preserve">While the system is designed to operate in real-time, performance limitations may arise depending on the volume of incoming emails and the computational resources available. Scaling the system to handle large volumes of emails </w:t>
      </w:r>
      <w:r w:rsidRPr="00943BC7">
        <w:lastRenderedPageBreak/>
        <w:t>efficiently will require the use of cloud-based resources, such as those provided by Azure or similar platforms [</w:t>
      </w:r>
      <w:r w:rsidR="0000600E">
        <w:t>7</w:t>
      </w:r>
      <w:r w:rsidRPr="00943BC7">
        <w:t>]</w:t>
      </w:r>
      <w:r w:rsidR="0000600E">
        <w:t>[8]</w:t>
      </w:r>
      <w:r w:rsidRPr="00943BC7">
        <w:t>.</w:t>
      </w:r>
    </w:p>
    <w:p w14:paraId="36A9CA3A" w14:textId="77777777" w:rsidR="00943BC7" w:rsidRPr="00943BC7" w:rsidRDefault="00943BC7" w:rsidP="001373DC">
      <w:pPr>
        <w:pStyle w:val="BodyText"/>
        <w:numPr>
          <w:ilvl w:val="0"/>
          <w:numId w:val="15"/>
        </w:numPr>
        <w:spacing w:before="60"/>
        <w:jc w:val="both"/>
      </w:pPr>
      <w:r w:rsidRPr="00943BC7">
        <w:rPr>
          <w:b/>
          <w:bCs/>
        </w:rPr>
        <w:t>Security Considerations</w:t>
      </w:r>
      <w:r w:rsidRPr="00943BC7">
        <w:t>:</w:t>
      </w:r>
    </w:p>
    <w:p w14:paraId="4D315C7B" w14:textId="71338720" w:rsidR="0000600E" w:rsidRPr="00943BC7" w:rsidRDefault="00943BC7" w:rsidP="001373DC">
      <w:pPr>
        <w:pStyle w:val="BodyText"/>
        <w:numPr>
          <w:ilvl w:val="1"/>
          <w:numId w:val="15"/>
        </w:numPr>
        <w:spacing w:before="60"/>
        <w:jc w:val="both"/>
      </w:pPr>
      <w:r w:rsidRPr="00943BC7">
        <w:t>Although the system leverages Azure Active Directory for secure authentication, potential vulnerabilities may arise if the system is not regularly updated or if other security layers are compromised. Ensuring that the system remains secure against evolving cyber threats will require ongoing maintenance and security updates.</w:t>
      </w:r>
    </w:p>
    <w:p w14:paraId="1F7D7D7E" w14:textId="77777777" w:rsidR="00943BC7" w:rsidRPr="00943BC7" w:rsidRDefault="00943BC7" w:rsidP="001373DC">
      <w:pPr>
        <w:pStyle w:val="BodyText"/>
        <w:numPr>
          <w:ilvl w:val="0"/>
          <w:numId w:val="15"/>
        </w:numPr>
        <w:spacing w:before="60"/>
        <w:jc w:val="both"/>
      </w:pPr>
      <w:r w:rsidRPr="00943BC7">
        <w:rPr>
          <w:b/>
          <w:bCs/>
        </w:rPr>
        <w:t>Phishing Detection Focus</w:t>
      </w:r>
      <w:r w:rsidRPr="00943BC7">
        <w:t>:</w:t>
      </w:r>
    </w:p>
    <w:p w14:paraId="3BAB5AC3" w14:textId="133F4FCE" w:rsidR="00CA1329" w:rsidRDefault="00943BC7" w:rsidP="001373DC">
      <w:pPr>
        <w:pStyle w:val="BodyText"/>
        <w:numPr>
          <w:ilvl w:val="1"/>
          <w:numId w:val="15"/>
        </w:numPr>
        <w:spacing w:before="60"/>
        <w:jc w:val="both"/>
      </w:pPr>
      <w:r w:rsidRPr="00943BC7">
        <w:t>The scope of the research is limited to phishing email detection. Other forms of cyberattacks, such as malware or ransomware delivered through email, are outside the scope of this study. However, the system could be extended in future research to detect a broader range of email-based threats.</w:t>
      </w:r>
    </w:p>
    <w:p w14:paraId="2904563B" w14:textId="09E10D4C" w:rsidR="00CA1329" w:rsidRPr="00BE5DAB" w:rsidRDefault="00CA1329" w:rsidP="00CA1329">
      <w:pPr>
        <w:pStyle w:val="Heading2"/>
      </w:pPr>
      <w:bookmarkStart w:id="47" w:name="_Toc180241181"/>
      <w:bookmarkStart w:id="48" w:name="_Toc180241243"/>
      <w:bookmarkStart w:id="49" w:name="_Toc186388517"/>
      <w:bookmarkStart w:id="50" w:name="_Toc186579926"/>
      <w:bookmarkStart w:id="51" w:name="_Toc186617073"/>
      <w:r w:rsidRPr="00BE5DAB">
        <w:t>Expected Contributions</w:t>
      </w:r>
      <w:bookmarkEnd w:id="47"/>
      <w:bookmarkEnd w:id="48"/>
      <w:bookmarkEnd w:id="49"/>
      <w:bookmarkEnd w:id="50"/>
      <w:bookmarkEnd w:id="51"/>
    </w:p>
    <w:p w14:paraId="266CDC3E" w14:textId="77777777" w:rsidR="00CA1329" w:rsidRPr="00BE5DAB" w:rsidRDefault="00CA1329" w:rsidP="00CA1329">
      <w:pPr>
        <w:pStyle w:val="BodyText"/>
        <w:jc w:val="both"/>
      </w:pPr>
      <w:r w:rsidRPr="00BE5DAB">
        <w:t>The expected contributions of this research will span both practical applications and academic insights. The proposed system will significantly enhance phishing email detection capabilities while contributing to the field of cybersecurity. The key contributions include:</w:t>
      </w:r>
    </w:p>
    <w:p w14:paraId="394A02F3" w14:textId="77777777" w:rsidR="00CA1329" w:rsidRPr="00BE5DAB" w:rsidRDefault="00CA1329" w:rsidP="001373DC">
      <w:pPr>
        <w:pStyle w:val="BodyText"/>
        <w:numPr>
          <w:ilvl w:val="0"/>
          <w:numId w:val="16"/>
        </w:numPr>
        <w:spacing w:beforeLines="60" w:before="144"/>
        <w:jc w:val="both"/>
      </w:pPr>
      <w:r w:rsidRPr="00BE5DAB">
        <w:rPr>
          <w:b/>
          <w:bCs/>
        </w:rPr>
        <w:t>AI-Based Phishing Detection System</w:t>
      </w:r>
      <w:r w:rsidRPr="00BE5DAB">
        <w:t>:</w:t>
      </w:r>
    </w:p>
    <w:p w14:paraId="6760089B" w14:textId="14BC4011" w:rsidR="00CA1329" w:rsidRPr="00BE5DAB" w:rsidRDefault="00CA1329" w:rsidP="001373DC">
      <w:pPr>
        <w:pStyle w:val="BodyText"/>
        <w:numPr>
          <w:ilvl w:val="1"/>
          <w:numId w:val="16"/>
        </w:numPr>
        <w:spacing w:beforeLines="60" w:before="144"/>
        <w:jc w:val="both"/>
      </w:pPr>
      <w:r w:rsidRPr="00BE5DAB">
        <w:t>The development of a web-based phishing email detection system that integrates AI and machine learning models such as Naive Bayes, LSTM, and GRU to improve phishing detection accuracy</w:t>
      </w:r>
      <w:r w:rsidR="003F7991">
        <w:t xml:space="preserve"> [3]</w:t>
      </w:r>
      <w:r w:rsidRPr="00BE5DAB">
        <w:t xml:space="preserve">. This system will address the limitations of traditional rule-based email filters by recognizing complex patterns </w:t>
      </w:r>
      <w:r w:rsidR="004906C3">
        <w:t>[2]</w:t>
      </w:r>
    </w:p>
    <w:p w14:paraId="6A370476" w14:textId="77777777" w:rsidR="00CA1329" w:rsidRPr="00BE5DAB" w:rsidRDefault="00CA1329" w:rsidP="001373DC">
      <w:pPr>
        <w:pStyle w:val="BodyText"/>
        <w:numPr>
          <w:ilvl w:val="0"/>
          <w:numId w:val="16"/>
        </w:numPr>
        <w:spacing w:beforeLines="60" w:before="144"/>
        <w:jc w:val="both"/>
      </w:pPr>
      <w:r w:rsidRPr="00BE5DAB">
        <w:rPr>
          <w:b/>
          <w:bCs/>
        </w:rPr>
        <w:t>Real-Time Classification</w:t>
      </w:r>
      <w:r w:rsidRPr="00BE5DAB">
        <w:t>:</w:t>
      </w:r>
    </w:p>
    <w:p w14:paraId="5BB3211F" w14:textId="060F9341" w:rsidR="00CA1329" w:rsidRDefault="00CA1329" w:rsidP="001373DC">
      <w:pPr>
        <w:pStyle w:val="BodyText"/>
        <w:numPr>
          <w:ilvl w:val="1"/>
          <w:numId w:val="16"/>
        </w:numPr>
        <w:spacing w:beforeLines="60" w:before="144"/>
        <w:jc w:val="both"/>
      </w:pPr>
      <w:r w:rsidRPr="00BE5DAB">
        <w:t>A real-time email classification system that processes emails using Microsoft Azure</w:t>
      </w:r>
      <w:r w:rsidR="003F7991">
        <w:t xml:space="preserve"> [</w:t>
      </w:r>
      <w:r w:rsidR="00267CA5">
        <w:t>7</w:t>
      </w:r>
      <w:r w:rsidR="003F7991">
        <w:t>]</w:t>
      </w:r>
      <w:r w:rsidR="00267CA5">
        <w:t xml:space="preserve"> [8]</w:t>
      </w:r>
      <w:r w:rsidRPr="00BE5DAB">
        <w:t>, running them through AI models and updating the classification results directly in user mailboxes. This will empower system administrators to take immediate action against phishing threats.</w:t>
      </w:r>
    </w:p>
    <w:p w14:paraId="1E460B1B" w14:textId="77777777" w:rsidR="00901DF6" w:rsidRDefault="00901DF6" w:rsidP="00901DF6">
      <w:pPr>
        <w:pStyle w:val="BodyText"/>
        <w:spacing w:beforeLines="60" w:before="144"/>
        <w:jc w:val="both"/>
      </w:pPr>
    </w:p>
    <w:p w14:paraId="1EC6EF9F" w14:textId="77777777" w:rsidR="00901DF6" w:rsidRPr="00BE5DAB" w:rsidRDefault="00901DF6" w:rsidP="00901DF6">
      <w:pPr>
        <w:pStyle w:val="BodyText"/>
        <w:spacing w:beforeLines="60" w:before="144"/>
        <w:jc w:val="both"/>
      </w:pPr>
    </w:p>
    <w:p w14:paraId="7E28D5AE" w14:textId="77777777" w:rsidR="00CA1329" w:rsidRPr="00BE5DAB" w:rsidRDefault="00CA1329" w:rsidP="001373DC">
      <w:pPr>
        <w:pStyle w:val="BodyText"/>
        <w:numPr>
          <w:ilvl w:val="0"/>
          <w:numId w:val="16"/>
        </w:numPr>
        <w:spacing w:beforeLines="60" w:before="144"/>
        <w:jc w:val="both"/>
      </w:pPr>
      <w:r w:rsidRPr="00BE5DAB">
        <w:rPr>
          <w:b/>
          <w:bCs/>
        </w:rPr>
        <w:lastRenderedPageBreak/>
        <w:t>Enhanced Security for Organizations</w:t>
      </w:r>
      <w:r w:rsidRPr="00BE5DAB">
        <w:t>:</w:t>
      </w:r>
    </w:p>
    <w:p w14:paraId="7F9A65CC" w14:textId="25B7E0F8" w:rsidR="00CA1329" w:rsidRPr="00BE5DAB" w:rsidRDefault="00CA1329" w:rsidP="001373DC">
      <w:pPr>
        <w:pStyle w:val="BodyText"/>
        <w:numPr>
          <w:ilvl w:val="1"/>
          <w:numId w:val="16"/>
        </w:numPr>
        <w:spacing w:beforeLines="60" w:before="144"/>
        <w:jc w:val="both"/>
      </w:pPr>
      <w:r w:rsidRPr="00BE5DAB">
        <w:t>The proposed system will offer a secure authentication framework using Azure Active Directory and a user-friendly interface that allows administrators to monitor email security. This will be a vital tool for organizations seeking to mitigate phishing threats</w:t>
      </w:r>
      <w:r w:rsidR="00A92053">
        <w:t>.</w:t>
      </w:r>
    </w:p>
    <w:p w14:paraId="61405166" w14:textId="77777777" w:rsidR="00CA1329" w:rsidRPr="00BE5DAB" w:rsidRDefault="00CA1329" w:rsidP="001373DC">
      <w:pPr>
        <w:pStyle w:val="BodyText"/>
        <w:numPr>
          <w:ilvl w:val="0"/>
          <w:numId w:val="16"/>
        </w:numPr>
        <w:spacing w:beforeLines="60" w:before="144"/>
        <w:jc w:val="both"/>
      </w:pPr>
      <w:r w:rsidRPr="00BE5DAB">
        <w:rPr>
          <w:b/>
          <w:bCs/>
        </w:rPr>
        <w:t>Contributions to AI Research in Cybersecurity</w:t>
      </w:r>
      <w:r w:rsidRPr="00BE5DAB">
        <w:t>:</w:t>
      </w:r>
    </w:p>
    <w:p w14:paraId="47A18B1A" w14:textId="5A8A622E" w:rsidR="001E7C34" w:rsidRDefault="00CA1329" w:rsidP="001373DC">
      <w:pPr>
        <w:pStyle w:val="BodyText"/>
        <w:numPr>
          <w:ilvl w:val="1"/>
          <w:numId w:val="16"/>
        </w:numPr>
        <w:spacing w:beforeLines="60" w:before="144"/>
        <w:jc w:val="both"/>
      </w:pPr>
      <w:r w:rsidRPr="00BE5DAB">
        <w:t>This research will contribute to the field of AI-driven phishing detection, particularly in demonstrating how LSTM and GRU models outperform traditional email filters. This contribution will add valuable knowledge to the academic research community and practical cybersecurity measures.</w:t>
      </w:r>
    </w:p>
    <w:p w14:paraId="67641A00" w14:textId="79981D62" w:rsidR="00CA1329" w:rsidRDefault="00CA1329" w:rsidP="001E7C34">
      <w:pPr>
        <w:pStyle w:val="Heading2"/>
      </w:pPr>
      <w:bookmarkStart w:id="52" w:name="_Toc180241182"/>
      <w:bookmarkStart w:id="53" w:name="_Toc180241244"/>
      <w:bookmarkStart w:id="54" w:name="_Toc186388518"/>
      <w:bookmarkStart w:id="55" w:name="_Toc186579927"/>
      <w:bookmarkStart w:id="56" w:name="_Toc186617074"/>
      <w:r>
        <w:t>Thesis</w:t>
      </w:r>
      <w:bookmarkEnd w:id="52"/>
      <w:bookmarkEnd w:id="53"/>
      <w:bookmarkEnd w:id="54"/>
      <w:r w:rsidR="005103B0">
        <w:t xml:space="preserve"> Organization</w:t>
      </w:r>
      <w:bookmarkEnd w:id="55"/>
      <w:bookmarkEnd w:id="56"/>
    </w:p>
    <w:p w14:paraId="06465C54" w14:textId="77777777" w:rsidR="00CA1329" w:rsidRDefault="00CA1329" w:rsidP="00CA1329">
      <w:pPr>
        <w:pStyle w:val="BodyText"/>
        <w:jc w:val="both"/>
      </w:pPr>
      <w:r>
        <w:t>The thesis will be organized into five primary chapters, each addressing a specific aspect of the research:</w:t>
      </w:r>
    </w:p>
    <w:p w14:paraId="5450AC53" w14:textId="77777777" w:rsidR="00CA1329" w:rsidRPr="000B3AB8" w:rsidRDefault="00CA1329" w:rsidP="00CA1329">
      <w:pPr>
        <w:pStyle w:val="BodyText"/>
        <w:jc w:val="both"/>
        <w:rPr>
          <w:b/>
          <w:bCs/>
        </w:rPr>
      </w:pPr>
      <w:r w:rsidRPr="000B3AB8">
        <w:rPr>
          <w:b/>
          <w:bCs/>
        </w:rPr>
        <w:t>Chapter 1: Introduction</w:t>
      </w:r>
    </w:p>
    <w:p w14:paraId="35EFD3A1" w14:textId="77777777" w:rsidR="00CA1329" w:rsidRDefault="00CA1329" w:rsidP="00CA1329">
      <w:pPr>
        <w:pStyle w:val="BodyText"/>
        <w:jc w:val="both"/>
      </w:pPr>
      <w:r>
        <w:t>This chapter introduces the background of phishing detection, the rationale for the research, research objectives, and an overview of the methodology.</w:t>
      </w:r>
    </w:p>
    <w:p w14:paraId="4C969B68" w14:textId="77777777" w:rsidR="00CA1329" w:rsidRPr="000B3AB8" w:rsidRDefault="00CA1329" w:rsidP="00CA1329">
      <w:pPr>
        <w:pStyle w:val="BodyText"/>
        <w:jc w:val="both"/>
        <w:rPr>
          <w:b/>
          <w:bCs/>
        </w:rPr>
      </w:pPr>
      <w:r w:rsidRPr="000B3AB8">
        <w:rPr>
          <w:b/>
          <w:bCs/>
        </w:rPr>
        <w:t>Chapter 2: Literature Review</w:t>
      </w:r>
    </w:p>
    <w:p w14:paraId="66D74238" w14:textId="348A5A60" w:rsidR="00CA1329" w:rsidRDefault="00CA1329" w:rsidP="00CA1329">
      <w:pPr>
        <w:pStyle w:val="BodyText"/>
        <w:jc w:val="both"/>
      </w:pPr>
      <w:r>
        <w:t>This chapter reviews existing studies on phishing detection systems, traditional email filters, and the integration of AI models (Naive Bayes, LSTM, GRU) into phishing detection. It also explores real-time email classification and the role of Microsoft Azure in secure email handling.</w:t>
      </w:r>
    </w:p>
    <w:p w14:paraId="6B145A1F" w14:textId="77777777" w:rsidR="00CA1329" w:rsidRPr="000B3AB8" w:rsidRDefault="00CA1329" w:rsidP="00CA1329">
      <w:pPr>
        <w:pStyle w:val="BodyText"/>
        <w:jc w:val="both"/>
        <w:rPr>
          <w:b/>
          <w:bCs/>
        </w:rPr>
      </w:pPr>
      <w:r w:rsidRPr="000B3AB8">
        <w:rPr>
          <w:b/>
          <w:bCs/>
        </w:rPr>
        <w:t>Chapter 3: Methodology</w:t>
      </w:r>
    </w:p>
    <w:p w14:paraId="06D25A2A" w14:textId="77777777" w:rsidR="00CA1329" w:rsidRDefault="00CA1329" w:rsidP="00CA1329">
      <w:pPr>
        <w:pStyle w:val="BodyText"/>
        <w:jc w:val="both"/>
      </w:pPr>
      <w:r>
        <w:t>This chapter outlines the research methodology, including data collection, preprocessing steps, model selection (Naive Bayes, LSTM, GRU), system implementation, and real-time detection through Microsoft Azure.</w:t>
      </w:r>
    </w:p>
    <w:p w14:paraId="3FFB79F4" w14:textId="77777777" w:rsidR="00901DF6" w:rsidRDefault="00901DF6" w:rsidP="00CA1329">
      <w:pPr>
        <w:pStyle w:val="BodyText"/>
        <w:jc w:val="both"/>
      </w:pPr>
    </w:p>
    <w:p w14:paraId="4ED9BD52" w14:textId="77777777" w:rsidR="00CA1329" w:rsidRPr="000B3AB8" w:rsidRDefault="00CA1329" w:rsidP="00CA1329">
      <w:pPr>
        <w:pStyle w:val="BodyText"/>
        <w:jc w:val="both"/>
        <w:rPr>
          <w:b/>
          <w:bCs/>
        </w:rPr>
      </w:pPr>
      <w:r w:rsidRPr="000B3AB8">
        <w:rPr>
          <w:b/>
          <w:bCs/>
        </w:rPr>
        <w:lastRenderedPageBreak/>
        <w:t>Chapter 4: Results and Discussion</w:t>
      </w:r>
    </w:p>
    <w:p w14:paraId="1240D83F" w14:textId="77777777" w:rsidR="00CA1329" w:rsidRDefault="00CA1329" w:rsidP="00CA1329">
      <w:pPr>
        <w:pStyle w:val="BodyText"/>
        <w:jc w:val="both"/>
      </w:pPr>
      <w:r>
        <w:t>This chapter presents the findings, including model performance metrics (accuracy, precision, recall, F1-score) and compares the proposed system’s effectiveness against traditional methods. It also discusses the challenges encountered during the research.</w:t>
      </w:r>
    </w:p>
    <w:p w14:paraId="5CB49A1D" w14:textId="77777777" w:rsidR="00CA1329" w:rsidRPr="000B3AB8" w:rsidRDefault="00CA1329" w:rsidP="00CA1329">
      <w:pPr>
        <w:pStyle w:val="BodyText"/>
        <w:jc w:val="both"/>
        <w:rPr>
          <w:b/>
          <w:bCs/>
        </w:rPr>
      </w:pPr>
      <w:r w:rsidRPr="000B3AB8">
        <w:rPr>
          <w:b/>
          <w:bCs/>
        </w:rPr>
        <w:t>Chapter 5: Conclusion and Future Work</w:t>
      </w:r>
    </w:p>
    <w:p w14:paraId="17893157" w14:textId="77777777" w:rsidR="00CA1329" w:rsidRDefault="00CA1329" w:rsidP="00CA1329">
      <w:pPr>
        <w:pStyle w:val="BodyText"/>
        <w:jc w:val="both"/>
      </w:pPr>
      <w:r>
        <w:t>The final chapter summarizes the research outcomes and the effectiveness of the AI-based phishing detection system. It also discusses potential areas for future work, such as extending the system to detect other email-based threats (e.g., malware).</w:t>
      </w:r>
    </w:p>
    <w:p w14:paraId="26F83A40" w14:textId="61A9541C" w:rsidR="008A7590" w:rsidRPr="000B3AB8" w:rsidRDefault="008A7590" w:rsidP="001D15A4">
      <w:pPr>
        <w:pStyle w:val="Heading2"/>
      </w:pPr>
      <w:bookmarkStart w:id="57" w:name="_Toc180241183"/>
      <w:bookmarkStart w:id="58" w:name="_Toc180241245"/>
      <w:bookmarkStart w:id="59" w:name="_Toc186388519"/>
      <w:bookmarkStart w:id="60" w:name="_Toc186579928"/>
      <w:bookmarkStart w:id="61" w:name="_Toc186617075"/>
      <w:r w:rsidRPr="000B3AB8">
        <w:t>Preliminary Timeline</w:t>
      </w:r>
      <w:bookmarkEnd w:id="57"/>
      <w:bookmarkEnd w:id="58"/>
      <w:bookmarkEnd w:id="59"/>
      <w:bookmarkEnd w:id="60"/>
      <w:bookmarkEnd w:id="61"/>
    </w:p>
    <w:p w14:paraId="1BDF6D36" w14:textId="77777777" w:rsidR="008A7590" w:rsidRDefault="008A7590" w:rsidP="008A7590">
      <w:pPr>
        <w:pStyle w:val="BodyText"/>
        <w:jc w:val="both"/>
      </w:pPr>
      <w:r>
        <w:t>The preliminary timeline for the project is as follows:</w:t>
      </w:r>
    </w:p>
    <w:tbl>
      <w:tblPr>
        <w:tblW w:w="9582" w:type="dxa"/>
        <w:tblInd w:w="113" w:type="dxa"/>
        <w:tblLook w:val="04A0" w:firstRow="1" w:lastRow="0" w:firstColumn="1" w:lastColumn="0" w:noHBand="0" w:noVBand="1"/>
      </w:tblPr>
      <w:tblGrid>
        <w:gridCol w:w="5378"/>
        <w:gridCol w:w="1482"/>
        <w:gridCol w:w="2722"/>
      </w:tblGrid>
      <w:tr w:rsidR="008A7590" w:rsidRPr="009E1397" w14:paraId="5676EDBA" w14:textId="77777777" w:rsidTr="00D65C45">
        <w:trPr>
          <w:trHeight w:val="649"/>
        </w:trPr>
        <w:tc>
          <w:tcPr>
            <w:tcW w:w="53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6D80CA" w14:textId="77777777" w:rsidR="008A7590" w:rsidRPr="009E1397" w:rsidRDefault="008A7590" w:rsidP="00D65C45">
            <w:pPr>
              <w:spacing w:before="0" w:line="240" w:lineRule="auto"/>
              <w:jc w:val="center"/>
              <w:rPr>
                <w:rFonts w:ascii="Aptos Narrow" w:hAnsi="Aptos Narrow"/>
                <w:b/>
                <w:bCs/>
                <w:color w:val="000000"/>
                <w:sz w:val="22"/>
                <w:szCs w:val="22"/>
                <w:lang w:eastAsia="en-US"/>
              </w:rPr>
            </w:pPr>
            <w:r w:rsidRPr="009E1397">
              <w:rPr>
                <w:rFonts w:ascii="Aptos Narrow" w:hAnsi="Aptos Narrow"/>
                <w:b/>
                <w:bCs/>
                <w:color w:val="000000"/>
                <w:sz w:val="22"/>
                <w:szCs w:val="22"/>
                <w:lang w:eastAsia="en-US"/>
              </w:rPr>
              <w:t>Task</w:t>
            </w:r>
          </w:p>
        </w:tc>
        <w:tc>
          <w:tcPr>
            <w:tcW w:w="1482" w:type="dxa"/>
            <w:tcBorders>
              <w:top w:val="single" w:sz="4" w:space="0" w:color="auto"/>
              <w:left w:val="nil"/>
              <w:bottom w:val="single" w:sz="4" w:space="0" w:color="auto"/>
              <w:right w:val="single" w:sz="4" w:space="0" w:color="auto"/>
            </w:tcBorders>
            <w:shd w:val="clear" w:color="auto" w:fill="auto"/>
            <w:vAlign w:val="center"/>
            <w:hideMark/>
          </w:tcPr>
          <w:p w14:paraId="34F2ACDC" w14:textId="77777777" w:rsidR="008A7590" w:rsidRPr="009E1397" w:rsidRDefault="008A7590" w:rsidP="00D65C45">
            <w:pPr>
              <w:spacing w:before="0" w:line="240" w:lineRule="auto"/>
              <w:jc w:val="center"/>
              <w:rPr>
                <w:rFonts w:ascii="Aptos Narrow" w:hAnsi="Aptos Narrow"/>
                <w:b/>
                <w:bCs/>
                <w:color w:val="000000"/>
                <w:sz w:val="22"/>
                <w:szCs w:val="22"/>
                <w:lang w:eastAsia="en-US"/>
              </w:rPr>
            </w:pPr>
            <w:r w:rsidRPr="009E1397">
              <w:rPr>
                <w:rFonts w:ascii="Aptos Narrow" w:hAnsi="Aptos Narrow"/>
                <w:b/>
                <w:bCs/>
                <w:color w:val="000000"/>
                <w:sz w:val="22"/>
                <w:szCs w:val="22"/>
                <w:lang w:eastAsia="en-US"/>
              </w:rPr>
              <w:t>Duration</w:t>
            </w:r>
          </w:p>
        </w:tc>
        <w:tc>
          <w:tcPr>
            <w:tcW w:w="2722" w:type="dxa"/>
            <w:tcBorders>
              <w:top w:val="single" w:sz="4" w:space="0" w:color="auto"/>
              <w:left w:val="nil"/>
              <w:bottom w:val="single" w:sz="4" w:space="0" w:color="auto"/>
              <w:right w:val="single" w:sz="4" w:space="0" w:color="auto"/>
            </w:tcBorders>
            <w:shd w:val="clear" w:color="auto" w:fill="auto"/>
            <w:vAlign w:val="center"/>
            <w:hideMark/>
          </w:tcPr>
          <w:p w14:paraId="5CDE47D7" w14:textId="77777777" w:rsidR="008A7590" w:rsidRPr="009E1397" w:rsidRDefault="008A7590" w:rsidP="00D65C45">
            <w:pPr>
              <w:spacing w:before="0" w:line="240" w:lineRule="auto"/>
              <w:jc w:val="center"/>
              <w:rPr>
                <w:rFonts w:ascii="Aptos Narrow" w:hAnsi="Aptos Narrow"/>
                <w:b/>
                <w:bCs/>
                <w:color w:val="000000"/>
                <w:sz w:val="22"/>
                <w:szCs w:val="22"/>
                <w:lang w:eastAsia="en-US"/>
              </w:rPr>
            </w:pPr>
            <w:r w:rsidRPr="009E1397">
              <w:rPr>
                <w:rFonts w:ascii="Aptos Narrow" w:hAnsi="Aptos Narrow"/>
                <w:b/>
                <w:bCs/>
                <w:color w:val="000000"/>
                <w:sz w:val="22"/>
                <w:szCs w:val="22"/>
                <w:lang w:eastAsia="en-US"/>
              </w:rPr>
              <w:t>Estimated Completion</w:t>
            </w:r>
          </w:p>
        </w:tc>
      </w:tr>
      <w:tr w:rsidR="008A7590" w:rsidRPr="009E1397" w14:paraId="1E4080ED" w14:textId="77777777" w:rsidTr="00D65C45">
        <w:trPr>
          <w:trHeight w:val="649"/>
        </w:trPr>
        <w:tc>
          <w:tcPr>
            <w:tcW w:w="5378" w:type="dxa"/>
            <w:tcBorders>
              <w:top w:val="nil"/>
              <w:left w:val="single" w:sz="4" w:space="0" w:color="auto"/>
              <w:bottom w:val="single" w:sz="4" w:space="0" w:color="auto"/>
              <w:right w:val="single" w:sz="4" w:space="0" w:color="auto"/>
            </w:tcBorders>
            <w:shd w:val="clear" w:color="auto" w:fill="auto"/>
            <w:vAlign w:val="center"/>
            <w:hideMark/>
          </w:tcPr>
          <w:p w14:paraId="2B8AE49E" w14:textId="77777777" w:rsidR="008A7590" w:rsidRPr="009E1397" w:rsidRDefault="008A7590" w:rsidP="00D65C45">
            <w:pPr>
              <w:spacing w:before="0" w:line="240" w:lineRule="auto"/>
              <w:rPr>
                <w:rFonts w:ascii="Aptos Narrow" w:hAnsi="Aptos Narrow"/>
                <w:b/>
                <w:bCs/>
                <w:color w:val="000000"/>
                <w:sz w:val="22"/>
                <w:szCs w:val="22"/>
                <w:lang w:eastAsia="en-US"/>
              </w:rPr>
            </w:pPr>
            <w:r w:rsidRPr="009E1397">
              <w:rPr>
                <w:rFonts w:ascii="Aptos Narrow" w:hAnsi="Aptos Narrow"/>
                <w:b/>
                <w:bCs/>
                <w:color w:val="000000"/>
                <w:sz w:val="22"/>
                <w:szCs w:val="22"/>
                <w:lang w:eastAsia="en-US"/>
              </w:rPr>
              <w:t>Phase 1: Literature Review</w:t>
            </w:r>
          </w:p>
        </w:tc>
        <w:tc>
          <w:tcPr>
            <w:tcW w:w="1482" w:type="dxa"/>
            <w:tcBorders>
              <w:top w:val="nil"/>
              <w:left w:val="nil"/>
              <w:bottom w:val="single" w:sz="4" w:space="0" w:color="auto"/>
              <w:right w:val="single" w:sz="4" w:space="0" w:color="auto"/>
            </w:tcBorders>
            <w:shd w:val="clear" w:color="auto" w:fill="auto"/>
            <w:vAlign w:val="center"/>
            <w:hideMark/>
          </w:tcPr>
          <w:p w14:paraId="0A715865" w14:textId="77777777" w:rsidR="008A7590" w:rsidRPr="009E1397" w:rsidRDefault="008A7590" w:rsidP="00D65C45">
            <w:pPr>
              <w:spacing w:before="0" w:line="240" w:lineRule="auto"/>
              <w:rPr>
                <w:rFonts w:ascii="Aptos Narrow" w:hAnsi="Aptos Narrow"/>
                <w:color w:val="000000"/>
                <w:sz w:val="22"/>
                <w:szCs w:val="22"/>
                <w:lang w:eastAsia="en-US"/>
              </w:rPr>
            </w:pPr>
            <w:r w:rsidRPr="009E1397">
              <w:rPr>
                <w:rFonts w:ascii="Aptos Narrow" w:hAnsi="Aptos Narrow"/>
                <w:color w:val="000000"/>
                <w:sz w:val="22"/>
                <w:szCs w:val="22"/>
                <w:lang w:eastAsia="en-US"/>
              </w:rPr>
              <w:t>15 days</w:t>
            </w:r>
          </w:p>
        </w:tc>
        <w:tc>
          <w:tcPr>
            <w:tcW w:w="2722" w:type="dxa"/>
            <w:tcBorders>
              <w:top w:val="nil"/>
              <w:left w:val="nil"/>
              <w:bottom w:val="single" w:sz="4" w:space="0" w:color="auto"/>
              <w:right w:val="single" w:sz="4" w:space="0" w:color="auto"/>
            </w:tcBorders>
            <w:shd w:val="clear" w:color="auto" w:fill="auto"/>
            <w:vAlign w:val="center"/>
            <w:hideMark/>
          </w:tcPr>
          <w:p w14:paraId="3958C9BF" w14:textId="34A72D11" w:rsidR="008A7590" w:rsidRPr="009E1397" w:rsidRDefault="00325FAF" w:rsidP="00D65C45">
            <w:pPr>
              <w:spacing w:before="0" w:line="240" w:lineRule="auto"/>
              <w:jc w:val="right"/>
              <w:rPr>
                <w:rFonts w:ascii="Aptos Narrow" w:hAnsi="Aptos Narrow"/>
                <w:color w:val="000000"/>
                <w:sz w:val="22"/>
                <w:szCs w:val="22"/>
                <w:lang w:eastAsia="en-US"/>
              </w:rPr>
            </w:pPr>
            <w:r>
              <w:rPr>
                <w:rFonts w:ascii="Aptos Narrow" w:hAnsi="Aptos Narrow"/>
                <w:color w:val="000000"/>
                <w:sz w:val="22"/>
                <w:szCs w:val="22"/>
                <w:lang w:eastAsia="en-US"/>
              </w:rPr>
              <w:t>15</w:t>
            </w:r>
            <w:r w:rsidR="008A7590" w:rsidRPr="009E1397">
              <w:rPr>
                <w:rFonts w:ascii="Aptos Narrow" w:hAnsi="Aptos Narrow"/>
                <w:color w:val="000000"/>
                <w:sz w:val="22"/>
                <w:szCs w:val="22"/>
                <w:lang w:eastAsia="en-US"/>
              </w:rPr>
              <w:t>-</w:t>
            </w:r>
            <w:r>
              <w:rPr>
                <w:rFonts w:ascii="Aptos Narrow" w:hAnsi="Aptos Narrow"/>
                <w:color w:val="000000"/>
                <w:sz w:val="22"/>
                <w:szCs w:val="22"/>
                <w:lang w:eastAsia="en-US"/>
              </w:rPr>
              <w:t>Oct</w:t>
            </w:r>
            <w:r w:rsidR="008A7590" w:rsidRPr="009E1397">
              <w:rPr>
                <w:rFonts w:ascii="Aptos Narrow" w:hAnsi="Aptos Narrow"/>
                <w:color w:val="000000"/>
                <w:sz w:val="22"/>
                <w:szCs w:val="22"/>
                <w:lang w:eastAsia="en-US"/>
              </w:rPr>
              <w:t>-24</w:t>
            </w:r>
          </w:p>
        </w:tc>
      </w:tr>
      <w:tr w:rsidR="008A7590" w:rsidRPr="009E1397" w14:paraId="08A2FB56" w14:textId="77777777" w:rsidTr="00D65C45">
        <w:trPr>
          <w:trHeight w:val="649"/>
        </w:trPr>
        <w:tc>
          <w:tcPr>
            <w:tcW w:w="5378" w:type="dxa"/>
            <w:tcBorders>
              <w:top w:val="nil"/>
              <w:left w:val="single" w:sz="4" w:space="0" w:color="auto"/>
              <w:bottom w:val="single" w:sz="4" w:space="0" w:color="auto"/>
              <w:right w:val="single" w:sz="4" w:space="0" w:color="auto"/>
            </w:tcBorders>
            <w:shd w:val="clear" w:color="auto" w:fill="auto"/>
            <w:vAlign w:val="center"/>
            <w:hideMark/>
          </w:tcPr>
          <w:p w14:paraId="2B9EC417" w14:textId="77777777" w:rsidR="008A7590" w:rsidRPr="009E1397" w:rsidRDefault="008A7590" w:rsidP="00D65C45">
            <w:pPr>
              <w:spacing w:before="0" w:line="240" w:lineRule="auto"/>
              <w:rPr>
                <w:rFonts w:ascii="Aptos Narrow" w:hAnsi="Aptos Narrow"/>
                <w:b/>
                <w:bCs/>
                <w:color w:val="000000"/>
                <w:sz w:val="22"/>
                <w:szCs w:val="22"/>
                <w:lang w:eastAsia="en-US"/>
              </w:rPr>
            </w:pPr>
            <w:r w:rsidRPr="009E1397">
              <w:rPr>
                <w:rFonts w:ascii="Aptos Narrow" w:hAnsi="Aptos Narrow"/>
                <w:b/>
                <w:bCs/>
                <w:color w:val="000000"/>
                <w:sz w:val="22"/>
                <w:szCs w:val="22"/>
                <w:lang w:eastAsia="en-US"/>
              </w:rPr>
              <w:t>Phase 2: Data Collection and Preprocessing</w:t>
            </w:r>
          </w:p>
        </w:tc>
        <w:tc>
          <w:tcPr>
            <w:tcW w:w="1482" w:type="dxa"/>
            <w:tcBorders>
              <w:top w:val="nil"/>
              <w:left w:val="nil"/>
              <w:bottom w:val="single" w:sz="4" w:space="0" w:color="auto"/>
              <w:right w:val="single" w:sz="4" w:space="0" w:color="auto"/>
            </w:tcBorders>
            <w:shd w:val="clear" w:color="auto" w:fill="auto"/>
            <w:vAlign w:val="center"/>
            <w:hideMark/>
          </w:tcPr>
          <w:p w14:paraId="04D55E7B" w14:textId="3D1A8B0F" w:rsidR="008A7590" w:rsidRPr="009E1397" w:rsidRDefault="00325FAF" w:rsidP="00D65C45">
            <w:pPr>
              <w:spacing w:before="0" w:line="240" w:lineRule="auto"/>
              <w:rPr>
                <w:rFonts w:ascii="Aptos Narrow" w:hAnsi="Aptos Narrow"/>
                <w:color w:val="000000"/>
                <w:sz w:val="22"/>
                <w:szCs w:val="22"/>
                <w:lang w:eastAsia="en-US"/>
              </w:rPr>
            </w:pPr>
            <w:r>
              <w:rPr>
                <w:rFonts w:ascii="Aptos Narrow" w:hAnsi="Aptos Narrow"/>
                <w:color w:val="000000"/>
                <w:sz w:val="22"/>
                <w:szCs w:val="22"/>
                <w:lang w:eastAsia="en-US"/>
              </w:rPr>
              <w:t>15</w:t>
            </w:r>
            <w:r w:rsidR="008A7590" w:rsidRPr="009E1397">
              <w:rPr>
                <w:rFonts w:ascii="Aptos Narrow" w:hAnsi="Aptos Narrow"/>
                <w:color w:val="000000"/>
                <w:sz w:val="22"/>
                <w:szCs w:val="22"/>
                <w:lang w:eastAsia="en-US"/>
              </w:rPr>
              <w:t xml:space="preserve"> days</w:t>
            </w:r>
          </w:p>
        </w:tc>
        <w:tc>
          <w:tcPr>
            <w:tcW w:w="2722" w:type="dxa"/>
            <w:tcBorders>
              <w:top w:val="nil"/>
              <w:left w:val="nil"/>
              <w:bottom w:val="single" w:sz="4" w:space="0" w:color="auto"/>
              <w:right w:val="single" w:sz="4" w:space="0" w:color="auto"/>
            </w:tcBorders>
            <w:shd w:val="clear" w:color="auto" w:fill="auto"/>
            <w:vAlign w:val="center"/>
            <w:hideMark/>
          </w:tcPr>
          <w:p w14:paraId="08964A09" w14:textId="42B69F38" w:rsidR="008A7590" w:rsidRPr="009E1397" w:rsidRDefault="00325FAF" w:rsidP="00D65C45">
            <w:pPr>
              <w:spacing w:before="0" w:line="240" w:lineRule="auto"/>
              <w:jc w:val="right"/>
              <w:rPr>
                <w:rFonts w:ascii="Aptos Narrow" w:hAnsi="Aptos Narrow"/>
                <w:color w:val="000000"/>
                <w:sz w:val="22"/>
                <w:szCs w:val="22"/>
                <w:lang w:eastAsia="en-US"/>
              </w:rPr>
            </w:pPr>
            <w:r>
              <w:rPr>
                <w:rFonts w:ascii="Aptos Narrow" w:hAnsi="Aptos Narrow"/>
                <w:color w:val="000000"/>
                <w:sz w:val="22"/>
                <w:szCs w:val="22"/>
                <w:lang w:eastAsia="en-US"/>
              </w:rPr>
              <w:t>30</w:t>
            </w:r>
            <w:r w:rsidR="008A7590" w:rsidRPr="009E1397">
              <w:rPr>
                <w:rFonts w:ascii="Aptos Narrow" w:hAnsi="Aptos Narrow"/>
                <w:color w:val="000000"/>
                <w:sz w:val="22"/>
                <w:szCs w:val="22"/>
                <w:lang w:eastAsia="en-US"/>
              </w:rPr>
              <w:t>-</w:t>
            </w:r>
            <w:r w:rsidR="00E3280F">
              <w:rPr>
                <w:rFonts w:ascii="Aptos Narrow" w:hAnsi="Aptos Narrow"/>
                <w:color w:val="000000"/>
                <w:sz w:val="22"/>
                <w:szCs w:val="22"/>
                <w:lang w:eastAsia="en-US"/>
              </w:rPr>
              <w:t>Oct</w:t>
            </w:r>
            <w:r w:rsidR="008A7590" w:rsidRPr="009E1397">
              <w:rPr>
                <w:rFonts w:ascii="Aptos Narrow" w:hAnsi="Aptos Narrow"/>
                <w:color w:val="000000"/>
                <w:sz w:val="22"/>
                <w:szCs w:val="22"/>
                <w:lang w:eastAsia="en-US"/>
              </w:rPr>
              <w:t>-24</w:t>
            </w:r>
          </w:p>
        </w:tc>
      </w:tr>
      <w:tr w:rsidR="008A7590" w:rsidRPr="009E1397" w14:paraId="3458477F" w14:textId="77777777" w:rsidTr="00D65C45">
        <w:trPr>
          <w:trHeight w:val="649"/>
        </w:trPr>
        <w:tc>
          <w:tcPr>
            <w:tcW w:w="5378" w:type="dxa"/>
            <w:tcBorders>
              <w:top w:val="nil"/>
              <w:left w:val="single" w:sz="4" w:space="0" w:color="auto"/>
              <w:bottom w:val="single" w:sz="4" w:space="0" w:color="auto"/>
              <w:right w:val="single" w:sz="4" w:space="0" w:color="auto"/>
            </w:tcBorders>
            <w:shd w:val="clear" w:color="auto" w:fill="auto"/>
            <w:vAlign w:val="center"/>
            <w:hideMark/>
          </w:tcPr>
          <w:p w14:paraId="6F90D154" w14:textId="77777777" w:rsidR="008A7590" w:rsidRPr="009E1397" w:rsidRDefault="008A7590" w:rsidP="00D65C45">
            <w:pPr>
              <w:spacing w:before="0" w:line="240" w:lineRule="auto"/>
              <w:rPr>
                <w:rFonts w:ascii="Aptos Narrow" w:hAnsi="Aptos Narrow"/>
                <w:b/>
                <w:bCs/>
                <w:color w:val="000000"/>
                <w:sz w:val="22"/>
                <w:szCs w:val="22"/>
                <w:lang w:eastAsia="en-US"/>
              </w:rPr>
            </w:pPr>
            <w:r w:rsidRPr="009E1397">
              <w:rPr>
                <w:rFonts w:ascii="Aptos Narrow" w:hAnsi="Aptos Narrow"/>
                <w:b/>
                <w:bCs/>
                <w:color w:val="000000"/>
                <w:sz w:val="22"/>
                <w:szCs w:val="22"/>
                <w:lang w:eastAsia="en-US"/>
              </w:rPr>
              <w:t>Phase 3: Model Development and Training</w:t>
            </w:r>
          </w:p>
        </w:tc>
        <w:tc>
          <w:tcPr>
            <w:tcW w:w="1482" w:type="dxa"/>
            <w:tcBorders>
              <w:top w:val="nil"/>
              <w:left w:val="nil"/>
              <w:bottom w:val="single" w:sz="4" w:space="0" w:color="auto"/>
              <w:right w:val="single" w:sz="4" w:space="0" w:color="auto"/>
            </w:tcBorders>
            <w:shd w:val="clear" w:color="auto" w:fill="auto"/>
            <w:vAlign w:val="center"/>
            <w:hideMark/>
          </w:tcPr>
          <w:p w14:paraId="21BB8179" w14:textId="013F6DBA" w:rsidR="008A7590" w:rsidRPr="009E1397" w:rsidRDefault="00E3280F" w:rsidP="00D65C45">
            <w:pPr>
              <w:spacing w:before="0" w:line="240" w:lineRule="auto"/>
              <w:rPr>
                <w:rFonts w:ascii="Aptos Narrow" w:hAnsi="Aptos Narrow"/>
                <w:color w:val="000000"/>
                <w:sz w:val="22"/>
                <w:szCs w:val="22"/>
                <w:lang w:eastAsia="en-US"/>
              </w:rPr>
            </w:pPr>
            <w:r>
              <w:rPr>
                <w:rFonts w:ascii="Aptos Narrow" w:hAnsi="Aptos Narrow"/>
                <w:color w:val="000000"/>
                <w:sz w:val="22"/>
                <w:szCs w:val="22"/>
                <w:lang w:eastAsia="en-US"/>
              </w:rPr>
              <w:t>30</w:t>
            </w:r>
            <w:r w:rsidR="008A7590" w:rsidRPr="009E1397">
              <w:rPr>
                <w:rFonts w:ascii="Aptos Narrow" w:hAnsi="Aptos Narrow"/>
                <w:color w:val="000000"/>
                <w:sz w:val="22"/>
                <w:szCs w:val="22"/>
                <w:lang w:eastAsia="en-US"/>
              </w:rPr>
              <w:t xml:space="preserve"> days</w:t>
            </w:r>
          </w:p>
        </w:tc>
        <w:tc>
          <w:tcPr>
            <w:tcW w:w="2722" w:type="dxa"/>
            <w:tcBorders>
              <w:top w:val="nil"/>
              <w:left w:val="nil"/>
              <w:bottom w:val="single" w:sz="4" w:space="0" w:color="auto"/>
              <w:right w:val="single" w:sz="4" w:space="0" w:color="auto"/>
            </w:tcBorders>
            <w:shd w:val="clear" w:color="auto" w:fill="auto"/>
            <w:vAlign w:val="center"/>
            <w:hideMark/>
          </w:tcPr>
          <w:p w14:paraId="3162BF79" w14:textId="7B76224E" w:rsidR="008A7590" w:rsidRPr="009E1397" w:rsidRDefault="00E3280F" w:rsidP="00D65C45">
            <w:pPr>
              <w:spacing w:before="0" w:line="240" w:lineRule="auto"/>
              <w:jc w:val="right"/>
              <w:rPr>
                <w:rFonts w:ascii="Aptos Narrow" w:hAnsi="Aptos Narrow"/>
                <w:color w:val="000000"/>
                <w:sz w:val="22"/>
                <w:szCs w:val="22"/>
                <w:lang w:eastAsia="en-US"/>
              </w:rPr>
            </w:pPr>
            <w:r>
              <w:rPr>
                <w:rFonts w:ascii="Aptos Narrow" w:hAnsi="Aptos Narrow"/>
                <w:color w:val="000000"/>
                <w:sz w:val="22"/>
                <w:szCs w:val="22"/>
                <w:lang w:eastAsia="en-US"/>
              </w:rPr>
              <w:t>01</w:t>
            </w:r>
            <w:r w:rsidR="008A7590" w:rsidRPr="009E1397">
              <w:rPr>
                <w:rFonts w:ascii="Aptos Narrow" w:hAnsi="Aptos Narrow"/>
                <w:color w:val="000000"/>
                <w:sz w:val="22"/>
                <w:szCs w:val="22"/>
                <w:lang w:eastAsia="en-US"/>
              </w:rPr>
              <w:t>-</w:t>
            </w:r>
            <w:r w:rsidR="007E7C2A">
              <w:rPr>
                <w:rFonts w:ascii="Aptos Narrow" w:hAnsi="Aptos Narrow"/>
                <w:color w:val="000000"/>
                <w:sz w:val="22"/>
                <w:szCs w:val="22"/>
                <w:lang w:eastAsia="en-US"/>
              </w:rPr>
              <w:t>Dec</w:t>
            </w:r>
            <w:r w:rsidR="008A7590" w:rsidRPr="009E1397">
              <w:rPr>
                <w:rFonts w:ascii="Aptos Narrow" w:hAnsi="Aptos Narrow"/>
                <w:color w:val="000000"/>
                <w:sz w:val="22"/>
                <w:szCs w:val="22"/>
                <w:lang w:eastAsia="en-US"/>
              </w:rPr>
              <w:t>-24</w:t>
            </w:r>
          </w:p>
        </w:tc>
      </w:tr>
      <w:tr w:rsidR="008A7590" w:rsidRPr="009E1397" w14:paraId="3CB82390" w14:textId="77777777" w:rsidTr="00D65C45">
        <w:trPr>
          <w:trHeight w:val="649"/>
        </w:trPr>
        <w:tc>
          <w:tcPr>
            <w:tcW w:w="5378" w:type="dxa"/>
            <w:tcBorders>
              <w:top w:val="nil"/>
              <w:left w:val="single" w:sz="4" w:space="0" w:color="auto"/>
              <w:bottom w:val="single" w:sz="4" w:space="0" w:color="auto"/>
              <w:right w:val="single" w:sz="4" w:space="0" w:color="auto"/>
            </w:tcBorders>
            <w:shd w:val="clear" w:color="auto" w:fill="auto"/>
            <w:vAlign w:val="center"/>
            <w:hideMark/>
          </w:tcPr>
          <w:p w14:paraId="39BB9201" w14:textId="77777777" w:rsidR="008A7590" w:rsidRPr="009E1397" w:rsidRDefault="008A7590" w:rsidP="00D65C45">
            <w:pPr>
              <w:spacing w:before="0" w:line="240" w:lineRule="auto"/>
              <w:rPr>
                <w:rFonts w:ascii="Aptos Narrow" w:hAnsi="Aptos Narrow"/>
                <w:b/>
                <w:bCs/>
                <w:color w:val="000000"/>
                <w:sz w:val="22"/>
                <w:szCs w:val="22"/>
                <w:lang w:eastAsia="en-US"/>
              </w:rPr>
            </w:pPr>
            <w:r w:rsidRPr="009E1397">
              <w:rPr>
                <w:rFonts w:ascii="Aptos Narrow" w:hAnsi="Aptos Narrow"/>
                <w:b/>
                <w:bCs/>
                <w:color w:val="000000"/>
                <w:sz w:val="22"/>
                <w:szCs w:val="22"/>
                <w:lang w:eastAsia="en-US"/>
              </w:rPr>
              <w:t>Phase 4: System Implementation</w:t>
            </w:r>
          </w:p>
        </w:tc>
        <w:tc>
          <w:tcPr>
            <w:tcW w:w="1482" w:type="dxa"/>
            <w:tcBorders>
              <w:top w:val="nil"/>
              <w:left w:val="nil"/>
              <w:bottom w:val="single" w:sz="4" w:space="0" w:color="auto"/>
              <w:right w:val="single" w:sz="4" w:space="0" w:color="auto"/>
            </w:tcBorders>
            <w:shd w:val="clear" w:color="auto" w:fill="auto"/>
            <w:vAlign w:val="center"/>
            <w:hideMark/>
          </w:tcPr>
          <w:p w14:paraId="6BDCF30C" w14:textId="06B77D5C" w:rsidR="008A7590" w:rsidRPr="009E1397" w:rsidRDefault="00B967E3" w:rsidP="00D65C45">
            <w:pPr>
              <w:spacing w:before="0" w:line="240" w:lineRule="auto"/>
              <w:rPr>
                <w:rFonts w:ascii="Aptos Narrow" w:hAnsi="Aptos Narrow"/>
                <w:color w:val="000000"/>
                <w:sz w:val="22"/>
                <w:szCs w:val="22"/>
                <w:lang w:eastAsia="en-US"/>
              </w:rPr>
            </w:pPr>
            <w:r>
              <w:rPr>
                <w:rFonts w:ascii="Aptos Narrow" w:hAnsi="Aptos Narrow"/>
                <w:color w:val="000000"/>
                <w:sz w:val="22"/>
                <w:szCs w:val="22"/>
                <w:lang w:eastAsia="en-US"/>
              </w:rPr>
              <w:t>2</w:t>
            </w:r>
            <w:r w:rsidR="008A7590" w:rsidRPr="009E1397">
              <w:rPr>
                <w:rFonts w:ascii="Aptos Narrow" w:hAnsi="Aptos Narrow"/>
                <w:color w:val="000000"/>
                <w:sz w:val="22"/>
                <w:szCs w:val="22"/>
                <w:lang w:eastAsia="en-US"/>
              </w:rPr>
              <w:t>0 days</w:t>
            </w:r>
          </w:p>
        </w:tc>
        <w:tc>
          <w:tcPr>
            <w:tcW w:w="2722" w:type="dxa"/>
            <w:tcBorders>
              <w:top w:val="nil"/>
              <w:left w:val="nil"/>
              <w:bottom w:val="single" w:sz="4" w:space="0" w:color="auto"/>
              <w:right w:val="single" w:sz="4" w:space="0" w:color="auto"/>
            </w:tcBorders>
            <w:shd w:val="clear" w:color="auto" w:fill="auto"/>
            <w:vAlign w:val="center"/>
            <w:hideMark/>
          </w:tcPr>
          <w:p w14:paraId="16650687" w14:textId="41D459B3" w:rsidR="008A7590" w:rsidRPr="009E1397" w:rsidRDefault="00B967E3" w:rsidP="00D65C45">
            <w:pPr>
              <w:spacing w:before="0" w:line="240" w:lineRule="auto"/>
              <w:jc w:val="right"/>
              <w:rPr>
                <w:rFonts w:ascii="Aptos Narrow" w:hAnsi="Aptos Narrow"/>
                <w:color w:val="000000"/>
                <w:sz w:val="22"/>
                <w:szCs w:val="22"/>
                <w:lang w:eastAsia="en-US"/>
              </w:rPr>
            </w:pPr>
            <w:r>
              <w:rPr>
                <w:rFonts w:ascii="Aptos Narrow" w:hAnsi="Aptos Narrow"/>
                <w:color w:val="000000"/>
                <w:sz w:val="22"/>
                <w:szCs w:val="22"/>
                <w:lang w:eastAsia="en-US"/>
              </w:rPr>
              <w:t>20</w:t>
            </w:r>
            <w:r w:rsidR="008A7590" w:rsidRPr="009E1397">
              <w:rPr>
                <w:rFonts w:ascii="Aptos Narrow" w:hAnsi="Aptos Narrow"/>
                <w:color w:val="000000"/>
                <w:sz w:val="22"/>
                <w:szCs w:val="22"/>
                <w:lang w:eastAsia="en-US"/>
              </w:rPr>
              <w:t>-Dec-24</w:t>
            </w:r>
          </w:p>
        </w:tc>
      </w:tr>
      <w:tr w:rsidR="008A7590" w:rsidRPr="009E1397" w14:paraId="004F0ED7" w14:textId="77777777" w:rsidTr="00D65C45">
        <w:trPr>
          <w:trHeight w:val="649"/>
        </w:trPr>
        <w:tc>
          <w:tcPr>
            <w:tcW w:w="5378" w:type="dxa"/>
            <w:tcBorders>
              <w:top w:val="nil"/>
              <w:left w:val="single" w:sz="4" w:space="0" w:color="auto"/>
              <w:bottom w:val="single" w:sz="4" w:space="0" w:color="auto"/>
              <w:right w:val="single" w:sz="4" w:space="0" w:color="auto"/>
            </w:tcBorders>
            <w:shd w:val="clear" w:color="auto" w:fill="auto"/>
            <w:vAlign w:val="center"/>
            <w:hideMark/>
          </w:tcPr>
          <w:p w14:paraId="7F391FD4" w14:textId="77777777" w:rsidR="008A7590" w:rsidRPr="009E1397" w:rsidRDefault="008A7590" w:rsidP="00D65C45">
            <w:pPr>
              <w:spacing w:before="0" w:line="240" w:lineRule="auto"/>
              <w:rPr>
                <w:rFonts w:ascii="Aptos Narrow" w:hAnsi="Aptos Narrow"/>
                <w:b/>
                <w:bCs/>
                <w:color w:val="000000"/>
                <w:sz w:val="22"/>
                <w:szCs w:val="22"/>
                <w:lang w:eastAsia="en-US"/>
              </w:rPr>
            </w:pPr>
            <w:r w:rsidRPr="009E1397">
              <w:rPr>
                <w:rFonts w:ascii="Aptos Narrow" w:hAnsi="Aptos Narrow"/>
                <w:b/>
                <w:bCs/>
                <w:color w:val="000000"/>
                <w:sz w:val="22"/>
                <w:szCs w:val="22"/>
                <w:lang w:eastAsia="en-US"/>
              </w:rPr>
              <w:t>Phase 5: Model Testing and Evaluation</w:t>
            </w:r>
          </w:p>
        </w:tc>
        <w:tc>
          <w:tcPr>
            <w:tcW w:w="1482" w:type="dxa"/>
            <w:tcBorders>
              <w:top w:val="nil"/>
              <w:left w:val="nil"/>
              <w:bottom w:val="single" w:sz="4" w:space="0" w:color="auto"/>
              <w:right w:val="single" w:sz="4" w:space="0" w:color="auto"/>
            </w:tcBorders>
            <w:shd w:val="clear" w:color="auto" w:fill="auto"/>
            <w:vAlign w:val="center"/>
            <w:hideMark/>
          </w:tcPr>
          <w:p w14:paraId="4D870405" w14:textId="20409C2C" w:rsidR="008A7590" w:rsidRPr="009E1397" w:rsidRDefault="00B967E3" w:rsidP="00D65C45">
            <w:pPr>
              <w:spacing w:before="0" w:line="240" w:lineRule="auto"/>
              <w:rPr>
                <w:rFonts w:ascii="Aptos Narrow" w:hAnsi="Aptos Narrow"/>
                <w:color w:val="000000"/>
                <w:sz w:val="22"/>
                <w:szCs w:val="22"/>
                <w:lang w:eastAsia="en-US"/>
              </w:rPr>
            </w:pPr>
            <w:r>
              <w:rPr>
                <w:rFonts w:ascii="Aptos Narrow" w:hAnsi="Aptos Narrow"/>
                <w:color w:val="000000"/>
                <w:sz w:val="22"/>
                <w:szCs w:val="22"/>
                <w:lang w:eastAsia="en-US"/>
              </w:rPr>
              <w:t>10</w:t>
            </w:r>
            <w:r w:rsidR="008A7590" w:rsidRPr="009E1397">
              <w:rPr>
                <w:rFonts w:ascii="Aptos Narrow" w:hAnsi="Aptos Narrow"/>
                <w:color w:val="000000"/>
                <w:sz w:val="22"/>
                <w:szCs w:val="22"/>
                <w:lang w:eastAsia="en-US"/>
              </w:rPr>
              <w:t xml:space="preserve"> days</w:t>
            </w:r>
          </w:p>
        </w:tc>
        <w:tc>
          <w:tcPr>
            <w:tcW w:w="2722" w:type="dxa"/>
            <w:tcBorders>
              <w:top w:val="nil"/>
              <w:left w:val="nil"/>
              <w:bottom w:val="single" w:sz="4" w:space="0" w:color="auto"/>
              <w:right w:val="single" w:sz="4" w:space="0" w:color="auto"/>
            </w:tcBorders>
            <w:shd w:val="clear" w:color="auto" w:fill="auto"/>
            <w:vAlign w:val="center"/>
            <w:hideMark/>
          </w:tcPr>
          <w:p w14:paraId="4FB22555" w14:textId="5A68B47F" w:rsidR="008A7590" w:rsidRPr="009E1397" w:rsidRDefault="00B967E3" w:rsidP="00D65C45">
            <w:pPr>
              <w:spacing w:before="0" w:line="240" w:lineRule="auto"/>
              <w:jc w:val="right"/>
              <w:rPr>
                <w:rFonts w:ascii="Aptos Narrow" w:hAnsi="Aptos Narrow"/>
                <w:color w:val="000000"/>
                <w:sz w:val="22"/>
                <w:szCs w:val="22"/>
                <w:lang w:eastAsia="en-US"/>
              </w:rPr>
            </w:pPr>
            <w:r>
              <w:rPr>
                <w:rFonts w:ascii="Aptos Narrow" w:hAnsi="Aptos Narrow"/>
                <w:color w:val="000000"/>
                <w:sz w:val="22"/>
                <w:szCs w:val="22"/>
                <w:lang w:eastAsia="en-US"/>
              </w:rPr>
              <w:t>31</w:t>
            </w:r>
            <w:r w:rsidR="008A7590" w:rsidRPr="009E1397">
              <w:rPr>
                <w:rFonts w:ascii="Aptos Narrow" w:hAnsi="Aptos Narrow"/>
                <w:color w:val="000000"/>
                <w:sz w:val="22"/>
                <w:szCs w:val="22"/>
                <w:lang w:eastAsia="en-US"/>
              </w:rPr>
              <w:t>-</w:t>
            </w:r>
            <w:r>
              <w:rPr>
                <w:rFonts w:ascii="Aptos Narrow" w:hAnsi="Aptos Narrow"/>
                <w:color w:val="000000"/>
                <w:sz w:val="22"/>
                <w:szCs w:val="22"/>
                <w:lang w:eastAsia="en-US"/>
              </w:rPr>
              <w:t>Dec</w:t>
            </w:r>
            <w:r w:rsidR="008A7590" w:rsidRPr="009E1397">
              <w:rPr>
                <w:rFonts w:ascii="Aptos Narrow" w:hAnsi="Aptos Narrow"/>
                <w:color w:val="000000"/>
                <w:sz w:val="22"/>
                <w:szCs w:val="22"/>
                <w:lang w:eastAsia="en-US"/>
              </w:rPr>
              <w:t>-2</w:t>
            </w:r>
            <w:r>
              <w:rPr>
                <w:rFonts w:ascii="Aptos Narrow" w:hAnsi="Aptos Narrow"/>
                <w:color w:val="000000"/>
                <w:sz w:val="22"/>
                <w:szCs w:val="22"/>
                <w:lang w:eastAsia="en-US"/>
              </w:rPr>
              <w:t>4</w:t>
            </w:r>
          </w:p>
        </w:tc>
      </w:tr>
      <w:tr w:rsidR="008A7590" w:rsidRPr="009E1397" w14:paraId="37CC7724" w14:textId="77777777" w:rsidTr="00D65C45">
        <w:trPr>
          <w:trHeight w:val="649"/>
        </w:trPr>
        <w:tc>
          <w:tcPr>
            <w:tcW w:w="5378" w:type="dxa"/>
            <w:tcBorders>
              <w:top w:val="nil"/>
              <w:left w:val="single" w:sz="4" w:space="0" w:color="auto"/>
              <w:bottom w:val="single" w:sz="4" w:space="0" w:color="auto"/>
              <w:right w:val="single" w:sz="4" w:space="0" w:color="auto"/>
            </w:tcBorders>
            <w:shd w:val="clear" w:color="auto" w:fill="auto"/>
            <w:vAlign w:val="center"/>
            <w:hideMark/>
          </w:tcPr>
          <w:p w14:paraId="73F9033A" w14:textId="77777777" w:rsidR="008A7590" w:rsidRPr="009E1397" w:rsidRDefault="008A7590" w:rsidP="00D65C45">
            <w:pPr>
              <w:spacing w:before="0" w:line="240" w:lineRule="auto"/>
              <w:rPr>
                <w:rFonts w:ascii="Aptos Narrow" w:hAnsi="Aptos Narrow"/>
                <w:b/>
                <w:bCs/>
                <w:color w:val="000000"/>
                <w:sz w:val="22"/>
                <w:szCs w:val="22"/>
                <w:lang w:eastAsia="en-US"/>
              </w:rPr>
            </w:pPr>
            <w:r w:rsidRPr="009E1397">
              <w:rPr>
                <w:rFonts w:ascii="Aptos Narrow" w:hAnsi="Aptos Narrow"/>
                <w:b/>
                <w:bCs/>
                <w:color w:val="000000"/>
                <w:sz w:val="22"/>
                <w:szCs w:val="22"/>
                <w:lang w:eastAsia="en-US"/>
              </w:rPr>
              <w:t>Final Submission</w:t>
            </w:r>
          </w:p>
        </w:tc>
        <w:tc>
          <w:tcPr>
            <w:tcW w:w="1482" w:type="dxa"/>
            <w:tcBorders>
              <w:top w:val="nil"/>
              <w:left w:val="nil"/>
              <w:bottom w:val="single" w:sz="4" w:space="0" w:color="auto"/>
              <w:right w:val="single" w:sz="4" w:space="0" w:color="auto"/>
            </w:tcBorders>
            <w:shd w:val="clear" w:color="auto" w:fill="auto"/>
            <w:vAlign w:val="center"/>
            <w:hideMark/>
          </w:tcPr>
          <w:p w14:paraId="32FDBFF5" w14:textId="259DA659" w:rsidR="008A7590" w:rsidRPr="009E1397" w:rsidRDefault="00B967E3" w:rsidP="00D65C45">
            <w:pPr>
              <w:spacing w:before="0" w:line="240" w:lineRule="auto"/>
              <w:rPr>
                <w:rFonts w:ascii="Aptos Narrow" w:hAnsi="Aptos Narrow"/>
                <w:color w:val="000000"/>
                <w:sz w:val="22"/>
                <w:szCs w:val="22"/>
                <w:lang w:eastAsia="en-US"/>
              </w:rPr>
            </w:pPr>
            <w:r>
              <w:rPr>
                <w:rFonts w:ascii="Aptos Narrow" w:hAnsi="Aptos Narrow"/>
                <w:color w:val="000000"/>
                <w:sz w:val="22"/>
                <w:szCs w:val="22"/>
                <w:lang w:eastAsia="en-US"/>
              </w:rPr>
              <w:t>3</w:t>
            </w:r>
            <w:r w:rsidR="00A47260">
              <w:rPr>
                <w:rFonts w:ascii="Aptos Narrow" w:hAnsi="Aptos Narrow"/>
                <w:color w:val="000000"/>
                <w:sz w:val="22"/>
                <w:szCs w:val="22"/>
                <w:lang w:eastAsia="en-US"/>
              </w:rPr>
              <w:t xml:space="preserve"> day</w:t>
            </w:r>
            <w:r>
              <w:rPr>
                <w:rFonts w:ascii="Aptos Narrow" w:hAnsi="Aptos Narrow"/>
                <w:color w:val="000000"/>
                <w:sz w:val="22"/>
                <w:szCs w:val="22"/>
                <w:lang w:eastAsia="en-US"/>
              </w:rPr>
              <w:t>s</w:t>
            </w:r>
          </w:p>
        </w:tc>
        <w:tc>
          <w:tcPr>
            <w:tcW w:w="2722" w:type="dxa"/>
            <w:tcBorders>
              <w:top w:val="nil"/>
              <w:left w:val="nil"/>
              <w:bottom w:val="single" w:sz="4" w:space="0" w:color="auto"/>
              <w:right w:val="single" w:sz="4" w:space="0" w:color="auto"/>
            </w:tcBorders>
            <w:shd w:val="clear" w:color="auto" w:fill="auto"/>
            <w:vAlign w:val="center"/>
            <w:hideMark/>
          </w:tcPr>
          <w:p w14:paraId="4BB9F3D8" w14:textId="3ECD6888" w:rsidR="008A7590" w:rsidRPr="009E1397" w:rsidRDefault="00563147" w:rsidP="00D65C45">
            <w:pPr>
              <w:spacing w:before="0" w:line="240" w:lineRule="auto"/>
              <w:jc w:val="right"/>
              <w:rPr>
                <w:rFonts w:ascii="Aptos Narrow" w:hAnsi="Aptos Narrow"/>
                <w:color w:val="000000"/>
                <w:sz w:val="22"/>
                <w:szCs w:val="22"/>
                <w:lang w:eastAsia="en-US"/>
              </w:rPr>
            </w:pPr>
            <w:r>
              <w:rPr>
                <w:rFonts w:ascii="Aptos Narrow" w:hAnsi="Aptos Narrow"/>
                <w:color w:val="000000"/>
                <w:sz w:val="22"/>
                <w:szCs w:val="22"/>
                <w:lang w:eastAsia="en-US"/>
              </w:rPr>
              <w:t>02-</w:t>
            </w:r>
            <w:r w:rsidR="008A7590" w:rsidRPr="009E1397">
              <w:rPr>
                <w:rFonts w:ascii="Aptos Narrow" w:hAnsi="Aptos Narrow"/>
                <w:color w:val="000000"/>
                <w:sz w:val="22"/>
                <w:szCs w:val="22"/>
                <w:lang w:eastAsia="en-US"/>
              </w:rPr>
              <w:t>Jan-25</w:t>
            </w:r>
          </w:p>
        </w:tc>
      </w:tr>
    </w:tbl>
    <w:p w14:paraId="7877CCC9" w14:textId="54D21EE8" w:rsidR="008A7590" w:rsidRDefault="001D15A4" w:rsidP="003B1EB9">
      <w:pPr>
        <w:pStyle w:val="BodyText"/>
        <w:jc w:val="center"/>
      </w:pPr>
      <w:r>
        <w:t xml:space="preserve">Table 1: </w:t>
      </w:r>
      <w:r w:rsidR="003B1EB9">
        <w:t>P</w:t>
      </w:r>
      <w:r w:rsidR="003B1EB9" w:rsidRPr="003B1EB9">
        <w:t xml:space="preserve">reliminary timeline for the </w:t>
      </w:r>
      <w:r w:rsidR="00A47260">
        <w:t>Thesis</w:t>
      </w:r>
    </w:p>
    <w:p w14:paraId="4143FAAC" w14:textId="77777777" w:rsidR="008E04C5" w:rsidRDefault="008E04C5" w:rsidP="00CA1329">
      <w:pPr>
        <w:pStyle w:val="BodyText"/>
        <w:jc w:val="both"/>
      </w:pPr>
    </w:p>
    <w:p w14:paraId="261DBF7C" w14:textId="77777777" w:rsidR="008E04C5" w:rsidRDefault="008E04C5" w:rsidP="00CA1329">
      <w:pPr>
        <w:pStyle w:val="BodyText"/>
        <w:jc w:val="both"/>
      </w:pPr>
    </w:p>
    <w:p w14:paraId="005DB068" w14:textId="77777777" w:rsidR="008E04C5" w:rsidRDefault="008E04C5" w:rsidP="00CA1329">
      <w:pPr>
        <w:pStyle w:val="BodyText"/>
        <w:jc w:val="both"/>
      </w:pPr>
    </w:p>
    <w:p w14:paraId="12C4CFA1" w14:textId="77777777" w:rsidR="00F80DC4" w:rsidRDefault="00F80DC4" w:rsidP="00CA1329">
      <w:pPr>
        <w:pStyle w:val="BodyText"/>
        <w:jc w:val="both"/>
      </w:pPr>
    </w:p>
    <w:p w14:paraId="3C088697" w14:textId="7E746F07" w:rsidR="00CA1329" w:rsidRDefault="00610CE3" w:rsidP="00610CE3">
      <w:pPr>
        <w:pStyle w:val="Heading1"/>
        <w:numPr>
          <w:ilvl w:val="0"/>
          <w:numId w:val="0"/>
        </w:numPr>
        <w:ind w:left="720"/>
        <w:jc w:val="center"/>
      </w:pPr>
      <w:bookmarkStart w:id="62" w:name="_Toc186579929"/>
      <w:bookmarkStart w:id="63" w:name="_Toc186617076"/>
      <w:r>
        <w:lastRenderedPageBreak/>
        <w:t>Chapter 2</w:t>
      </w:r>
      <w:r w:rsidR="00AE374A">
        <w:t>: Literature Review</w:t>
      </w:r>
      <w:bookmarkEnd w:id="62"/>
      <w:bookmarkEnd w:id="63"/>
    </w:p>
    <w:p w14:paraId="7AA04EB1" w14:textId="77777777" w:rsidR="00AB6ACA" w:rsidRPr="00AB6ACA" w:rsidRDefault="00AB6ACA" w:rsidP="00AB6ACA">
      <w:pPr>
        <w:pStyle w:val="ListParagraph"/>
        <w:keepNext/>
        <w:numPr>
          <w:ilvl w:val="0"/>
          <w:numId w:val="2"/>
        </w:numPr>
        <w:tabs>
          <w:tab w:val="clear" w:pos="-2700"/>
          <w:tab w:val="left" w:pos="720"/>
        </w:tabs>
        <w:spacing w:after="120" w:line="240" w:lineRule="auto"/>
        <w:ind w:left="720"/>
        <w:outlineLvl w:val="0"/>
        <w:rPr>
          <w:rFonts w:ascii="Arial" w:hAnsi="Arial" w:cs="Arial"/>
          <w:bCs/>
          <w:vanish/>
          <w:kern w:val="32"/>
          <w:sz w:val="36"/>
          <w:szCs w:val="36"/>
        </w:rPr>
      </w:pPr>
      <w:bookmarkStart w:id="64" w:name="_Toc186579930"/>
      <w:bookmarkStart w:id="65" w:name="_Toc186617077"/>
      <w:bookmarkEnd w:id="64"/>
      <w:bookmarkEnd w:id="65"/>
    </w:p>
    <w:p w14:paraId="3A1388D7" w14:textId="5718EEF3" w:rsidR="003B153F" w:rsidRDefault="003B153F" w:rsidP="00AB6ACA">
      <w:pPr>
        <w:pStyle w:val="Heading2"/>
      </w:pPr>
      <w:bookmarkStart w:id="66" w:name="_Toc186579931"/>
      <w:bookmarkStart w:id="67" w:name="_Toc186617078"/>
      <w:r>
        <w:t>Introduction to Phishing Detection Methods</w:t>
      </w:r>
      <w:bookmarkEnd w:id="66"/>
      <w:bookmarkEnd w:id="67"/>
    </w:p>
    <w:p w14:paraId="2C1883C5" w14:textId="02C2C99F" w:rsidR="00B644C1" w:rsidRDefault="00B644C1" w:rsidP="00B644C1">
      <w:pPr>
        <w:pStyle w:val="BodyText"/>
      </w:pPr>
      <w:r>
        <w:t>Phishing attacks are among the most pervasive and damaging cyber threats, targeting individuals and organizations to steal sensitive information such as credentials, financial details, or personal data. Various detection techniques have been developed to mitigate these risks, broadly categorized into User Awareness and Software-Based Detection methods.</w:t>
      </w:r>
    </w:p>
    <w:p w14:paraId="4383F1AF" w14:textId="0A0D3A8C" w:rsidR="00B644C1" w:rsidRDefault="00B644C1" w:rsidP="00B644C1">
      <w:pPr>
        <w:pStyle w:val="Heading3"/>
      </w:pPr>
      <w:bookmarkStart w:id="68" w:name="_Toc186579932"/>
      <w:bookmarkStart w:id="69" w:name="_Toc186617079"/>
      <w:r>
        <w:t>User Awareness Methods</w:t>
      </w:r>
      <w:bookmarkEnd w:id="68"/>
      <w:bookmarkEnd w:id="69"/>
    </w:p>
    <w:p w14:paraId="37DBAD9A" w14:textId="77777777" w:rsidR="00B644C1" w:rsidRDefault="00B644C1" w:rsidP="00B644C1">
      <w:pPr>
        <w:pStyle w:val="BodyText"/>
      </w:pPr>
      <w:r>
        <w:t>User awareness programs aim to educate individuals about phishing threats and teach them how to identify and avoid suspicious communications. Examples include phishing simulation campaigns, interactive training sessions, and guidelines for spotting suspicious emails.</w:t>
      </w:r>
    </w:p>
    <w:p w14:paraId="68328EDB" w14:textId="5847C345" w:rsidR="00B644C1" w:rsidRDefault="00B644C1" w:rsidP="00B644C1">
      <w:pPr>
        <w:pStyle w:val="BodyText"/>
      </w:pPr>
      <w:r>
        <w:t>While user awareness has proven effective in reducing successful phishing attempts, its efficacy is limited by human error and the increasing sophistication of phishing tactics. Studies have shown that combining user training with technical solutions yields better overall protection [1</w:t>
      </w:r>
      <w:r w:rsidR="00B820FF">
        <w:t>0</w:t>
      </w:r>
      <w:r>
        <w:t>].</w:t>
      </w:r>
    </w:p>
    <w:p w14:paraId="769F515B" w14:textId="1A5DBE5E" w:rsidR="00B644C1" w:rsidRDefault="00B644C1" w:rsidP="00001A5C">
      <w:pPr>
        <w:pStyle w:val="Heading3"/>
      </w:pPr>
      <w:bookmarkStart w:id="70" w:name="_Toc186579933"/>
      <w:bookmarkStart w:id="71" w:name="_Toc186617080"/>
      <w:r>
        <w:t>Software-Based Detection Methods</w:t>
      </w:r>
      <w:bookmarkEnd w:id="70"/>
      <w:bookmarkEnd w:id="71"/>
    </w:p>
    <w:p w14:paraId="178F1AE3" w14:textId="5FEC3193" w:rsidR="00B644C1" w:rsidRDefault="00B644C1" w:rsidP="00B644C1">
      <w:pPr>
        <w:pStyle w:val="BodyText"/>
      </w:pPr>
      <w:r>
        <w:t>Software-based approaches employ automated solutions to detect phishing attempts. These methods are further classified as follows:</w:t>
      </w:r>
    </w:p>
    <w:p w14:paraId="6807370D" w14:textId="3B5D421F" w:rsidR="00B644C1" w:rsidRPr="00001A5C" w:rsidRDefault="00B644C1" w:rsidP="00B644C1">
      <w:pPr>
        <w:pStyle w:val="BodyText"/>
        <w:rPr>
          <w:b/>
          <w:bCs/>
        </w:rPr>
      </w:pPr>
      <w:r w:rsidRPr="00001A5C">
        <w:rPr>
          <w:b/>
          <w:bCs/>
        </w:rPr>
        <w:t>List-Based Detection</w:t>
      </w:r>
    </w:p>
    <w:p w14:paraId="77D7DD96" w14:textId="5E4E2231" w:rsidR="00B644C1" w:rsidRDefault="00B644C1" w:rsidP="00B644C1">
      <w:pPr>
        <w:pStyle w:val="BodyText"/>
      </w:pPr>
      <w:r>
        <w:t>List-based methods maintain a whitelist of trusted domains and a blacklist of known phishing sources. While straightforward and effective for blocking known threats, these methods fail to address newly emerging phishing sites. Research by Xiang et al. highlighted the rapid obsolescence of blacklists, with phishing sites often having lifespans of just a few hours [</w:t>
      </w:r>
      <w:r w:rsidR="00001A5C">
        <w:t>11</w:t>
      </w:r>
      <w:r>
        <w:t>].</w:t>
      </w:r>
    </w:p>
    <w:p w14:paraId="15E328CB" w14:textId="24AF8E7A" w:rsidR="00B644C1" w:rsidRPr="00001A5C" w:rsidRDefault="00B644C1" w:rsidP="00B644C1">
      <w:pPr>
        <w:pStyle w:val="BodyText"/>
        <w:rPr>
          <w:b/>
          <w:bCs/>
        </w:rPr>
      </w:pPr>
      <w:r w:rsidRPr="00001A5C">
        <w:rPr>
          <w:b/>
          <w:bCs/>
        </w:rPr>
        <w:t>Machine Learning-Based Detection</w:t>
      </w:r>
    </w:p>
    <w:p w14:paraId="1F8081BF" w14:textId="1A6B92FC" w:rsidR="00B644C1" w:rsidRDefault="00B644C1" w:rsidP="00B644C1">
      <w:pPr>
        <w:pStyle w:val="BodyText"/>
      </w:pPr>
      <w:r>
        <w:t xml:space="preserve">Machine learning (ML) algorithms analyze features such as email headers, sender behavior, and content patterns to classify phishing attempts. Commonly used ML algorithms include Support Vector Machines (SVM), Random Forests, and Naïve Bayes classifiers. Studies, such as those by </w:t>
      </w:r>
      <w:r>
        <w:lastRenderedPageBreak/>
        <w:t>Adebowale et al., have demonstrated the adaptability of ML-based systems in identifying previously unseen phishing strategies [</w:t>
      </w:r>
      <w:r w:rsidR="001E682A">
        <w:t>12</w:t>
      </w:r>
      <w:r>
        <w:t>].</w:t>
      </w:r>
    </w:p>
    <w:p w14:paraId="1FFE4BD0" w14:textId="774FF005" w:rsidR="00B644C1" w:rsidRPr="00001A5C" w:rsidRDefault="00B644C1" w:rsidP="00B644C1">
      <w:pPr>
        <w:pStyle w:val="BodyText"/>
        <w:rPr>
          <w:b/>
          <w:bCs/>
        </w:rPr>
      </w:pPr>
      <w:r w:rsidRPr="00001A5C">
        <w:rPr>
          <w:b/>
          <w:bCs/>
        </w:rPr>
        <w:t>Deep Learning-Based Detection</w:t>
      </w:r>
    </w:p>
    <w:p w14:paraId="5139939C" w14:textId="36100625" w:rsidR="00B644C1" w:rsidRDefault="00B644C1" w:rsidP="00B644C1">
      <w:pPr>
        <w:pStyle w:val="BodyText"/>
      </w:pPr>
      <w:r>
        <w:t>Deep learning techniques, including Convolutional Neural Networks (CNNs) and Recurrent Neural Networks (RNNs), provide significant advantages in processing unstructured data such as text and URLs. LSTM (Long Short-Term Memory) and GRU (Gated Recurrent Units) have shown superior accuracy in phishing detection, as demonstrated in experiments by Bahnsen et al. [</w:t>
      </w:r>
      <w:r w:rsidR="00FF01E7">
        <w:t>3</w:t>
      </w:r>
      <w:r>
        <w:t>]. However, deep learning models require large datasets and substantial computational resources, posing challenges for implementation in resource-constrained environments.</w:t>
      </w:r>
    </w:p>
    <w:p w14:paraId="28E0AEB3" w14:textId="18EA50D1" w:rsidR="00B644C1" w:rsidRPr="00882564" w:rsidRDefault="00B644C1" w:rsidP="00B644C1">
      <w:pPr>
        <w:pStyle w:val="BodyText"/>
        <w:rPr>
          <w:b/>
          <w:bCs/>
        </w:rPr>
      </w:pPr>
      <w:r w:rsidRPr="00882564">
        <w:rPr>
          <w:b/>
          <w:bCs/>
        </w:rPr>
        <w:t>Heuristic-Based Detection</w:t>
      </w:r>
    </w:p>
    <w:p w14:paraId="2596E07D" w14:textId="2CFCB84B" w:rsidR="00B644C1" w:rsidRDefault="00B644C1" w:rsidP="00B644C1">
      <w:pPr>
        <w:pStyle w:val="BodyText"/>
      </w:pPr>
      <w:r>
        <w:t>Heuristic detection relies on predefined rules to identify phishing indicators, such as irregular domain structures, unusual keywords, and spoofed visual elements. Although fast and computationally inexpensive, heuristic methods are often circumvented by sophisticated phishing schemes that mimic legitimate entities [</w:t>
      </w:r>
      <w:r w:rsidR="00E510BE">
        <w:t>1</w:t>
      </w:r>
      <w:r w:rsidR="00EF51AB">
        <w:t>3</w:t>
      </w:r>
      <w:r>
        <w:t>].</w:t>
      </w:r>
    </w:p>
    <w:p w14:paraId="282EDED9" w14:textId="79BE4AFF" w:rsidR="00B644C1" w:rsidRPr="00882564" w:rsidRDefault="00B644C1" w:rsidP="0071006E">
      <w:pPr>
        <w:pStyle w:val="BodyText"/>
        <w:rPr>
          <w:b/>
          <w:bCs/>
        </w:rPr>
      </w:pPr>
      <w:r w:rsidRPr="00882564">
        <w:rPr>
          <w:b/>
          <w:bCs/>
        </w:rPr>
        <w:t>Hybrid Methods</w:t>
      </w:r>
    </w:p>
    <w:p w14:paraId="329417AD" w14:textId="3CB30DA2" w:rsidR="00B644C1" w:rsidRDefault="00B644C1" w:rsidP="0071006E">
      <w:pPr>
        <w:pStyle w:val="BodyText"/>
      </w:pPr>
      <w:r>
        <w:t>Hybrid approaches integrate multiple techniques, such as combining ML models with heuristic rules, to enhance detection accuracy. This fusion mitigates individual weaknesses, such as the over-reliance of blacklists or the computational demands of deep learning models. A study by Khonji et al. emphasized that hybrid systems achieve better performance than standalone methods in combating phishing attacks [</w:t>
      </w:r>
      <w:r w:rsidR="00E510BE">
        <w:t>1</w:t>
      </w:r>
      <w:r w:rsidR="009D1AF6">
        <w:t>4</w:t>
      </w:r>
      <w:r>
        <w:t>].</w:t>
      </w:r>
    </w:p>
    <w:p w14:paraId="498A6B2B" w14:textId="5E0D19D4" w:rsidR="0071006E" w:rsidRDefault="0071006E" w:rsidP="0071006E">
      <w:pPr>
        <w:pStyle w:val="BodyText"/>
        <w:spacing w:before="0"/>
        <w:jc w:val="center"/>
      </w:pPr>
      <w:r>
        <w:fldChar w:fldCharType="begin"/>
      </w:r>
      <w:r>
        <w:instrText xml:space="preserve"> INCLUDEPICTURE "https://ars.els-cdn.com/content/image/1-s2.0-S0957417418306067-gr2.jpg" \* MERGEFORMATINET </w:instrText>
      </w:r>
      <w:r>
        <w:fldChar w:fldCharType="separate"/>
      </w:r>
      <w:r w:rsidR="00A76C76">
        <w:fldChar w:fldCharType="begin"/>
      </w:r>
      <w:r w:rsidR="00A76C76">
        <w:instrText xml:space="preserve"> </w:instrText>
      </w:r>
      <w:r w:rsidR="00A76C76">
        <w:instrText>INCLUDEPICTURE  "https://ars.els-cdn.com/content/image/1-s2.0-S0957417418306067-gr2.jpg" \* MERGEFORMATINET</w:instrText>
      </w:r>
      <w:r w:rsidR="00A76C76">
        <w:instrText xml:space="preserve"> </w:instrText>
      </w:r>
      <w:r w:rsidR="00A76C76">
        <w:fldChar w:fldCharType="separate"/>
      </w:r>
      <w:r w:rsidR="00A76C76">
        <w:pict w14:anchorId="303829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alt="Machine learning based phishing detection from URLs - ScienceDirect" style="width:358.25pt;height:150.9pt">
            <v:imagedata r:id="rId19" r:href="rId20"/>
          </v:shape>
        </w:pict>
      </w:r>
      <w:r w:rsidR="00A76C76">
        <w:fldChar w:fldCharType="end"/>
      </w:r>
      <w:r>
        <w:fldChar w:fldCharType="end"/>
      </w:r>
    </w:p>
    <w:p w14:paraId="63FF804A" w14:textId="450445A3" w:rsidR="007200CB" w:rsidRDefault="000020FC" w:rsidP="00A07071">
      <w:pPr>
        <w:pStyle w:val="BodyText"/>
        <w:spacing w:before="0"/>
        <w:jc w:val="center"/>
      </w:pPr>
      <w:r>
        <w:t xml:space="preserve">Figure </w:t>
      </w:r>
      <w:r w:rsidR="008307BD">
        <w:t>4</w:t>
      </w:r>
      <w:r>
        <w:t xml:space="preserve">: Phishing Detection Methods </w:t>
      </w:r>
    </w:p>
    <w:p w14:paraId="1DC92B89" w14:textId="6D50A785" w:rsidR="00940CD3" w:rsidRDefault="00A76C76" w:rsidP="00A07071">
      <w:pPr>
        <w:pStyle w:val="BodyText"/>
        <w:spacing w:before="0"/>
        <w:jc w:val="center"/>
        <w:rPr>
          <w:noProof/>
        </w:rPr>
      </w:pPr>
      <w:r>
        <w:rPr>
          <w:noProof/>
        </w:rPr>
        <w:lastRenderedPageBreak/>
        <w:pict w14:anchorId="3583D63E">
          <v:shape id="_x0000_i1029" type="#_x0000_t75" style="width:334.65pt;height:298.35pt;visibility:visible;mso-wrap-style:square">
            <v:imagedata r:id="rId21" o:title=""/>
          </v:shape>
        </w:pict>
      </w:r>
    </w:p>
    <w:p w14:paraId="57046A08" w14:textId="3BC83985" w:rsidR="00692888" w:rsidRPr="00B644C1" w:rsidRDefault="00CE3CED" w:rsidP="00147DF9">
      <w:pPr>
        <w:pStyle w:val="BodyText"/>
        <w:spacing w:before="0"/>
        <w:jc w:val="center"/>
        <w:rPr>
          <w:noProof/>
        </w:rPr>
      </w:pPr>
      <w:r>
        <w:rPr>
          <w:noProof/>
        </w:rPr>
        <w:t xml:space="preserve">Table </w:t>
      </w:r>
      <w:r w:rsidR="004C09AF">
        <w:rPr>
          <w:noProof/>
        </w:rPr>
        <w:t>2</w:t>
      </w:r>
      <w:r>
        <w:rPr>
          <w:noProof/>
        </w:rPr>
        <w:t>:</w:t>
      </w:r>
      <w:r w:rsidR="00692888">
        <w:rPr>
          <w:noProof/>
        </w:rPr>
        <w:t xml:space="preserve"> Traditional</w:t>
      </w:r>
      <w:r>
        <w:rPr>
          <w:noProof/>
        </w:rPr>
        <w:t xml:space="preserve"> Phishing detec</w:t>
      </w:r>
      <w:r w:rsidR="009F4438">
        <w:rPr>
          <w:noProof/>
        </w:rPr>
        <w:t>tion tools</w:t>
      </w:r>
    </w:p>
    <w:p w14:paraId="050E5BF8" w14:textId="45A7311A" w:rsidR="001A66E4" w:rsidRDefault="00D6502E" w:rsidP="00AB6ACA">
      <w:pPr>
        <w:pStyle w:val="Heading2"/>
      </w:pPr>
      <w:bookmarkStart w:id="72" w:name="_Toc186579934"/>
      <w:bookmarkStart w:id="73" w:name="_Toc186617081"/>
      <w:r w:rsidRPr="00AB6ACA">
        <w:t>Analysis</w:t>
      </w:r>
      <w:r w:rsidRPr="00D6502E">
        <w:t xml:space="preserve"> of Previous Studies</w:t>
      </w:r>
      <w:bookmarkEnd w:id="72"/>
      <w:bookmarkEnd w:id="73"/>
    </w:p>
    <w:p w14:paraId="6C19EB59" w14:textId="7C9B7C60" w:rsidR="00332AF7" w:rsidRDefault="00332AF7" w:rsidP="00D87FE1">
      <w:pPr>
        <w:pStyle w:val="Heading3"/>
      </w:pPr>
      <w:bookmarkStart w:id="74" w:name="_Toc186579935"/>
      <w:bookmarkStart w:id="75" w:name="_Toc186617082"/>
      <w:r>
        <w:t>Traditional Methods</w:t>
      </w:r>
      <w:bookmarkEnd w:id="74"/>
      <w:bookmarkEnd w:id="75"/>
    </w:p>
    <w:p w14:paraId="39669637" w14:textId="77777777" w:rsidR="00332AF7" w:rsidRPr="00C715E3" w:rsidRDefault="00332AF7" w:rsidP="00332AF7">
      <w:pPr>
        <w:pStyle w:val="BodyText"/>
        <w:rPr>
          <w:b/>
          <w:bCs/>
        </w:rPr>
      </w:pPr>
      <w:r w:rsidRPr="00C715E3">
        <w:rPr>
          <w:b/>
          <w:bCs/>
        </w:rPr>
        <w:t>Heuristics-Based Approaches</w:t>
      </w:r>
    </w:p>
    <w:p w14:paraId="2F9D9093" w14:textId="77777777" w:rsidR="00332AF7" w:rsidRDefault="00332AF7" w:rsidP="00332AF7">
      <w:pPr>
        <w:pStyle w:val="BodyText"/>
      </w:pPr>
      <w:r>
        <w:t>Heuristics-based phishing detection relies on predefined rules to identify suspicious elements in email messages or embedded URLs. These rules are derived from common characteristics observed in phishing attempts, such as unusual domain names, obfuscated links, or specific keyword patterns (e.g., "verify your account," "urgent action required").</w:t>
      </w:r>
    </w:p>
    <w:p w14:paraId="4A984469" w14:textId="5A802B53" w:rsidR="00332AF7" w:rsidRDefault="00332AF7" w:rsidP="00332AF7">
      <w:pPr>
        <w:pStyle w:val="BodyText"/>
      </w:pPr>
      <w:r>
        <w:t>For example, heuristic methods may analyze the structure of URLs to detect embedded IP addresses, excessive subdomains, or unusual TLDs, which are indicative of phishing websites. Patel demonstrated the effectiveness of heuristics in identifying phishing emails by focusing on URL length and entropy features, achieving significant detection rates on a small-scale dataset [</w:t>
      </w:r>
      <w:r w:rsidR="00AB1AA2">
        <w:t>9</w:t>
      </w:r>
      <w:r>
        <w:t>]</w:t>
      </w:r>
      <w:r w:rsidR="00E510BE">
        <w:t xml:space="preserve"> [1</w:t>
      </w:r>
      <w:r w:rsidR="004F3F74">
        <w:t>3</w:t>
      </w:r>
      <w:r w:rsidR="00E510BE">
        <w:t>]</w:t>
      </w:r>
      <w:r>
        <w:t>. Despite its simplicity and computational efficiency, heuristic-based detection is prone to false negatives when attackers craft messages that deviate from known patterns.</w:t>
      </w:r>
    </w:p>
    <w:p w14:paraId="4E854A82" w14:textId="77777777" w:rsidR="00332AF7" w:rsidRPr="00C715E3" w:rsidRDefault="00332AF7" w:rsidP="00332AF7">
      <w:pPr>
        <w:pStyle w:val="BodyText"/>
        <w:rPr>
          <w:b/>
          <w:bCs/>
        </w:rPr>
      </w:pPr>
      <w:r w:rsidRPr="00C715E3">
        <w:rPr>
          <w:b/>
          <w:bCs/>
        </w:rPr>
        <w:lastRenderedPageBreak/>
        <w:t>Email Filtering Systems</w:t>
      </w:r>
    </w:p>
    <w:p w14:paraId="6A883950" w14:textId="77777777" w:rsidR="00332AF7" w:rsidRDefault="00332AF7" w:rsidP="00332AF7">
      <w:pPr>
        <w:pStyle w:val="BodyText"/>
      </w:pPr>
      <w:r>
        <w:t>Email filtering has been one of the earliest defenses against phishing. Commercial systems like Microsoft Outlook's SmartScreen filter or Gmail's spam detection framework leverage heuristics combined with reputation scoring to block phishing emails before they reach the inbox.</w:t>
      </w:r>
    </w:p>
    <w:p w14:paraId="625EBEF1" w14:textId="69D79E8E" w:rsidR="00332AF7" w:rsidRDefault="00214093" w:rsidP="00332AF7">
      <w:pPr>
        <w:pStyle w:val="BodyText"/>
      </w:pPr>
      <w:r>
        <w:t>Anti-spam protection in EOP</w:t>
      </w:r>
      <w:r w:rsidR="00332AF7">
        <w:t>, for example, evaluates sender behavior, domain reputation, and content features to classify emails as safe or potentially malicious [</w:t>
      </w:r>
      <w:r w:rsidR="00750588">
        <w:t>15</w:t>
      </w:r>
      <w:r w:rsidR="00332AF7">
        <w:t>]. However, while email filters can effectively reduce the volume of phishing emails delivered to users, they are limited by their inability to adapt quickly to new attack vectors. False positives remain a significant concern, as legitimate emails are sometimes flagged erroneously.</w:t>
      </w:r>
    </w:p>
    <w:p w14:paraId="67CFFD03" w14:textId="77777777" w:rsidR="00332AF7" w:rsidRPr="00B02B7B" w:rsidRDefault="00332AF7" w:rsidP="00332AF7">
      <w:pPr>
        <w:pStyle w:val="BodyText"/>
        <w:rPr>
          <w:b/>
          <w:bCs/>
        </w:rPr>
      </w:pPr>
      <w:r w:rsidRPr="00B02B7B">
        <w:rPr>
          <w:b/>
          <w:bCs/>
        </w:rPr>
        <w:t>Limitations of Traditional Methods</w:t>
      </w:r>
    </w:p>
    <w:p w14:paraId="5F5D7FE2" w14:textId="312A57A6" w:rsidR="00332AF7" w:rsidRPr="00332AF7" w:rsidRDefault="00332AF7" w:rsidP="00332AF7">
      <w:pPr>
        <w:pStyle w:val="BodyText"/>
      </w:pPr>
      <w:r>
        <w:t>Although traditional methods provide a foundational defense against phishing, they are inherently reactive and fail to adapt to evolving phishing tactics. These methods rely heavily on predefined rules, which attackers can bypass by employing sophisticated techniques like domain lookalikes or contextually appropriate wording. Moreover, traditional systems often suffer from scalability issues when applied to large datasets in real-world applications.</w:t>
      </w:r>
    </w:p>
    <w:p w14:paraId="49C4A9FA" w14:textId="706E77BD" w:rsidR="00E63D13" w:rsidRDefault="00E63D13" w:rsidP="00C92F20">
      <w:pPr>
        <w:pStyle w:val="Heading3"/>
      </w:pPr>
      <w:bookmarkStart w:id="76" w:name="_Toc186579936"/>
      <w:bookmarkStart w:id="77" w:name="_Toc186617083"/>
      <w:r>
        <w:t>AI-Based Phishing Detection</w:t>
      </w:r>
      <w:bookmarkEnd w:id="76"/>
      <w:bookmarkEnd w:id="77"/>
    </w:p>
    <w:p w14:paraId="18B9B942" w14:textId="77777777" w:rsidR="00E63D13" w:rsidRPr="00D138E0" w:rsidRDefault="00E63D13" w:rsidP="00E63D13">
      <w:pPr>
        <w:pStyle w:val="BodyText"/>
        <w:rPr>
          <w:b/>
          <w:bCs/>
        </w:rPr>
      </w:pPr>
      <w:r w:rsidRPr="00D138E0">
        <w:rPr>
          <w:b/>
          <w:bCs/>
        </w:rPr>
        <w:t>Naive Bayes Classifier</w:t>
      </w:r>
    </w:p>
    <w:p w14:paraId="30068340" w14:textId="23A52056" w:rsidR="00ED63AE" w:rsidRDefault="00ED63AE" w:rsidP="00ED63AE">
      <w:pPr>
        <w:pStyle w:val="BodyText"/>
      </w:pPr>
      <w:r>
        <w:t>Naive Bayes is a probabilistic machine learning algorithm widely used in phishing detection due to its simplicity and computational efficiency. The model assumes independence between features, allowing it to classify emails based on the likelihood of specific terms appearing in phishing or legitimate emails</w:t>
      </w:r>
      <w:r w:rsidR="0084560B">
        <w:t xml:space="preserve"> [16]</w:t>
      </w:r>
      <w:r>
        <w:t>. For instance, terms like “free” and “offer” might be more prevalent in phishing emails, while “receipt” and “invoice” are common in legitimate ones</w:t>
      </w:r>
      <w:r w:rsidR="0065512E">
        <w:t>.</w:t>
      </w:r>
    </w:p>
    <w:p w14:paraId="5DC29170" w14:textId="0FB718DC" w:rsidR="00BB36C1" w:rsidRDefault="00BB36C1" w:rsidP="00ED63AE">
      <w:pPr>
        <w:pStyle w:val="BodyText"/>
      </w:pPr>
      <w:r w:rsidRPr="00BB36C1">
        <w:t>Bayes' Theorem is expressed as:</w:t>
      </w:r>
      <w:r w:rsidR="005E25BC">
        <w:t xml:space="preserve"> </w:t>
      </w:r>
    </w:p>
    <w:p w14:paraId="79DE151B" w14:textId="25FC8026" w:rsidR="001E3BD9" w:rsidRDefault="00A76C76" w:rsidP="008E2500">
      <w:pPr>
        <w:pStyle w:val="BodyText"/>
        <w:rPr>
          <w:noProof/>
        </w:rPr>
      </w:pPr>
      <w:r>
        <w:pict w14:anchorId="42982D73">
          <v:shape id="_x0000_i1030" type="#_x0000_t75" style="width:159pt;height:35.15pt;visibility:visible;mso-wrap-style:square;mso-position-horizontal-relative:text;mso-position-vertical-relative:text;mso-width-relative:page;mso-height-relative:page">
            <v:imagedata r:id="rId22" o:title=""/>
          </v:shape>
        </w:pict>
      </w:r>
      <w:r w:rsidR="001E3BD9">
        <w:t xml:space="preserve"> </w:t>
      </w:r>
      <w:r w:rsidR="008E2500">
        <w:rPr>
          <w:noProof/>
        </w:rPr>
        <w:t>Where:</w:t>
      </w:r>
    </w:p>
    <w:p w14:paraId="5020AB0C" w14:textId="77777777" w:rsidR="00147DF9" w:rsidRDefault="00147DF9" w:rsidP="008E2500">
      <w:pPr>
        <w:pStyle w:val="BodyText"/>
      </w:pPr>
    </w:p>
    <w:p w14:paraId="2CBDC481" w14:textId="57DCA165" w:rsidR="008E2500" w:rsidRDefault="008E2500" w:rsidP="001373DC">
      <w:pPr>
        <w:pStyle w:val="BodyText"/>
        <w:numPr>
          <w:ilvl w:val="0"/>
          <w:numId w:val="26"/>
        </w:numPr>
        <w:rPr>
          <w:noProof/>
        </w:rPr>
      </w:pPr>
      <w:r>
        <w:rPr>
          <w:rFonts w:ascii="Cambria Math" w:hAnsi="Cambria Math" w:cs="Cambria Math"/>
          <w:noProof/>
        </w:rPr>
        <w:lastRenderedPageBreak/>
        <w:t>𝑃</w:t>
      </w:r>
      <w:r>
        <w:rPr>
          <w:noProof/>
        </w:rPr>
        <w:t>(</w:t>
      </w:r>
      <w:r>
        <w:rPr>
          <w:rFonts w:ascii="Cambria Math" w:hAnsi="Cambria Math" w:cs="Cambria Math"/>
          <w:noProof/>
        </w:rPr>
        <w:t>𝐴∣𝐵</w:t>
      </w:r>
      <w:r>
        <w:rPr>
          <w:noProof/>
        </w:rPr>
        <w:t>)</w:t>
      </w:r>
      <w:r w:rsidR="00C07837">
        <w:rPr>
          <w:noProof/>
        </w:rPr>
        <w:t xml:space="preserve"> is the posterior probability of event A occurring given that B is true.</w:t>
      </w:r>
    </w:p>
    <w:p w14:paraId="07285F7C" w14:textId="32DE9847" w:rsidR="008E2500" w:rsidRDefault="008E2500" w:rsidP="001373DC">
      <w:pPr>
        <w:pStyle w:val="BodyText"/>
        <w:numPr>
          <w:ilvl w:val="0"/>
          <w:numId w:val="26"/>
        </w:numPr>
        <w:rPr>
          <w:noProof/>
        </w:rPr>
      </w:pPr>
      <w:r>
        <w:rPr>
          <w:noProof/>
        </w:rPr>
        <w:t>P(A</w:t>
      </w:r>
      <w:r>
        <w:rPr>
          <w:rFonts w:ascii="Cambria Math" w:hAnsi="Cambria Math" w:cs="Cambria Math"/>
          <w:noProof/>
        </w:rPr>
        <w:t>∣</w:t>
      </w:r>
      <w:r>
        <w:rPr>
          <w:noProof/>
        </w:rPr>
        <w:t xml:space="preserve">B) </w:t>
      </w:r>
      <w:r w:rsidR="00C07837" w:rsidRPr="00C07837">
        <w:rPr>
          <w:noProof/>
        </w:rPr>
        <w:t>is the likelihood of event B occurring given that A is true.</w:t>
      </w:r>
    </w:p>
    <w:p w14:paraId="1298BFA8" w14:textId="77777777" w:rsidR="008E2500" w:rsidRDefault="008E2500" w:rsidP="001373DC">
      <w:pPr>
        <w:pStyle w:val="BodyText"/>
        <w:numPr>
          <w:ilvl w:val="0"/>
          <w:numId w:val="26"/>
        </w:numPr>
        <w:rPr>
          <w:noProof/>
        </w:rPr>
      </w:pPr>
      <w:r>
        <w:rPr>
          <w:noProof/>
        </w:rPr>
        <w:t>P(A) is the prior probability of event A.</w:t>
      </w:r>
    </w:p>
    <w:p w14:paraId="23E1C6AB" w14:textId="00ADECF8" w:rsidR="005E25BC" w:rsidRDefault="008E2500" w:rsidP="001373DC">
      <w:pPr>
        <w:pStyle w:val="BodyText"/>
        <w:numPr>
          <w:ilvl w:val="0"/>
          <w:numId w:val="26"/>
        </w:numPr>
        <w:rPr>
          <w:noProof/>
        </w:rPr>
      </w:pPr>
      <w:r>
        <w:rPr>
          <w:noProof/>
        </w:rPr>
        <w:t>P(B) is the prior probability of event B.</w:t>
      </w:r>
    </w:p>
    <w:p w14:paraId="69243058" w14:textId="2C91C792" w:rsidR="00A44715" w:rsidRDefault="00A44715" w:rsidP="00A44715">
      <w:pPr>
        <w:pStyle w:val="BodyText"/>
        <w:rPr>
          <w:noProof/>
        </w:rPr>
      </w:pPr>
      <w:r>
        <w:rPr>
          <w:noProof/>
        </w:rPr>
        <w:t>In phishing detection, event A could represent an email being phishing, and event B could represent the presence of specific features within the email.</w:t>
      </w:r>
    </w:p>
    <w:p w14:paraId="038DCD0E" w14:textId="09F45DEF" w:rsidR="001E3BD9" w:rsidRDefault="00A44715" w:rsidP="00A44715">
      <w:pPr>
        <w:pStyle w:val="BodyText"/>
        <w:rPr>
          <w:noProof/>
        </w:rPr>
      </w:pPr>
      <w:r>
        <w:rPr>
          <w:noProof/>
        </w:rPr>
        <w:t>Assumption of Feature Independence: Naive Bayes assumes that the features used for classification are independent of each other, given the class label. This simplification allows for efficient computation but may not always hold true in real-world scenarios.</w:t>
      </w:r>
    </w:p>
    <w:p w14:paraId="4173E0E7" w14:textId="77B08DE3" w:rsidR="00A44715" w:rsidRDefault="00A44715" w:rsidP="00A44715">
      <w:pPr>
        <w:pStyle w:val="BodyText"/>
        <w:rPr>
          <w:noProof/>
        </w:rPr>
      </w:pPr>
      <w:r>
        <w:rPr>
          <w:noProof/>
        </w:rPr>
        <w:t>Application in Phishing Detection:</w:t>
      </w:r>
    </w:p>
    <w:p w14:paraId="16A6A813" w14:textId="519C9990" w:rsidR="00A44715" w:rsidRDefault="00A44715" w:rsidP="001373DC">
      <w:pPr>
        <w:pStyle w:val="BodyText"/>
        <w:numPr>
          <w:ilvl w:val="0"/>
          <w:numId w:val="17"/>
        </w:numPr>
        <w:rPr>
          <w:noProof/>
        </w:rPr>
      </w:pPr>
      <w:r>
        <w:rPr>
          <w:noProof/>
        </w:rPr>
        <w:t>Feature Extraction: Identify relevant features from emails, such as specific words, the presence of links, sender information, and other metadata.</w:t>
      </w:r>
    </w:p>
    <w:p w14:paraId="6BB86465" w14:textId="595C11FC" w:rsidR="00A44715" w:rsidRDefault="00A44715" w:rsidP="001373DC">
      <w:pPr>
        <w:pStyle w:val="BodyText"/>
        <w:numPr>
          <w:ilvl w:val="0"/>
          <w:numId w:val="17"/>
        </w:numPr>
        <w:rPr>
          <w:noProof/>
        </w:rPr>
      </w:pPr>
      <w:r>
        <w:rPr>
          <w:noProof/>
        </w:rPr>
        <w:t>Training: Calculate the probabilities of each feature occurring in both phishing and legitimate emails using a labeled dataset.</w:t>
      </w:r>
    </w:p>
    <w:p w14:paraId="72DD2335" w14:textId="3349C561" w:rsidR="00A44715" w:rsidRDefault="00A44715" w:rsidP="001373DC">
      <w:pPr>
        <w:pStyle w:val="BodyText"/>
        <w:numPr>
          <w:ilvl w:val="0"/>
          <w:numId w:val="17"/>
        </w:numPr>
        <w:rPr>
          <w:noProof/>
        </w:rPr>
      </w:pPr>
      <w:r>
        <w:rPr>
          <w:noProof/>
        </w:rPr>
        <w:t>Classification: For a new email, compute the posterior probability that it is phishing based on the extracted features and classify it accordingly.</w:t>
      </w:r>
    </w:p>
    <w:p w14:paraId="1DFCF68F" w14:textId="67681414" w:rsidR="00A44715" w:rsidRDefault="00A44715" w:rsidP="00A44715">
      <w:pPr>
        <w:pStyle w:val="BodyText"/>
        <w:rPr>
          <w:noProof/>
        </w:rPr>
      </w:pPr>
      <w:r>
        <w:rPr>
          <w:noProof/>
        </w:rPr>
        <w:t>Advantages:</w:t>
      </w:r>
    </w:p>
    <w:p w14:paraId="0C8B9588" w14:textId="77777777" w:rsidR="00A44715" w:rsidRDefault="00A44715" w:rsidP="001373DC">
      <w:pPr>
        <w:pStyle w:val="BodyText"/>
        <w:numPr>
          <w:ilvl w:val="0"/>
          <w:numId w:val="18"/>
        </w:numPr>
        <w:rPr>
          <w:noProof/>
        </w:rPr>
      </w:pPr>
      <w:r>
        <w:rPr>
          <w:noProof/>
        </w:rPr>
        <w:t>Simplicity: Easy to implement and interpret.</w:t>
      </w:r>
    </w:p>
    <w:p w14:paraId="003B4C8D" w14:textId="2F5EAE6C" w:rsidR="00A44715" w:rsidRDefault="00A44715" w:rsidP="001373DC">
      <w:pPr>
        <w:pStyle w:val="BodyText"/>
        <w:numPr>
          <w:ilvl w:val="0"/>
          <w:numId w:val="18"/>
        </w:numPr>
        <w:rPr>
          <w:noProof/>
        </w:rPr>
      </w:pPr>
      <w:r>
        <w:rPr>
          <w:noProof/>
        </w:rPr>
        <w:t>Efficiency: Requires less computational resources compared to more complex models.</w:t>
      </w:r>
    </w:p>
    <w:p w14:paraId="2304F230" w14:textId="54F721EF" w:rsidR="00A44715" w:rsidRDefault="00A44715" w:rsidP="001373DC">
      <w:pPr>
        <w:pStyle w:val="BodyText"/>
        <w:numPr>
          <w:ilvl w:val="0"/>
          <w:numId w:val="18"/>
        </w:numPr>
        <w:rPr>
          <w:noProof/>
        </w:rPr>
      </w:pPr>
      <w:r>
        <w:rPr>
          <w:noProof/>
        </w:rPr>
        <w:t>Performance with Limited Data: Can perform well even with a relatively small dataset.</w:t>
      </w:r>
    </w:p>
    <w:p w14:paraId="1DB8C00A" w14:textId="5A1F610F" w:rsidR="00A44715" w:rsidRDefault="00A44715" w:rsidP="00A44715">
      <w:pPr>
        <w:pStyle w:val="BodyText"/>
        <w:rPr>
          <w:noProof/>
        </w:rPr>
      </w:pPr>
      <w:r>
        <w:rPr>
          <w:noProof/>
        </w:rPr>
        <w:t>Limitations:</w:t>
      </w:r>
    </w:p>
    <w:p w14:paraId="063E4EFC" w14:textId="7FA712B0" w:rsidR="00A44715" w:rsidRDefault="00A44715" w:rsidP="001373DC">
      <w:pPr>
        <w:pStyle w:val="BodyText"/>
        <w:numPr>
          <w:ilvl w:val="0"/>
          <w:numId w:val="19"/>
        </w:numPr>
        <w:rPr>
          <w:noProof/>
        </w:rPr>
      </w:pPr>
      <w:r>
        <w:rPr>
          <w:noProof/>
        </w:rPr>
        <w:t>Assumption of Independence: The assumption that features are independent may not hold true, potentially affecting accuracy.</w:t>
      </w:r>
    </w:p>
    <w:p w14:paraId="17585201" w14:textId="7B7517F5" w:rsidR="00A44715" w:rsidRDefault="00A44715" w:rsidP="001373DC">
      <w:pPr>
        <w:pStyle w:val="BodyText"/>
        <w:numPr>
          <w:ilvl w:val="0"/>
          <w:numId w:val="19"/>
        </w:numPr>
        <w:rPr>
          <w:noProof/>
        </w:rPr>
      </w:pPr>
      <w:r>
        <w:rPr>
          <w:noProof/>
        </w:rPr>
        <w:lastRenderedPageBreak/>
        <w:t>Sensitivity to Feature Selection: The choice of features significantly impacts</w:t>
      </w:r>
      <w:r w:rsidR="001E3BD9">
        <w:rPr>
          <w:noProof/>
        </w:rPr>
        <w:t xml:space="preserve"> </w:t>
      </w:r>
      <w:r>
        <w:rPr>
          <w:noProof/>
        </w:rPr>
        <w:t>performance.</w:t>
      </w:r>
    </w:p>
    <w:p w14:paraId="7F448851" w14:textId="77777777" w:rsidR="00512F03" w:rsidRPr="00512F03" w:rsidRDefault="00512F03" w:rsidP="00B369CC">
      <w:pPr>
        <w:spacing w:before="100" w:beforeAutospacing="1" w:after="100" w:afterAutospacing="1" w:line="240" w:lineRule="auto"/>
        <w:rPr>
          <w:szCs w:val="24"/>
          <w:lang w:eastAsia="en-US"/>
        </w:rPr>
      </w:pPr>
      <w:r w:rsidRPr="00512F03">
        <w:rPr>
          <w:szCs w:val="24"/>
          <w:lang w:eastAsia="en-US"/>
        </w:rPr>
        <w:t>Performance Metrics:</w:t>
      </w:r>
    </w:p>
    <w:p w14:paraId="7369E105" w14:textId="77777777" w:rsidR="008310D3" w:rsidRDefault="008310D3" w:rsidP="00AA404B">
      <w:pPr>
        <w:spacing w:before="100" w:beforeAutospacing="1" w:after="100" w:afterAutospacing="1" w:line="240" w:lineRule="auto"/>
        <w:rPr>
          <w:szCs w:val="24"/>
          <w:lang w:eastAsia="en-US"/>
        </w:rPr>
      </w:pPr>
      <w:r w:rsidRPr="008310D3">
        <w:rPr>
          <w:szCs w:val="24"/>
          <w:lang w:eastAsia="en-US"/>
        </w:rPr>
        <w:t>Studies have shown varying accuracy levels for Naive Bayes in phishing detection tasks. For instance, one study reported an accuracy of approximately 96% when using Naive Bayes for detecting phishing websites [17]. Another study achieved an accuracy of 97.08% by combining Naive Bayes with ensemble methods like Stacking, Bagging, and Boosting [18].</w:t>
      </w:r>
    </w:p>
    <w:p w14:paraId="447366D0" w14:textId="07200B9B" w:rsidR="00512F03" w:rsidRPr="00512F03" w:rsidRDefault="00512F03" w:rsidP="00AA404B">
      <w:pPr>
        <w:spacing w:before="100" w:beforeAutospacing="1" w:after="100" w:afterAutospacing="1" w:line="240" w:lineRule="auto"/>
        <w:rPr>
          <w:szCs w:val="24"/>
          <w:lang w:eastAsia="en-US"/>
        </w:rPr>
      </w:pPr>
      <w:r w:rsidRPr="00512F03">
        <w:rPr>
          <w:szCs w:val="24"/>
          <w:lang w:eastAsia="en-US"/>
        </w:rPr>
        <w:t>Comparative Analysis:</w:t>
      </w:r>
    </w:p>
    <w:p w14:paraId="30C19505" w14:textId="77777777" w:rsidR="00AA404B" w:rsidRDefault="00512F03" w:rsidP="008310D3">
      <w:pPr>
        <w:spacing w:before="100" w:beforeAutospacing="1" w:after="100" w:afterAutospacing="1" w:line="240" w:lineRule="auto"/>
        <w:rPr>
          <w:szCs w:val="24"/>
          <w:lang w:eastAsia="en-US"/>
        </w:rPr>
      </w:pPr>
      <w:r w:rsidRPr="00512F03">
        <w:rPr>
          <w:szCs w:val="24"/>
          <w:lang w:eastAsia="en-US"/>
        </w:rPr>
        <w:t xml:space="preserve">When compared to other machine learning algorithms, Naive Bayes may exhibit slightly lower accuracy. For example, a study comparing various classifiers found that Random Forest produced higher accuracy in phishing detection compared to Naive Bayes </w:t>
      </w:r>
      <w:r w:rsidR="00AA404B">
        <w:rPr>
          <w:szCs w:val="24"/>
          <w:lang w:eastAsia="en-US"/>
        </w:rPr>
        <w:t>[19]</w:t>
      </w:r>
    </w:p>
    <w:p w14:paraId="3B216320" w14:textId="2859D894" w:rsidR="00AA404B" w:rsidRPr="00AA404B" w:rsidRDefault="00512F03" w:rsidP="00147DF9">
      <w:pPr>
        <w:spacing w:before="100" w:beforeAutospacing="1" w:after="100" w:afterAutospacing="1" w:line="240" w:lineRule="auto"/>
        <w:rPr>
          <w:szCs w:val="24"/>
          <w:lang w:eastAsia="en-US"/>
        </w:rPr>
      </w:pPr>
      <w:r w:rsidRPr="00512F03">
        <w:rPr>
          <w:szCs w:val="24"/>
          <w:lang w:eastAsia="en-US"/>
        </w:rPr>
        <w:t>Naive Bayes serves as a foundational tool in phishing detection due to its simplicity and efficiency. While it may not always achieve the highest accuracy compared to more complex models, its ease of implementation and low computational requirements make it a valuable component in the arsenal against phishing attacks.</w:t>
      </w:r>
    </w:p>
    <w:p w14:paraId="49313645" w14:textId="77777777" w:rsidR="00C414E4" w:rsidRDefault="00C414E4" w:rsidP="00E63D13">
      <w:pPr>
        <w:pStyle w:val="BodyText"/>
        <w:rPr>
          <w:b/>
          <w:bCs/>
        </w:rPr>
      </w:pPr>
      <w:r w:rsidRPr="00C414E4">
        <w:rPr>
          <w:b/>
          <w:bCs/>
        </w:rPr>
        <w:t>Gated Recurrent Unit (GRU)</w:t>
      </w:r>
    </w:p>
    <w:p w14:paraId="09FD107D" w14:textId="46B97DFE" w:rsidR="00353627" w:rsidRDefault="00353627" w:rsidP="00610CE3">
      <w:pPr>
        <w:pStyle w:val="BodyText"/>
      </w:pPr>
      <w:r w:rsidRPr="00353627">
        <w:t>The Gated Recurrent Unit (GRU), introduced by Cho et al. in 2014, is a gating mechanism in recurrent neural networks designed to capture dependencies of different time scales without having separate memory cells</w:t>
      </w:r>
      <w:r>
        <w:t xml:space="preserve"> [20].</w:t>
      </w:r>
    </w:p>
    <w:p w14:paraId="614D9C4D" w14:textId="247D4762" w:rsidR="00A4404F" w:rsidRDefault="00A4404F" w:rsidP="00A4404F">
      <w:pPr>
        <w:pStyle w:val="BodyText"/>
        <w:jc w:val="center"/>
      </w:pPr>
      <w:r>
        <w:fldChar w:fldCharType="begin"/>
      </w:r>
      <w:r>
        <w:instrText xml:space="preserve"> INCLUDEPICTURE "https://media.springernature.com/lw685/springer-static/image/art%3A10.1007%2Fs11042-023-15571-y/MediaObjects/11042_2023_15571_Fig2_HTML.png" \* MERGEFORMATINET </w:instrText>
      </w:r>
      <w:r>
        <w:fldChar w:fldCharType="separate"/>
      </w:r>
      <w:r w:rsidR="00A76C76">
        <w:fldChar w:fldCharType="begin"/>
      </w:r>
      <w:r w:rsidR="00A76C76">
        <w:instrText xml:space="preserve"> </w:instrText>
      </w:r>
      <w:r w:rsidR="00A76C76">
        <w:instrText>INCLUDEPICTURE  "https://media.springernature.com/lw685/springer-static/image/art:10.1007/s11042-023-15571-y/MediaObjects/11042_2023_15571_Fig2_HTML.png" \* MERGEFORMATINET</w:instrText>
      </w:r>
      <w:r w:rsidR="00A76C76">
        <w:instrText xml:space="preserve"> </w:instrText>
      </w:r>
      <w:r w:rsidR="00A76C76">
        <w:fldChar w:fldCharType="separate"/>
      </w:r>
      <w:r w:rsidR="00A76C76">
        <w:pict w14:anchorId="4F08C093">
          <v:shape id="_x0000_i1031" type="#_x0000_t75" alt="Recognition of human activity using GRU deep learning algorithm |  Multimedia Tools and Applications" style="width:330.6pt;height:195.85pt">
            <v:imagedata r:id="rId23" r:href="rId24"/>
          </v:shape>
        </w:pict>
      </w:r>
      <w:r w:rsidR="00A76C76">
        <w:fldChar w:fldCharType="end"/>
      </w:r>
      <w:r>
        <w:fldChar w:fldCharType="end"/>
      </w:r>
    </w:p>
    <w:p w14:paraId="4FAFF7F0" w14:textId="65851DA9" w:rsidR="00A4404F" w:rsidRDefault="00A4404F" w:rsidP="00A4404F">
      <w:pPr>
        <w:pStyle w:val="BodyText"/>
        <w:jc w:val="center"/>
      </w:pPr>
      <w:r>
        <w:t xml:space="preserve">Figure </w:t>
      </w:r>
      <w:r w:rsidR="008307BD">
        <w:t>5</w:t>
      </w:r>
      <w:r w:rsidR="001D7453">
        <w:t>: GRU Architecture</w:t>
      </w:r>
    </w:p>
    <w:p w14:paraId="3AC8BADE" w14:textId="62D5A78D" w:rsidR="00A074C5" w:rsidRDefault="00F042B7" w:rsidP="00A074C5">
      <w:pPr>
        <w:pStyle w:val="BodyText"/>
      </w:pPr>
      <w:r w:rsidRPr="00F042B7">
        <w:lastRenderedPageBreak/>
        <w:t>Update Gate:</w:t>
      </w:r>
      <w:r w:rsidR="00C92F20">
        <w:t xml:space="preserve"> </w:t>
      </w:r>
      <w:r w:rsidR="00A074C5">
        <w:t>The update gate determines how much of the previous hidden state (information from the past) should be carried forward into the next state, and how much should be updated with new information from the current input.</w:t>
      </w:r>
    </w:p>
    <w:p w14:paraId="17C4F12C" w14:textId="41B5B1B0" w:rsidR="003B001D" w:rsidRDefault="00A074C5" w:rsidP="00A074C5">
      <w:pPr>
        <w:pStyle w:val="BodyText"/>
      </w:pPr>
      <w:r>
        <w:t>It acts like a filter, balancing between retaining old information and incorporating new information.</w:t>
      </w:r>
    </w:p>
    <w:p w14:paraId="3D1C4460" w14:textId="55ECC0CA" w:rsidR="009C2F01" w:rsidRDefault="00987501" w:rsidP="000B43F8">
      <w:pPr>
        <w:pStyle w:val="BodyText"/>
      </w:pPr>
      <w:r>
        <w:t>Matthematically:</w:t>
      </w:r>
      <w:r w:rsidR="000B43F8" w:rsidRPr="000B43F8">
        <w:rPr>
          <w:noProof/>
        </w:rPr>
        <w:t xml:space="preserve"> </w:t>
      </w:r>
      <w:r w:rsidR="00A76C76">
        <w:rPr>
          <w:noProof/>
        </w:rPr>
        <w:pict w14:anchorId="20F34E96">
          <v:shape id="_x0000_i1032" type="#_x0000_t75" style="width:187.2pt;height:25.35pt;visibility:visible;mso-wrap-style:square">
            <v:imagedata r:id="rId25" o:title=""/>
          </v:shape>
        </w:pict>
      </w:r>
    </w:p>
    <w:p w14:paraId="2E18E66C" w14:textId="6EDB7D57" w:rsidR="00A074C5" w:rsidRDefault="00A074C5" w:rsidP="00A074C5">
      <w:pPr>
        <w:pStyle w:val="BodyText"/>
      </w:pPr>
      <w:r w:rsidRPr="00C92F20">
        <w:t>Reset Gate:</w:t>
      </w:r>
      <w:r w:rsidR="00C92F20">
        <w:t xml:space="preserve"> </w:t>
      </w:r>
      <w:r>
        <w:t>The reset gate decides how much of the past information should be forgotten. This is especially useful when the model needs to ignore irrelevant past context for the current input.</w:t>
      </w:r>
    </w:p>
    <w:p w14:paraId="4FDC0586" w14:textId="0C4C8BFD" w:rsidR="00A074C5" w:rsidRDefault="00A074C5" w:rsidP="00A074C5">
      <w:pPr>
        <w:pStyle w:val="BodyText"/>
      </w:pPr>
      <w:r>
        <w:t>By "resetting" certain parts of the hidden state, it enables the GRU to focus on relevant aspects of the input sequence.</w:t>
      </w:r>
    </w:p>
    <w:p w14:paraId="28C57972" w14:textId="13AB2109" w:rsidR="00987501" w:rsidRDefault="00987501" w:rsidP="000B43F8">
      <w:pPr>
        <w:pStyle w:val="BodyText"/>
      </w:pPr>
      <w:r>
        <w:t>Matthe</w:t>
      </w:r>
      <w:r w:rsidR="00E72AB0">
        <w:t>matically:</w:t>
      </w:r>
      <w:r w:rsidR="00E72AB0" w:rsidRPr="00E72AB0">
        <w:rPr>
          <w:noProof/>
        </w:rPr>
        <w:t xml:space="preserve"> </w:t>
      </w:r>
      <w:r w:rsidR="00A76C76">
        <w:rPr>
          <w:noProof/>
        </w:rPr>
        <w:pict w14:anchorId="7B20F5E4">
          <v:shape id="_x0000_i1033" type="#_x0000_t75" style="width:201.6pt;height:23.05pt;visibility:visible;mso-wrap-style:square">
            <v:imagedata r:id="rId26" o:title=""/>
          </v:shape>
        </w:pict>
      </w:r>
    </w:p>
    <w:p w14:paraId="4F884DFA" w14:textId="48B12A5F" w:rsidR="002D72E3" w:rsidRDefault="002D72E3" w:rsidP="002D72E3">
      <w:pPr>
        <w:pStyle w:val="BodyText"/>
      </w:pPr>
      <w:r w:rsidRPr="00C92F20">
        <w:t>Candidate Activation</w:t>
      </w:r>
      <w:r w:rsidR="00E72AB0" w:rsidRPr="00C92F20">
        <w:t>:</w:t>
      </w:r>
      <w:r w:rsidR="00C92F20">
        <w:t xml:space="preserve"> </w:t>
      </w:r>
      <w:r>
        <w:t>The candidate activation represents the potential new state that could replace the old state.</w:t>
      </w:r>
    </w:p>
    <w:p w14:paraId="3B24486A" w14:textId="77777777" w:rsidR="002D72E3" w:rsidRDefault="002D72E3" w:rsidP="001373DC">
      <w:pPr>
        <w:pStyle w:val="BodyText"/>
        <w:numPr>
          <w:ilvl w:val="0"/>
          <w:numId w:val="20"/>
        </w:numPr>
      </w:pPr>
      <w:r>
        <w:t>It combines the reset gate's output with the current input and past state to compute a new candidate value.</w:t>
      </w:r>
    </w:p>
    <w:p w14:paraId="79FAE039" w14:textId="77777777" w:rsidR="002D72E3" w:rsidRDefault="002D72E3" w:rsidP="001373DC">
      <w:pPr>
        <w:pStyle w:val="BodyText"/>
        <w:numPr>
          <w:ilvl w:val="0"/>
          <w:numId w:val="20"/>
        </w:numPr>
      </w:pPr>
      <w:r>
        <w:t>This ensures that the model adapts to new information while considering the context provided by the reset gate.</w:t>
      </w:r>
    </w:p>
    <w:p w14:paraId="63D9D45F" w14:textId="2FCEF24B" w:rsidR="00E72AB0" w:rsidRDefault="00E72AB0" w:rsidP="001373DC">
      <w:pPr>
        <w:pStyle w:val="BodyText"/>
        <w:numPr>
          <w:ilvl w:val="0"/>
          <w:numId w:val="20"/>
        </w:numPr>
      </w:pPr>
      <w:r>
        <w:t>Mathematically:</w:t>
      </w:r>
      <w:r w:rsidRPr="00E72AB0">
        <w:rPr>
          <w:noProof/>
        </w:rPr>
        <w:t xml:space="preserve"> </w:t>
      </w:r>
      <w:r w:rsidR="00A76C76">
        <w:rPr>
          <w:noProof/>
        </w:rPr>
        <w:pict w14:anchorId="27544E20">
          <v:shape id="_x0000_i1034" type="#_x0000_t75" style="width:248.85pt;height:24.2pt;visibility:visible;mso-wrap-style:square">
            <v:imagedata r:id="rId27" o:title=""/>
          </v:shape>
        </w:pict>
      </w:r>
    </w:p>
    <w:p w14:paraId="40ADCBD7" w14:textId="2B71BEE8" w:rsidR="002D72E3" w:rsidRDefault="002D72E3" w:rsidP="002D72E3">
      <w:pPr>
        <w:pStyle w:val="BodyText"/>
      </w:pPr>
      <w:r w:rsidRPr="00C92F20">
        <w:t>Hidden State</w:t>
      </w:r>
      <w:r w:rsidR="000B43F8" w:rsidRPr="00C92F20">
        <w:t>:</w:t>
      </w:r>
      <w:r w:rsidR="00C92F20">
        <w:t xml:space="preserve"> </w:t>
      </w:r>
      <w:r>
        <w:t>The hidden state is the final output of the GRU at the current step.</w:t>
      </w:r>
    </w:p>
    <w:p w14:paraId="6671DE0E" w14:textId="77777777" w:rsidR="002D72E3" w:rsidRDefault="002D72E3" w:rsidP="001373DC">
      <w:pPr>
        <w:pStyle w:val="BodyText"/>
        <w:numPr>
          <w:ilvl w:val="0"/>
          <w:numId w:val="21"/>
        </w:numPr>
      </w:pPr>
      <w:r>
        <w:t>It is a combination of the previous hidden state and the candidate activation, controlled by the update gate.</w:t>
      </w:r>
    </w:p>
    <w:p w14:paraId="3960AEF4" w14:textId="77777777" w:rsidR="002D72E3" w:rsidRDefault="002D72E3" w:rsidP="001373DC">
      <w:pPr>
        <w:pStyle w:val="BodyText"/>
        <w:numPr>
          <w:ilvl w:val="0"/>
          <w:numId w:val="21"/>
        </w:numPr>
      </w:pPr>
      <w:r>
        <w:t>The update gate decides how much of the candidate activation should replace the old state versus how much of the old state should be retained.</w:t>
      </w:r>
    </w:p>
    <w:p w14:paraId="366BE32C" w14:textId="13721029" w:rsidR="000B43F8" w:rsidRDefault="000B43F8" w:rsidP="001373DC">
      <w:pPr>
        <w:pStyle w:val="BodyText"/>
        <w:numPr>
          <w:ilvl w:val="0"/>
          <w:numId w:val="21"/>
        </w:numPr>
      </w:pPr>
      <w:r>
        <w:lastRenderedPageBreak/>
        <w:t>Mathemati</w:t>
      </w:r>
      <w:r w:rsidR="008337A1">
        <w:t xml:space="preserve">cally: </w:t>
      </w:r>
      <w:r w:rsidR="00A76C76">
        <w:rPr>
          <w:noProof/>
        </w:rPr>
        <w:pict w14:anchorId="3402A957">
          <v:shape id="_x0000_i1035" type="#_x0000_t75" style="width:224.65pt;height:20.15pt;visibility:visible;mso-wrap-style:square">
            <v:imagedata r:id="rId28" o:title=""/>
          </v:shape>
        </w:pict>
      </w:r>
    </w:p>
    <w:p w14:paraId="640088AC" w14:textId="22C83F6D" w:rsidR="00997AA0" w:rsidRDefault="00997AA0" w:rsidP="002D72E3">
      <w:pPr>
        <w:pStyle w:val="BodyText"/>
      </w:pPr>
      <w:r>
        <w:t xml:space="preserve">Where: </w:t>
      </w:r>
    </w:p>
    <w:p w14:paraId="356C31D0" w14:textId="1377EE8A" w:rsidR="003B001D" w:rsidRDefault="00A76C76" w:rsidP="00C3361A">
      <w:pPr>
        <w:pStyle w:val="BodyText"/>
        <w:ind w:left="270"/>
      </w:pPr>
      <w:r>
        <w:rPr>
          <w:noProof/>
        </w:rPr>
        <w:pict w14:anchorId="064AFEF5">
          <v:shape id="_x0000_i1036" type="#_x0000_t75" style="width:341pt;height:92.15pt;visibility:visible;mso-wrap-style:square">
            <v:imagedata r:id="rId29" o:title=""/>
          </v:shape>
        </w:pict>
      </w:r>
    </w:p>
    <w:p w14:paraId="76A3B305" w14:textId="77777777" w:rsidR="00A12CCF" w:rsidRPr="00A12CCF" w:rsidRDefault="00A12CCF" w:rsidP="00A12CCF">
      <w:pPr>
        <w:pStyle w:val="BodyText"/>
      </w:pPr>
      <w:r w:rsidRPr="00A12CCF">
        <w:t>Applications in Phishing Detection</w:t>
      </w:r>
    </w:p>
    <w:p w14:paraId="326AA17F" w14:textId="15CB1EA3" w:rsidR="002619EC" w:rsidRPr="00A12CCF" w:rsidRDefault="00A12CCF" w:rsidP="00A12CCF">
      <w:pPr>
        <w:pStyle w:val="BodyText"/>
      </w:pPr>
      <w:r w:rsidRPr="00A12CCF">
        <w:t>GRUs have been effectively applied in detecting phishing websites and URLs due to their capability to process sequential data and capture temporal dependencies.</w:t>
      </w:r>
    </w:p>
    <w:p w14:paraId="350EED7E" w14:textId="096BB99E" w:rsidR="00A12CCF" w:rsidRPr="00A12CCF" w:rsidRDefault="00A12CCF" w:rsidP="00A12CCF">
      <w:pPr>
        <w:pStyle w:val="BodyText"/>
      </w:pPr>
      <w:r w:rsidRPr="00A12CCF">
        <w:t xml:space="preserve">A study proposed a hybrid approach using Long Short-Term Memory (LSTM) and GRU algorithms to detect phishing URLs, achieving an accuracy of 98.89%. </w:t>
      </w:r>
      <w:r w:rsidR="002619EC">
        <w:t>[21]</w:t>
      </w:r>
    </w:p>
    <w:p w14:paraId="4D253EDD" w14:textId="4FACBD5F" w:rsidR="00A12CCF" w:rsidRPr="00A12CCF" w:rsidRDefault="00A12CCF" w:rsidP="00A12CCF">
      <w:pPr>
        <w:pStyle w:val="BodyText"/>
      </w:pPr>
      <w:r w:rsidRPr="00A12CCF">
        <w:t xml:space="preserve">Another research introduced a dual-layer Convolutional Neural Network (CNN) and GRU model with attention mechanisms for enhanced phishing website detection. </w:t>
      </w:r>
      <w:r w:rsidR="002619EC" w:rsidRPr="002619EC">
        <w:t>[</w:t>
      </w:r>
      <w:r w:rsidR="002619EC">
        <w:t>22]</w:t>
      </w:r>
    </w:p>
    <w:p w14:paraId="28E978F5" w14:textId="65EF8FCF" w:rsidR="00A12CCF" w:rsidRPr="00A12CCF" w:rsidRDefault="00A12CCF" w:rsidP="002619EC">
      <w:pPr>
        <w:pStyle w:val="BodyText"/>
      </w:pPr>
      <w:r w:rsidRPr="00A12CCF">
        <w:t>Advantages of GRU in Phishing Detection</w:t>
      </w:r>
    </w:p>
    <w:p w14:paraId="1FD20C39" w14:textId="77777777" w:rsidR="00A12CCF" w:rsidRPr="00A12CCF" w:rsidRDefault="00A12CCF" w:rsidP="001373DC">
      <w:pPr>
        <w:pStyle w:val="BodyText"/>
        <w:numPr>
          <w:ilvl w:val="0"/>
          <w:numId w:val="22"/>
        </w:numPr>
      </w:pPr>
      <w:r w:rsidRPr="00A12CCF">
        <w:t>Efficiency: GRUs are computationally less intensive due to fewer parameters, leading to faster training times.</w:t>
      </w:r>
    </w:p>
    <w:p w14:paraId="582BA98B" w14:textId="77777777" w:rsidR="00A12CCF" w:rsidRPr="00A12CCF" w:rsidRDefault="00A12CCF" w:rsidP="001373DC">
      <w:pPr>
        <w:pStyle w:val="BodyText"/>
        <w:numPr>
          <w:ilvl w:val="0"/>
          <w:numId w:val="22"/>
        </w:numPr>
      </w:pPr>
      <w:r w:rsidRPr="00A12CCF">
        <w:t>Capability to Capture Sequential Patterns: GRUs effectively model sequential dependencies, crucial for analyzing URLs and website content.</w:t>
      </w:r>
    </w:p>
    <w:p w14:paraId="1E14143D" w14:textId="77777777" w:rsidR="00A12CCF" w:rsidRDefault="00A12CCF" w:rsidP="001373DC">
      <w:pPr>
        <w:pStyle w:val="BodyText"/>
        <w:numPr>
          <w:ilvl w:val="0"/>
          <w:numId w:val="22"/>
        </w:numPr>
      </w:pPr>
      <w:r w:rsidRPr="00A12CCF">
        <w:t>Simplicity: The streamlined architecture of GRUs makes them easier to implement and tune compared to more complex models.</w:t>
      </w:r>
    </w:p>
    <w:p w14:paraId="7F877D4A" w14:textId="05FE7FF1" w:rsidR="00A14208" w:rsidRPr="00A14208" w:rsidRDefault="00A14208" w:rsidP="00A14208">
      <w:pPr>
        <w:pStyle w:val="BodyText"/>
        <w:rPr>
          <w:b/>
          <w:bCs/>
        </w:rPr>
      </w:pPr>
      <w:r w:rsidRPr="00A14208">
        <w:rPr>
          <w:b/>
          <w:bCs/>
        </w:rPr>
        <w:t>Long Short-Term Memory (LSTM)</w:t>
      </w:r>
    </w:p>
    <w:p w14:paraId="7237F9E9" w14:textId="01B9BCEF" w:rsidR="00A14208" w:rsidRPr="00A14208" w:rsidRDefault="00A14208" w:rsidP="00A14208">
      <w:pPr>
        <w:pStyle w:val="BodyText"/>
      </w:pPr>
      <w:r w:rsidRPr="00A14208">
        <w:t>Long Short-Term Memory (LSTM) networks were introduced by Hochreiter and Schmidhuber in 1997 as a solution to the vanishing gradient problem in standard Recurrent Neural Networks (RNNs) [</w:t>
      </w:r>
      <w:r w:rsidR="00DC20EA">
        <w:t>23</w:t>
      </w:r>
      <w:r w:rsidRPr="00A14208">
        <w:t xml:space="preserve">]. LSTMs enhance RNNs by introducing memory cells and gating mechanisms, </w:t>
      </w:r>
      <w:r w:rsidRPr="00A14208">
        <w:lastRenderedPageBreak/>
        <w:t>allowing them to retain long-term dependencies effectively. This ability makes LSTMs ideal for sequential data tasks, such as phishing detection in emails, URLs, and websites.</w:t>
      </w:r>
    </w:p>
    <w:p w14:paraId="3481E01A" w14:textId="2A2A53D8" w:rsidR="00A14208" w:rsidRPr="00A14208" w:rsidRDefault="00A14208" w:rsidP="00A14208">
      <w:pPr>
        <w:pStyle w:val="BodyText"/>
      </w:pPr>
      <w:r w:rsidRPr="00A14208">
        <w:t>Key Idea:</w:t>
      </w:r>
      <w:r>
        <w:t xml:space="preserve"> </w:t>
      </w:r>
      <w:r w:rsidRPr="00A14208">
        <w:t>LSTMs are designed to selectively retain relevant information, discard unnecessary data, and dynamically update their memory over time. Their unique architecture, which includes forget, input, and output gates, allows them to handle long-term dependencies more effectively than traditional RNNs.</w:t>
      </w:r>
    </w:p>
    <w:p w14:paraId="757F1970" w14:textId="5E07E29F" w:rsidR="00A14208" w:rsidRPr="00A14208" w:rsidRDefault="00A14208" w:rsidP="00A14208">
      <w:pPr>
        <w:pStyle w:val="BodyText"/>
      </w:pPr>
      <w:r w:rsidRPr="00A14208">
        <w:t>LSTM Architecture</w:t>
      </w:r>
    </w:p>
    <w:p w14:paraId="1BBFBEB9" w14:textId="5A3F0995" w:rsidR="00A14208" w:rsidRPr="00A14208" w:rsidRDefault="00A14208" w:rsidP="00A14208">
      <w:pPr>
        <w:pStyle w:val="BodyText"/>
      </w:pPr>
      <w:r w:rsidRPr="00A14208">
        <w:t>LSTM cells consist of:</w:t>
      </w:r>
    </w:p>
    <w:p w14:paraId="26047036" w14:textId="77777777" w:rsidR="00A14208" w:rsidRPr="00A14208" w:rsidRDefault="00A14208" w:rsidP="001373DC">
      <w:pPr>
        <w:pStyle w:val="BodyText"/>
        <w:numPr>
          <w:ilvl w:val="0"/>
          <w:numId w:val="23"/>
        </w:numPr>
      </w:pPr>
      <w:r w:rsidRPr="00A14208">
        <w:t>Forget Gate: Determines what information from the previous time step should be forgotten.</w:t>
      </w:r>
    </w:p>
    <w:p w14:paraId="13519984" w14:textId="77777777" w:rsidR="00A14208" w:rsidRPr="00A14208" w:rsidRDefault="00A14208" w:rsidP="001373DC">
      <w:pPr>
        <w:pStyle w:val="BodyText"/>
        <w:numPr>
          <w:ilvl w:val="0"/>
          <w:numId w:val="23"/>
        </w:numPr>
      </w:pPr>
      <w:r w:rsidRPr="00A14208">
        <w:t>Input Gate: Decides which new information from the current input should be stored.</w:t>
      </w:r>
    </w:p>
    <w:p w14:paraId="3C7B24E3" w14:textId="77777777" w:rsidR="00A14208" w:rsidRPr="00A14208" w:rsidRDefault="00A14208" w:rsidP="001373DC">
      <w:pPr>
        <w:pStyle w:val="BodyText"/>
        <w:numPr>
          <w:ilvl w:val="0"/>
          <w:numId w:val="23"/>
        </w:numPr>
      </w:pPr>
      <w:r w:rsidRPr="00A14208">
        <w:t>Output Gate: Filters what part of the memory cell should be passed to the next state.</w:t>
      </w:r>
    </w:p>
    <w:p w14:paraId="5B42DA53" w14:textId="77777777" w:rsidR="00A14208" w:rsidRDefault="00A14208" w:rsidP="001373DC">
      <w:pPr>
        <w:pStyle w:val="BodyText"/>
        <w:numPr>
          <w:ilvl w:val="0"/>
          <w:numId w:val="23"/>
        </w:numPr>
      </w:pPr>
      <w:r w:rsidRPr="00A14208">
        <w:t>Memory Cell: Maintains long-term dependencies by storing selective information over time.</w:t>
      </w:r>
    </w:p>
    <w:p w14:paraId="5FB81C94" w14:textId="0D856053" w:rsidR="001A145D" w:rsidRDefault="001A145D" w:rsidP="00DA78AD">
      <w:pPr>
        <w:pStyle w:val="BodyText"/>
        <w:jc w:val="center"/>
      </w:pPr>
      <w:r>
        <w:fldChar w:fldCharType="begin"/>
      </w:r>
      <w:r>
        <w:instrText xml:space="preserve"> INCLUDEPICTURE "https://nguyentruonglong.net/images/LSTMCell.png" \* MERGEFORMATINET </w:instrText>
      </w:r>
      <w:r>
        <w:fldChar w:fldCharType="separate"/>
      </w:r>
      <w:r w:rsidR="00A76C76">
        <w:fldChar w:fldCharType="begin"/>
      </w:r>
      <w:r w:rsidR="00A76C76">
        <w:instrText xml:space="preserve"> </w:instrText>
      </w:r>
      <w:r w:rsidR="00A76C76">
        <w:instrText>INCLUDEPICTURE  "https://nguyentruonglong.net/images/LSTMCell.png" \* MERGEFORMATINET</w:instrText>
      </w:r>
      <w:r w:rsidR="00A76C76">
        <w:instrText xml:space="preserve"> </w:instrText>
      </w:r>
      <w:r w:rsidR="00A76C76">
        <w:fldChar w:fldCharType="separate"/>
      </w:r>
      <w:r w:rsidR="00A76C76">
        <w:pict w14:anchorId="4140BCC2">
          <v:shape id="_x0000_i1037" type="#_x0000_t75" alt="Giải thích chi tiết về mạng Long Short-Term Memory (LSTM) – The blog of  Nguyen Truong Long" style="width:363.45pt;height:237.9pt">
            <v:imagedata r:id="rId30" r:href="rId31"/>
          </v:shape>
        </w:pict>
      </w:r>
      <w:r w:rsidR="00A76C76">
        <w:fldChar w:fldCharType="end"/>
      </w:r>
      <w:r>
        <w:fldChar w:fldCharType="end"/>
      </w:r>
    </w:p>
    <w:p w14:paraId="1B39C705" w14:textId="27010662" w:rsidR="001A145D" w:rsidRPr="00A14208" w:rsidRDefault="00DA78AD" w:rsidP="00DA78AD">
      <w:pPr>
        <w:pStyle w:val="BodyText"/>
        <w:jc w:val="center"/>
      </w:pPr>
      <w:r>
        <w:t xml:space="preserve">Figure </w:t>
      </w:r>
      <w:r w:rsidR="008307BD">
        <w:t>6</w:t>
      </w:r>
      <w:r>
        <w:t>: LSTM Architecture</w:t>
      </w:r>
    </w:p>
    <w:p w14:paraId="5A6EFA7B" w14:textId="2EBE9565" w:rsidR="00C3361A" w:rsidRPr="00A12CCF" w:rsidRDefault="00A14208" w:rsidP="00A14208">
      <w:pPr>
        <w:pStyle w:val="BodyText"/>
        <w:rPr>
          <w:b/>
          <w:bCs/>
        </w:rPr>
      </w:pPr>
      <w:r w:rsidRPr="00A14208">
        <w:lastRenderedPageBreak/>
        <w:t>These components collectively allow LSTMs to overcome the limitations of RNNs and excel in processing sequential data.</w:t>
      </w:r>
    </w:p>
    <w:p w14:paraId="4E244B7A" w14:textId="447188E5" w:rsidR="00380AE2" w:rsidRDefault="00380AE2" w:rsidP="00380AE2">
      <w:pPr>
        <w:pStyle w:val="BodyText"/>
      </w:pPr>
      <w:r>
        <w:t>Applications of LSTM in Phishing Detection:</w:t>
      </w:r>
    </w:p>
    <w:p w14:paraId="61706F52" w14:textId="1D4FCA67" w:rsidR="00380AE2" w:rsidRDefault="00380AE2" w:rsidP="001373DC">
      <w:pPr>
        <w:pStyle w:val="BodyText"/>
        <w:numPr>
          <w:ilvl w:val="0"/>
          <w:numId w:val="24"/>
        </w:numPr>
      </w:pPr>
      <w:r>
        <w:t>Phishing Email Detection</w:t>
      </w:r>
    </w:p>
    <w:p w14:paraId="316B7B20" w14:textId="77777777" w:rsidR="00380AE2" w:rsidRDefault="00380AE2" w:rsidP="007B0FF9">
      <w:pPr>
        <w:pStyle w:val="BodyText"/>
        <w:ind w:left="720"/>
      </w:pPr>
      <w:r>
        <w:t>LSTMs are used to analyze sequences of text in emails to identify phishing attempts.</w:t>
      </w:r>
    </w:p>
    <w:p w14:paraId="035F4868" w14:textId="77777777" w:rsidR="00380AE2" w:rsidRDefault="00380AE2" w:rsidP="007B0FF9">
      <w:pPr>
        <w:pStyle w:val="BodyText"/>
        <w:ind w:left="720"/>
      </w:pPr>
      <w:r>
        <w:t>By modeling long-term dependencies, they detect patterns such as suspicious keywords, impersonation, and unusual requests (e.g., "urgent action required").</w:t>
      </w:r>
    </w:p>
    <w:p w14:paraId="79695FB8" w14:textId="323995E5" w:rsidR="00380AE2" w:rsidRDefault="00380AE2" w:rsidP="007B0FF9">
      <w:pPr>
        <w:pStyle w:val="BodyText"/>
        <w:ind w:left="720"/>
      </w:pPr>
      <w:r>
        <w:t>Example: An LSTM network achieved 97.4% accuracy in phishing email detection by analyzing large email datasets for sequential patterns [</w:t>
      </w:r>
      <w:r w:rsidR="00DC20EA">
        <w:t>24</w:t>
      </w:r>
      <w:r>
        <w:t>].</w:t>
      </w:r>
    </w:p>
    <w:p w14:paraId="5A8A20E9" w14:textId="19148CFD" w:rsidR="00380AE2" w:rsidRDefault="00380AE2" w:rsidP="001373DC">
      <w:pPr>
        <w:pStyle w:val="BodyText"/>
        <w:numPr>
          <w:ilvl w:val="0"/>
          <w:numId w:val="24"/>
        </w:numPr>
      </w:pPr>
      <w:r>
        <w:t>Phishing URL Detection</w:t>
      </w:r>
    </w:p>
    <w:p w14:paraId="001D6948" w14:textId="77777777" w:rsidR="00380AE2" w:rsidRDefault="00380AE2" w:rsidP="007B0FF9">
      <w:pPr>
        <w:pStyle w:val="BodyText"/>
        <w:ind w:left="720"/>
      </w:pPr>
      <w:r>
        <w:t>LSTM networks are employed to process sequential data in URLs, identifying phishing links based on patterns like obfuscation, excessive subdomains, and hidden redirection.</w:t>
      </w:r>
    </w:p>
    <w:p w14:paraId="035CB272" w14:textId="1479D23E" w:rsidR="00380AE2" w:rsidRDefault="00380AE2" w:rsidP="007B0FF9">
      <w:pPr>
        <w:pStyle w:val="BodyText"/>
        <w:ind w:left="720"/>
      </w:pPr>
      <w:r>
        <w:t>Example: A study demonstrated that LSTM achieved 99.1% accuracy in phishing URL detection, outperforming other models [</w:t>
      </w:r>
      <w:r w:rsidR="00DC20EA">
        <w:t>25</w:t>
      </w:r>
      <w:r>
        <w:t>].</w:t>
      </w:r>
    </w:p>
    <w:p w14:paraId="1636773D" w14:textId="4C865499" w:rsidR="00380AE2" w:rsidRDefault="00380AE2" w:rsidP="001373DC">
      <w:pPr>
        <w:pStyle w:val="BodyText"/>
        <w:numPr>
          <w:ilvl w:val="0"/>
          <w:numId w:val="24"/>
        </w:numPr>
      </w:pPr>
      <w:r>
        <w:t>Phishing Website Detection</w:t>
      </w:r>
    </w:p>
    <w:p w14:paraId="42892D5F" w14:textId="77777777" w:rsidR="00380AE2" w:rsidRDefault="00380AE2" w:rsidP="007B0FF9">
      <w:pPr>
        <w:pStyle w:val="BodyText"/>
        <w:ind w:left="720"/>
      </w:pPr>
      <w:r>
        <w:t>By analyzing the structure and metadata of websites, LSTM models can detect phishing sites, even those mimicking legitimate organizations.</w:t>
      </w:r>
    </w:p>
    <w:p w14:paraId="6BEE9AC2" w14:textId="68CCA9E4" w:rsidR="00610CE3" w:rsidRDefault="00380AE2" w:rsidP="007B0FF9">
      <w:pPr>
        <w:pStyle w:val="BodyText"/>
        <w:ind w:left="720"/>
      </w:pPr>
      <w:r>
        <w:t>Example: An LSTM-based detection system achieved 98.7% F1-score in classifying phishing websites by leveraging HTML and JavaScript features [</w:t>
      </w:r>
      <w:r w:rsidR="00DC20EA">
        <w:t>26</w:t>
      </w:r>
      <w:r>
        <w:t>].</w:t>
      </w:r>
    </w:p>
    <w:p w14:paraId="407332CF" w14:textId="77777777" w:rsidR="00520EA5" w:rsidRDefault="00520EA5" w:rsidP="00520EA5">
      <w:pPr>
        <w:pStyle w:val="BodyText"/>
      </w:pPr>
      <w:r>
        <w:t>Advantages and Limitations</w:t>
      </w:r>
    </w:p>
    <w:p w14:paraId="6F2750D0" w14:textId="03CE1840" w:rsidR="00520EA5" w:rsidRDefault="00520EA5" w:rsidP="001373DC">
      <w:pPr>
        <w:pStyle w:val="BodyText"/>
        <w:numPr>
          <w:ilvl w:val="0"/>
          <w:numId w:val="24"/>
        </w:numPr>
      </w:pPr>
      <w:r>
        <w:t>Advantages:</w:t>
      </w:r>
      <w:r w:rsidR="0009158F">
        <w:t xml:space="preserve"> </w:t>
      </w:r>
      <w:r>
        <w:t>LSTM networks consistently outperform traditional machine learning models and even some advanced deep learning models in phishing detection.</w:t>
      </w:r>
    </w:p>
    <w:p w14:paraId="52543C23" w14:textId="77777777" w:rsidR="00520EA5" w:rsidRDefault="00520EA5" w:rsidP="007B0FF9">
      <w:pPr>
        <w:pStyle w:val="BodyText"/>
        <w:ind w:left="720"/>
      </w:pPr>
      <w:r>
        <w:t>Contextual Understanding: Can model complex sequential relationships, making them ideal for tasks like URL and email analysis.</w:t>
      </w:r>
    </w:p>
    <w:p w14:paraId="0493FF3B" w14:textId="77777777" w:rsidR="00520EA5" w:rsidRDefault="00520EA5" w:rsidP="007B0FF9">
      <w:pPr>
        <w:pStyle w:val="BodyText"/>
        <w:ind w:firstLine="720"/>
      </w:pPr>
      <w:r>
        <w:lastRenderedPageBreak/>
        <w:t>Versatility: Applicable to various phishing scenarios (email, URLs, websites).</w:t>
      </w:r>
    </w:p>
    <w:p w14:paraId="438D1771" w14:textId="0703F3E0" w:rsidR="00520EA5" w:rsidRDefault="00520EA5" w:rsidP="001373DC">
      <w:pPr>
        <w:pStyle w:val="BodyText"/>
        <w:numPr>
          <w:ilvl w:val="0"/>
          <w:numId w:val="24"/>
        </w:numPr>
      </w:pPr>
      <w:r>
        <w:t>Limitations:</w:t>
      </w:r>
      <w:r w:rsidR="00FE501C">
        <w:t xml:space="preserve"> </w:t>
      </w:r>
      <w:r>
        <w:t>Requires significant training time and computational resources compared to simpler models like GRU.</w:t>
      </w:r>
    </w:p>
    <w:p w14:paraId="16C92A90" w14:textId="77777777" w:rsidR="00520EA5" w:rsidRDefault="00520EA5" w:rsidP="007B0FF9">
      <w:pPr>
        <w:pStyle w:val="BodyText"/>
        <w:ind w:left="720"/>
      </w:pPr>
      <w:r>
        <w:t>Risk of Overfitting: Without sufficient regularization or diverse datasets, LSTM models may overfit smaller datasets.</w:t>
      </w:r>
    </w:p>
    <w:p w14:paraId="1246978B" w14:textId="3E7287FE" w:rsidR="00610CE3" w:rsidRDefault="00520EA5" w:rsidP="007B0FF9">
      <w:pPr>
        <w:pStyle w:val="BodyText"/>
        <w:ind w:left="720"/>
      </w:pPr>
      <w:r>
        <w:t>Implementation Challenges: More complex architecture makes LSTM harder to implement and optimize than simpler models.</w:t>
      </w:r>
    </w:p>
    <w:p w14:paraId="6035AE4E" w14:textId="77777777" w:rsidR="00CC6A61" w:rsidRPr="00CC6A61" w:rsidRDefault="00CC6A61" w:rsidP="007D265A">
      <w:pPr>
        <w:pStyle w:val="Heading3"/>
      </w:pPr>
      <w:bookmarkStart w:id="78" w:name="_Toc186579937"/>
      <w:bookmarkStart w:id="79" w:name="_Toc186617084"/>
      <w:r w:rsidRPr="00CC6A61">
        <w:t>Research Gap</w:t>
      </w:r>
      <w:bookmarkEnd w:id="78"/>
      <w:bookmarkEnd w:id="79"/>
    </w:p>
    <w:p w14:paraId="066CD71B" w14:textId="77777777" w:rsidR="00CC6A61" w:rsidRPr="00CC6A61" w:rsidRDefault="00CC6A61" w:rsidP="00CC6A61">
      <w:pPr>
        <w:pStyle w:val="BodyText"/>
      </w:pPr>
      <w:r w:rsidRPr="00CC6A61">
        <w:t>Phishing email detection has significantly advanced with the integration of machine learning and deep learning techniques, yet critical gaps remain that hinder the development of a truly robust and efficient system. These gaps can be summarized as follows:</w:t>
      </w:r>
    </w:p>
    <w:p w14:paraId="1884E873" w14:textId="77777777" w:rsidR="00CC6A61" w:rsidRPr="00CC6A61" w:rsidRDefault="00CC6A61" w:rsidP="00F15044">
      <w:pPr>
        <w:pStyle w:val="BodyText"/>
        <w:ind w:left="720"/>
      </w:pPr>
      <w:r w:rsidRPr="00CC6A61">
        <w:rPr>
          <w:b/>
          <w:bCs/>
        </w:rPr>
        <w:t>Lack of Real-Time AI Integration</w:t>
      </w:r>
      <w:r w:rsidRPr="00CC6A61">
        <w:t>:</w:t>
      </w:r>
      <w:r w:rsidRPr="00CC6A61">
        <w:br/>
        <w:t>While many AI-based phishing detection systems demonstrate high accuracy in offline evaluations, there is a significant lack of systems that effectively integrate artificial intelligence with real-time processing capabilities. Real-time phishing detection is crucial in practical scenarios to protect users from immediate threats, yet achieving this requires addressing challenges in latency, scalability, and efficient model inference.</w:t>
      </w:r>
    </w:p>
    <w:p w14:paraId="3DD63BC0" w14:textId="77777777" w:rsidR="00CC6A61" w:rsidRPr="00CC6A61" w:rsidRDefault="00CC6A61" w:rsidP="00F15044">
      <w:pPr>
        <w:pStyle w:val="BodyText"/>
        <w:ind w:left="720"/>
      </w:pPr>
      <w:r w:rsidRPr="00CC6A61">
        <w:rPr>
          <w:b/>
          <w:bCs/>
        </w:rPr>
        <w:t>Comprehensive Comparison Between AI Models</w:t>
      </w:r>
      <w:r w:rsidRPr="00CC6A61">
        <w:t>:</w:t>
      </w:r>
      <w:r w:rsidRPr="00CC6A61">
        <w:br/>
        <w:t>Current studies often focus on the implementation of specific models without providing a comprehensive comparison of their performance in similar conditions. For instance:</w:t>
      </w:r>
    </w:p>
    <w:p w14:paraId="5EBF0286" w14:textId="77777777" w:rsidR="00CC6A61" w:rsidRPr="00CC6A61" w:rsidRDefault="00CC6A61" w:rsidP="001373DC">
      <w:pPr>
        <w:pStyle w:val="BodyText"/>
        <w:numPr>
          <w:ilvl w:val="1"/>
          <w:numId w:val="25"/>
        </w:numPr>
      </w:pPr>
      <w:r w:rsidRPr="00CC6A61">
        <w:t>Naive Bayes models are rarely benchmarked alongside advanced deep learning models like LSTM, GRU, and Transformer-based approaches.</w:t>
      </w:r>
    </w:p>
    <w:p w14:paraId="60D0BD59" w14:textId="77777777" w:rsidR="00CC6A61" w:rsidRPr="00CC6A61" w:rsidRDefault="00CC6A61" w:rsidP="001373DC">
      <w:pPr>
        <w:pStyle w:val="BodyText"/>
        <w:numPr>
          <w:ilvl w:val="1"/>
          <w:numId w:val="25"/>
        </w:numPr>
      </w:pPr>
      <w:r w:rsidRPr="00CC6A61">
        <w:t>Detailed analysis of trade-offs, such as accuracy versus computational cost, is often missing. A holistic evaluation of these models is essential to guide the selection of the most suitable approach for specific use cases.</w:t>
      </w:r>
    </w:p>
    <w:p w14:paraId="42FCE409" w14:textId="77777777" w:rsidR="00CC6A61" w:rsidRPr="00CC6A61" w:rsidRDefault="00CC6A61" w:rsidP="00F15044">
      <w:pPr>
        <w:pStyle w:val="BodyText"/>
        <w:ind w:left="720"/>
      </w:pPr>
      <w:r w:rsidRPr="00CC6A61">
        <w:rPr>
          <w:b/>
          <w:bCs/>
        </w:rPr>
        <w:lastRenderedPageBreak/>
        <w:t>Integration of Advanced AI Models</w:t>
      </w:r>
      <w:r w:rsidRPr="00CC6A61">
        <w:t>:</w:t>
      </w:r>
      <w:r w:rsidRPr="00CC6A61">
        <w:br/>
        <w:t>While deep learning models such as LSTM and GRU are widely studied, cutting-edge models like GPT or Transformer-based architectures have not been fully explored in the context of phishing detection. Their ability to understand nuanced language patterns and contextual relationships offers significant potential for improving detection accuracy.</w:t>
      </w:r>
    </w:p>
    <w:p w14:paraId="74668690" w14:textId="77777777" w:rsidR="00CC6A61" w:rsidRDefault="00CC6A61" w:rsidP="00F15044">
      <w:pPr>
        <w:pStyle w:val="BodyText"/>
        <w:ind w:left="720"/>
      </w:pPr>
      <w:r w:rsidRPr="00CC6A61">
        <w:rPr>
          <w:b/>
          <w:bCs/>
        </w:rPr>
        <w:t>Scalability and Cost Efficiency</w:t>
      </w:r>
      <w:r w:rsidRPr="00CC6A61">
        <w:t>:</w:t>
      </w:r>
      <w:r w:rsidRPr="00CC6A61">
        <w:br/>
        <w:t>High-performing models like GPT achieve remarkable accuracy but incur substantial computational costs. This creates a need for scalable and cost-effective solutions that balance performance and efficiency, particularly for deployment in large-scale enterprise environments.</w:t>
      </w:r>
    </w:p>
    <w:p w14:paraId="2F1A577E" w14:textId="77777777" w:rsidR="00FE1A60" w:rsidRDefault="00FE1A60" w:rsidP="00F15044">
      <w:pPr>
        <w:pStyle w:val="BodyText"/>
        <w:ind w:left="720"/>
      </w:pPr>
    </w:p>
    <w:p w14:paraId="01DDDC25" w14:textId="77777777" w:rsidR="00FE1A60" w:rsidRDefault="00FE1A60" w:rsidP="00F15044">
      <w:pPr>
        <w:pStyle w:val="BodyText"/>
        <w:ind w:left="720"/>
      </w:pPr>
    </w:p>
    <w:p w14:paraId="09C26C28" w14:textId="77777777" w:rsidR="00FE1A60" w:rsidRDefault="00FE1A60" w:rsidP="00F15044">
      <w:pPr>
        <w:pStyle w:val="BodyText"/>
        <w:ind w:left="720"/>
      </w:pPr>
    </w:p>
    <w:p w14:paraId="7F27EE93" w14:textId="77777777" w:rsidR="00FE1A60" w:rsidRDefault="00FE1A60" w:rsidP="00F15044">
      <w:pPr>
        <w:pStyle w:val="BodyText"/>
        <w:ind w:left="720"/>
      </w:pPr>
    </w:p>
    <w:p w14:paraId="0DDAA1D8" w14:textId="77777777" w:rsidR="00FE1A60" w:rsidRDefault="00FE1A60" w:rsidP="00F15044">
      <w:pPr>
        <w:pStyle w:val="BodyText"/>
        <w:ind w:left="720"/>
      </w:pPr>
    </w:p>
    <w:p w14:paraId="162DEDF9" w14:textId="77777777" w:rsidR="00FE1A60" w:rsidRDefault="00FE1A60" w:rsidP="00F15044">
      <w:pPr>
        <w:pStyle w:val="BodyText"/>
        <w:ind w:left="720"/>
      </w:pPr>
    </w:p>
    <w:p w14:paraId="1011D4C3" w14:textId="77777777" w:rsidR="00FE1A60" w:rsidRDefault="00FE1A60" w:rsidP="00F15044">
      <w:pPr>
        <w:pStyle w:val="BodyText"/>
        <w:ind w:left="720"/>
      </w:pPr>
    </w:p>
    <w:p w14:paraId="2965BC7E" w14:textId="77777777" w:rsidR="00FE1A60" w:rsidRDefault="00FE1A60" w:rsidP="00F15044">
      <w:pPr>
        <w:pStyle w:val="BodyText"/>
        <w:ind w:left="720"/>
      </w:pPr>
    </w:p>
    <w:p w14:paraId="07D594DB" w14:textId="77777777" w:rsidR="00FE1A60" w:rsidRDefault="00FE1A60" w:rsidP="00F15044">
      <w:pPr>
        <w:pStyle w:val="BodyText"/>
        <w:ind w:left="720"/>
      </w:pPr>
    </w:p>
    <w:p w14:paraId="7C30FC9D" w14:textId="77777777" w:rsidR="00FE1A60" w:rsidRDefault="00FE1A60" w:rsidP="00F15044">
      <w:pPr>
        <w:pStyle w:val="BodyText"/>
        <w:ind w:left="720"/>
      </w:pPr>
    </w:p>
    <w:p w14:paraId="111DFCFC" w14:textId="77777777" w:rsidR="00FE1A60" w:rsidRDefault="00FE1A60" w:rsidP="00F15044">
      <w:pPr>
        <w:pStyle w:val="BodyText"/>
        <w:ind w:left="720"/>
      </w:pPr>
    </w:p>
    <w:p w14:paraId="108FDB45" w14:textId="77777777" w:rsidR="00FE1A60" w:rsidRDefault="00FE1A60" w:rsidP="00F15044">
      <w:pPr>
        <w:pStyle w:val="BodyText"/>
        <w:ind w:left="720"/>
      </w:pPr>
    </w:p>
    <w:p w14:paraId="7A58E740" w14:textId="77777777" w:rsidR="00FE1A60" w:rsidRDefault="00FE1A60" w:rsidP="00F15044">
      <w:pPr>
        <w:pStyle w:val="BodyText"/>
        <w:ind w:left="720"/>
      </w:pPr>
    </w:p>
    <w:p w14:paraId="15AFD82C" w14:textId="42B55AEC" w:rsidR="00FE1A60" w:rsidRDefault="0057284A" w:rsidP="0009011D">
      <w:pPr>
        <w:pStyle w:val="Heading1"/>
        <w:numPr>
          <w:ilvl w:val="0"/>
          <w:numId w:val="0"/>
        </w:numPr>
        <w:ind w:left="720" w:hanging="720"/>
        <w:jc w:val="center"/>
      </w:pPr>
      <w:bookmarkStart w:id="80" w:name="_Toc186579938"/>
      <w:bookmarkStart w:id="81" w:name="_Toc186617085"/>
      <w:r>
        <w:lastRenderedPageBreak/>
        <w:t xml:space="preserve">Chapter 3: </w:t>
      </w:r>
      <w:r w:rsidR="0047408D">
        <w:t>Methodology</w:t>
      </w:r>
      <w:bookmarkEnd w:id="80"/>
      <w:bookmarkEnd w:id="81"/>
    </w:p>
    <w:p w14:paraId="7C19CCFB" w14:textId="77777777" w:rsidR="0059038D" w:rsidRPr="0059038D" w:rsidRDefault="0059038D" w:rsidP="0059038D">
      <w:pPr>
        <w:pStyle w:val="ListParagraph"/>
        <w:keepNext/>
        <w:numPr>
          <w:ilvl w:val="0"/>
          <w:numId w:val="2"/>
        </w:numPr>
        <w:tabs>
          <w:tab w:val="clear" w:pos="-2700"/>
          <w:tab w:val="left" w:pos="720"/>
        </w:tabs>
        <w:spacing w:after="120" w:line="240" w:lineRule="auto"/>
        <w:ind w:left="720"/>
        <w:outlineLvl w:val="0"/>
        <w:rPr>
          <w:rFonts w:ascii="Arial" w:hAnsi="Arial" w:cs="Arial"/>
          <w:bCs/>
          <w:vanish/>
          <w:kern w:val="32"/>
          <w:sz w:val="36"/>
          <w:szCs w:val="36"/>
        </w:rPr>
      </w:pPr>
      <w:bookmarkStart w:id="82" w:name="_Toc186579939"/>
      <w:bookmarkStart w:id="83" w:name="_Toc186617086"/>
      <w:bookmarkEnd w:id="82"/>
      <w:bookmarkEnd w:id="83"/>
    </w:p>
    <w:p w14:paraId="354FD4B6" w14:textId="647D3129" w:rsidR="0009011D" w:rsidRDefault="0059038D" w:rsidP="0059038D">
      <w:pPr>
        <w:pStyle w:val="Heading2"/>
      </w:pPr>
      <w:bookmarkStart w:id="84" w:name="_Toc186579940"/>
      <w:bookmarkStart w:id="85" w:name="_Toc186617087"/>
      <w:r>
        <w:t>Proposed approach</w:t>
      </w:r>
      <w:bookmarkEnd w:id="84"/>
      <w:bookmarkEnd w:id="85"/>
    </w:p>
    <w:p w14:paraId="26A5ECAD" w14:textId="06EFF94F" w:rsidR="0059038D" w:rsidRDefault="00C1649F" w:rsidP="0059038D">
      <w:pPr>
        <w:pStyle w:val="BodyText"/>
      </w:pPr>
      <w:r w:rsidRPr="00C1649F">
        <w:t>This chapter outlines the design and implementation of the phishing email detection system, emphasizing the integration of multiple AI models—Naive Bayes, GRU, and LSTM—for detecting phishing attempts. Additionally, the system incorporates a comprehensive reporting mechanism to empower system administrators with insights and actionable data. This allows for effective email management and enhances user awareness through targeted training and awareness campaigns.</w:t>
      </w:r>
    </w:p>
    <w:p w14:paraId="7F52E3B7" w14:textId="13589424" w:rsidR="00440B67" w:rsidRPr="00440B67" w:rsidRDefault="005404CB" w:rsidP="00440B67">
      <w:pPr>
        <w:pStyle w:val="Heading2"/>
        <w:tabs>
          <w:tab w:val="num" w:pos="-2700"/>
        </w:tabs>
      </w:pPr>
      <w:bookmarkStart w:id="86" w:name="_Toc186579941"/>
      <w:bookmarkStart w:id="87" w:name="_Toc186617088"/>
      <w:r w:rsidRPr="005404CB">
        <w:t>System Architecture</w:t>
      </w:r>
      <w:bookmarkEnd w:id="86"/>
      <w:bookmarkEnd w:id="87"/>
    </w:p>
    <w:p w14:paraId="1FCBD00A" w14:textId="77777777" w:rsidR="00103A4D" w:rsidRPr="00103A4D" w:rsidRDefault="00103A4D" w:rsidP="00621263">
      <w:pPr>
        <w:pStyle w:val="BodyText"/>
      </w:pPr>
      <w:r w:rsidRPr="00103A4D">
        <w:t>The architecture integrates several core components that work in unison to deliver an end-to-end solution for phishing detection. At the heart of the system is the backend, which handles email processing, model inference, and database interactions. This backend communicates with the frontend, which provides a user-friendly interface for visualizing email classifications and generating reports. The database acts as a repository for storing processed emails, classification results, and audit logs, ensuring data persistence and accessibility.</w:t>
      </w:r>
    </w:p>
    <w:p w14:paraId="4BF5C120" w14:textId="608F785D" w:rsidR="00103A4D" w:rsidRPr="00621263" w:rsidRDefault="00103A4D" w:rsidP="00621263">
      <w:pPr>
        <w:pStyle w:val="BodyText"/>
      </w:pPr>
      <w:r w:rsidRPr="00103A4D">
        <w:t>The complete architecture is illustrated in Figure 7, highlighting the interaction between components such as the frontend, backend, database, and cloud services. This architecture not only facilitates robust phishing detection but also ensures the system is extensible and adaptable to evolving cybersecurity challenges.</w:t>
      </w:r>
    </w:p>
    <w:p w14:paraId="22B362B3" w14:textId="3DE4093E" w:rsidR="003D5A34" w:rsidRDefault="00A76C76" w:rsidP="00F637A1">
      <w:pPr>
        <w:spacing w:before="100" w:beforeAutospacing="1" w:after="100" w:afterAutospacing="1" w:line="240" w:lineRule="auto"/>
        <w:jc w:val="center"/>
        <w:rPr>
          <w:szCs w:val="24"/>
          <w:lang w:eastAsia="en-US"/>
        </w:rPr>
      </w:pPr>
      <w:r>
        <w:rPr>
          <w:szCs w:val="24"/>
          <w:lang w:eastAsia="en-US"/>
        </w:rPr>
      </w:r>
      <w:r>
        <w:rPr>
          <w:szCs w:val="24"/>
          <w:lang w:eastAsia="en-US"/>
        </w:rPr>
        <w:pict w14:anchorId="7CF3831E">
          <v:group id="_x0000_s2080" style="width:328.1pt;height:149.1pt;mso-position-horizontal-relative:char;mso-position-vertical-relative:line" coordsize="23133,10508">
            <v:shape id="_x0000_s2081" style="position:absolute;width:23133;height:10508;visibility:visible;mso-wrap-style:square;v-text-anchor:top" coordsize="2313388,1050877" path="m11077,l2302311,v2938,,5755,1167,7833,3244c2312221,5322,2313388,8139,2313388,11077r,1028723c2313388,1042738,2312221,1045555,2310144,1047633v-2078,2077,-4895,3244,-7833,3244l11077,1050877v-2938,,-5755,-1167,-7833,-3244c1167,1045555,,1042738,,1039800l,11077c,8139,1167,5322,3244,3244,5322,1167,8139,,11077,xe" stroked="f">
              <v:fill r:id="rId32" o:title="" recolor="t" rotate="t" type="frame"/>
              <v:path arrowok="t"/>
            </v:shape>
            <w10:wrap type="none"/>
            <w10:anchorlock/>
          </v:group>
        </w:pict>
      </w:r>
    </w:p>
    <w:p w14:paraId="04D4B309" w14:textId="7F2206A1" w:rsidR="00B064AF" w:rsidRPr="0009011D" w:rsidRDefault="00F637A1" w:rsidP="00F637A1">
      <w:pPr>
        <w:pStyle w:val="BodyText"/>
        <w:jc w:val="center"/>
      </w:pPr>
      <w:r>
        <w:t>Figure 7: Detail Architecture of the Web-Based Phishing Detection System</w:t>
      </w:r>
    </w:p>
    <w:p w14:paraId="1ADA862D" w14:textId="77777777" w:rsidR="006B4743" w:rsidRPr="006B4743" w:rsidRDefault="006B4743" w:rsidP="00440B67">
      <w:r w:rsidRPr="006B4743">
        <w:lastRenderedPageBreak/>
        <w:t>System Components:</w:t>
      </w:r>
    </w:p>
    <w:p w14:paraId="4C5A3507" w14:textId="77777777" w:rsidR="006B4743" w:rsidRPr="006B4743" w:rsidRDefault="006B4743" w:rsidP="00440B67">
      <w:r w:rsidRPr="006B4743">
        <w:t>Frontend:</w:t>
      </w:r>
    </w:p>
    <w:p w14:paraId="3BB12EBA" w14:textId="77777777" w:rsidR="006B4743" w:rsidRPr="006B4743" w:rsidRDefault="006B4743" w:rsidP="001373DC">
      <w:pPr>
        <w:numPr>
          <w:ilvl w:val="0"/>
          <w:numId w:val="24"/>
        </w:numPr>
        <w:spacing w:before="60"/>
      </w:pPr>
      <w:r w:rsidRPr="006B4743">
        <w:t>Provides a user-friendly interface for email analysis, classification results, and administrative dashboards.</w:t>
      </w:r>
    </w:p>
    <w:p w14:paraId="175A5F9A" w14:textId="77777777" w:rsidR="006B4743" w:rsidRPr="006B4743" w:rsidRDefault="006B4743" w:rsidP="001373DC">
      <w:pPr>
        <w:numPr>
          <w:ilvl w:val="0"/>
          <w:numId w:val="24"/>
        </w:numPr>
        <w:spacing w:before="60"/>
      </w:pPr>
      <w:r w:rsidRPr="006B4743">
        <w:t>Includes visualization tools for reporting phishing trends and metrics.</w:t>
      </w:r>
    </w:p>
    <w:p w14:paraId="01125C1C" w14:textId="77777777" w:rsidR="006B4743" w:rsidRPr="006B4743" w:rsidRDefault="006B4743" w:rsidP="00440B67">
      <w:r w:rsidRPr="006B4743">
        <w:t>Backend:</w:t>
      </w:r>
    </w:p>
    <w:p w14:paraId="38644463" w14:textId="77777777" w:rsidR="006B4743" w:rsidRPr="006B4743" w:rsidRDefault="006B4743" w:rsidP="001373DC">
      <w:pPr>
        <w:numPr>
          <w:ilvl w:val="0"/>
          <w:numId w:val="27"/>
        </w:numPr>
        <w:spacing w:before="60"/>
        <w:ind w:left="720"/>
      </w:pPr>
      <w:r w:rsidRPr="006B4743">
        <w:t>Handles email processing, model inference, and API communication.</w:t>
      </w:r>
    </w:p>
    <w:p w14:paraId="79A055DD" w14:textId="77777777" w:rsidR="006B4743" w:rsidRPr="006B4743" w:rsidRDefault="006B4743" w:rsidP="001373DC">
      <w:pPr>
        <w:numPr>
          <w:ilvl w:val="0"/>
          <w:numId w:val="27"/>
        </w:numPr>
        <w:spacing w:before="60"/>
        <w:ind w:left="720"/>
      </w:pPr>
      <w:r w:rsidRPr="006B4743">
        <w:t>Manages real-time classification and interaction with the database.</w:t>
      </w:r>
    </w:p>
    <w:p w14:paraId="170B0B07" w14:textId="77777777" w:rsidR="006B4743" w:rsidRPr="006B4743" w:rsidRDefault="006B4743" w:rsidP="00440B67">
      <w:r w:rsidRPr="006B4743">
        <w:t>Database:</w:t>
      </w:r>
    </w:p>
    <w:p w14:paraId="1DB2DC3E" w14:textId="77777777" w:rsidR="006B4743" w:rsidRPr="006B4743" w:rsidRDefault="006B4743" w:rsidP="001373DC">
      <w:pPr>
        <w:numPr>
          <w:ilvl w:val="0"/>
          <w:numId w:val="28"/>
        </w:numPr>
        <w:spacing w:before="60"/>
        <w:ind w:left="720"/>
      </w:pPr>
      <w:r w:rsidRPr="006B4743">
        <w:t>Stores email metadata, classification results, and phishing reports for detailed analysis and auditing.</w:t>
      </w:r>
    </w:p>
    <w:p w14:paraId="71B8020C" w14:textId="77777777" w:rsidR="006B4743" w:rsidRPr="006B4743" w:rsidRDefault="006B4743" w:rsidP="001373DC">
      <w:pPr>
        <w:numPr>
          <w:ilvl w:val="0"/>
          <w:numId w:val="28"/>
        </w:numPr>
        <w:spacing w:before="60"/>
        <w:ind w:left="720"/>
      </w:pPr>
      <w:r w:rsidRPr="006B4743">
        <w:t>Supports trend analysis over time.</w:t>
      </w:r>
    </w:p>
    <w:p w14:paraId="3B338A29" w14:textId="77777777" w:rsidR="006B4743" w:rsidRPr="006B4743" w:rsidRDefault="006B4743" w:rsidP="00440B67">
      <w:r w:rsidRPr="006B4743">
        <w:t>Cloud Integration:</w:t>
      </w:r>
    </w:p>
    <w:p w14:paraId="43480DDA" w14:textId="77777777" w:rsidR="006B4743" w:rsidRPr="006B4743" w:rsidRDefault="006B4743" w:rsidP="001373DC">
      <w:pPr>
        <w:numPr>
          <w:ilvl w:val="0"/>
          <w:numId w:val="29"/>
        </w:numPr>
        <w:spacing w:before="60"/>
        <w:ind w:left="720"/>
      </w:pPr>
      <w:r w:rsidRPr="006B4743">
        <w:t>Microsoft Azure enables scalable deployment of AI models and facilitates real-time email classification.</w:t>
      </w:r>
    </w:p>
    <w:p w14:paraId="3E483E8F" w14:textId="77777777" w:rsidR="006B4743" w:rsidRPr="006B4743" w:rsidRDefault="006B4743" w:rsidP="001373DC">
      <w:pPr>
        <w:numPr>
          <w:ilvl w:val="0"/>
          <w:numId w:val="29"/>
        </w:numPr>
        <w:spacing w:before="60"/>
        <w:ind w:left="720"/>
      </w:pPr>
      <w:r w:rsidRPr="006B4743">
        <w:t>Azure integrates with Microsoft Graph API for secure email handling.</w:t>
      </w:r>
    </w:p>
    <w:p w14:paraId="78980E67" w14:textId="1282DBA4" w:rsidR="00610CE3" w:rsidRPr="006B4743" w:rsidRDefault="00A76C76" w:rsidP="00C26103">
      <w:pPr>
        <w:jc w:val="center"/>
      </w:pPr>
      <w:r>
        <w:rPr>
          <w:noProof/>
        </w:rPr>
        <w:pict w14:anchorId="24229897">
          <v:shape id="_x0000_i1039" type="#_x0000_t75" style="width:433.15pt;height:197.55pt;visibility:visible;mso-wrap-style:square">
            <v:imagedata r:id="rId33" o:title=""/>
          </v:shape>
        </w:pict>
      </w:r>
    </w:p>
    <w:p w14:paraId="19C91B2D" w14:textId="0130ABBE" w:rsidR="00440B67" w:rsidRDefault="00C26103" w:rsidP="00DF17DA">
      <w:pPr>
        <w:pStyle w:val="BodyText"/>
        <w:jc w:val="center"/>
      </w:pPr>
      <w:r>
        <w:t>Figure 8: Web Application for Phishing Email Dectection</w:t>
      </w:r>
    </w:p>
    <w:p w14:paraId="465545C0" w14:textId="39B795FC" w:rsidR="00610CE3" w:rsidRDefault="00DF17DA" w:rsidP="00DF17DA">
      <w:pPr>
        <w:pStyle w:val="Heading2"/>
      </w:pPr>
      <w:bookmarkStart w:id="88" w:name="_Toc186579942"/>
      <w:bookmarkStart w:id="89" w:name="_Toc186617089"/>
      <w:r>
        <w:lastRenderedPageBreak/>
        <w:t>Dataset</w:t>
      </w:r>
      <w:bookmarkEnd w:id="88"/>
      <w:bookmarkEnd w:id="89"/>
    </w:p>
    <w:p w14:paraId="1D6C812F" w14:textId="3C5105D1" w:rsidR="000D7C9F" w:rsidRPr="000D7C9F" w:rsidRDefault="000D7C9F" w:rsidP="000D7C9F">
      <w:r w:rsidRPr="000D7C9F">
        <w:t>The dataset used in this study is a comprehensive compilation of phishing and legitimate emails sourced from multiple public repositories</w:t>
      </w:r>
      <w:r w:rsidR="006C79E2">
        <w:t xml:space="preserve"> </w:t>
      </w:r>
      <w:r w:rsidR="00F57492">
        <w:t>[5][27][]</w:t>
      </w:r>
      <w:r w:rsidRPr="000D7C9F">
        <w:t>. To ensure that the dataset is suitable for training machine learning models and reflects real-world scenarios, several preprocessing and standardization steps were performed.</w:t>
      </w:r>
    </w:p>
    <w:p w14:paraId="0F695AC5" w14:textId="72606700" w:rsidR="00BD6AC2" w:rsidRPr="00BD6AC2" w:rsidRDefault="00BD6AC2" w:rsidP="00BD6AC2">
      <w:pPr>
        <w:pStyle w:val="BodyText"/>
        <w:rPr>
          <w:b/>
          <w:bCs/>
        </w:rPr>
      </w:pPr>
      <w:r w:rsidRPr="00BD6AC2">
        <w:rPr>
          <w:b/>
          <w:bCs/>
        </w:rPr>
        <w:t>Data Sources</w:t>
      </w:r>
    </w:p>
    <w:p w14:paraId="432D6BE1" w14:textId="6BCC28DD" w:rsidR="00BD6AC2" w:rsidRDefault="00BD6AC2" w:rsidP="00BD6AC2">
      <w:pPr>
        <w:pStyle w:val="BodyText"/>
      </w:pPr>
      <w:r>
        <w:t>The dataset combines data from diverse and reliable sources, such as:</w:t>
      </w:r>
    </w:p>
    <w:p w14:paraId="40906171" w14:textId="77777777" w:rsidR="00BD6AC2" w:rsidRDefault="00BD6AC2" w:rsidP="001373DC">
      <w:pPr>
        <w:pStyle w:val="BodyText"/>
        <w:numPr>
          <w:ilvl w:val="0"/>
          <w:numId w:val="30"/>
        </w:numPr>
      </w:pPr>
      <w:r>
        <w:t>Public cybersecurity repositories: Includes phishing email datasets published by academic and industry researchers.</w:t>
      </w:r>
    </w:p>
    <w:p w14:paraId="7DF7098F" w14:textId="77777777" w:rsidR="00BD6AC2" w:rsidRDefault="00BD6AC2" w:rsidP="001373DC">
      <w:pPr>
        <w:pStyle w:val="BodyText"/>
        <w:numPr>
          <w:ilvl w:val="0"/>
          <w:numId w:val="30"/>
        </w:numPr>
      </w:pPr>
      <w:r>
        <w:t>Enron Email Dataset: Provides legitimate corporate emails commonly used as a benchmark for email classification studies.</w:t>
      </w:r>
    </w:p>
    <w:p w14:paraId="0936A72B" w14:textId="77777777" w:rsidR="00BD6AC2" w:rsidRDefault="00BD6AC2" w:rsidP="001373DC">
      <w:pPr>
        <w:pStyle w:val="BodyText"/>
        <w:numPr>
          <w:ilvl w:val="0"/>
          <w:numId w:val="30"/>
        </w:numPr>
      </w:pPr>
      <w:r>
        <w:t>Custom email collections: Additional data collected from simulated environments and anonymized email records.</w:t>
      </w:r>
    </w:p>
    <w:p w14:paraId="10B7C59C" w14:textId="0F9B9CFA" w:rsidR="00BD6AC2" w:rsidRPr="00BD6AC2" w:rsidRDefault="00BD6AC2" w:rsidP="00BD6AC2">
      <w:pPr>
        <w:pStyle w:val="BodyText"/>
        <w:rPr>
          <w:b/>
          <w:bCs/>
        </w:rPr>
      </w:pPr>
      <w:r w:rsidRPr="00BD6AC2">
        <w:rPr>
          <w:b/>
          <w:bCs/>
        </w:rPr>
        <w:t>Data Structure</w:t>
      </w:r>
    </w:p>
    <w:p w14:paraId="1BEE7CD0" w14:textId="04609FA9" w:rsidR="00BD6AC2" w:rsidRDefault="00BD6AC2" w:rsidP="00BD6AC2">
      <w:pPr>
        <w:pStyle w:val="BodyText"/>
      </w:pPr>
      <w:r>
        <w:t>The final dataset consists of two columns:</w:t>
      </w:r>
    </w:p>
    <w:p w14:paraId="74B1CB23" w14:textId="559B9D10" w:rsidR="00BD6AC2" w:rsidRDefault="00BD6AC2" w:rsidP="001373DC">
      <w:pPr>
        <w:pStyle w:val="BodyText"/>
        <w:numPr>
          <w:ilvl w:val="0"/>
          <w:numId w:val="31"/>
        </w:numPr>
      </w:pPr>
      <w:r>
        <w:t>Email Text:</w:t>
      </w:r>
      <w:r w:rsidR="002C59B5">
        <w:t xml:space="preserve"> </w:t>
      </w:r>
      <w:r>
        <w:t>Contains the textual content of each email, including subject lines and body text.</w:t>
      </w:r>
      <w:r w:rsidR="002C59B5">
        <w:t xml:space="preserve"> </w:t>
      </w:r>
      <w:r>
        <w:t>This serves as the primary input for the AI models.</w:t>
      </w:r>
    </w:p>
    <w:p w14:paraId="79CA53AA" w14:textId="75BEBE45" w:rsidR="00BD6AC2" w:rsidRDefault="00BD6AC2" w:rsidP="001373DC">
      <w:pPr>
        <w:pStyle w:val="BodyText"/>
        <w:numPr>
          <w:ilvl w:val="0"/>
          <w:numId w:val="31"/>
        </w:numPr>
      </w:pPr>
      <w:r>
        <w:t>Email Type:</w:t>
      </w:r>
      <w:r w:rsidR="002C59B5">
        <w:t xml:space="preserve"> </w:t>
      </w:r>
      <w:r>
        <w:t>Labels each email as either "Phishing Email" or "Safe Email" to indicate its classification.</w:t>
      </w:r>
    </w:p>
    <w:p w14:paraId="61F8AB86" w14:textId="4DE55A69" w:rsidR="00BD6AC2" w:rsidRPr="002C59B5" w:rsidRDefault="00BD6AC2" w:rsidP="00BD6AC2">
      <w:pPr>
        <w:pStyle w:val="BodyText"/>
        <w:rPr>
          <w:b/>
          <w:bCs/>
        </w:rPr>
      </w:pPr>
      <w:r w:rsidRPr="002C59B5">
        <w:rPr>
          <w:b/>
          <w:bCs/>
        </w:rPr>
        <w:t>Dataset Balancing</w:t>
      </w:r>
    </w:p>
    <w:p w14:paraId="0BE5545A" w14:textId="77777777" w:rsidR="00A430B5" w:rsidRDefault="00BD6AC2" w:rsidP="00BD6AC2">
      <w:pPr>
        <w:pStyle w:val="BodyText"/>
      </w:pPr>
      <w:r>
        <w:t>To create a balanced dataset that avoids bias during model training:</w:t>
      </w:r>
      <w:r w:rsidR="00A430B5">
        <w:t xml:space="preserve"> </w:t>
      </w:r>
    </w:p>
    <w:p w14:paraId="0192BD00" w14:textId="7D7EFE0E" w:rsidR="00BD6AC2" w:rsidRDefault="00BD6AC2" w:rsidP="00BD6AC2">
      <w:pPr>
        <w:pStyle w:val="BodyText"/>
      </w:pPr>
      <w:r>
        <w:t>Equal representation of phishing and legitimate emails was ensured.</w:t>
      </w:r>
    </w:p>
    <w:p w14:paraId="6F2B0699" w14:textId="77777777" w:rsidR="009151A5" w:rsidRDefault="009151A5" w:rsidP="00BD6AC2">
      <w:pPr>
        <w:pStyle w:val="BodyText"/>
      </w:pPr>
    </w:p>
    <w:p w14:paraId="64475A6D" w14:textId="10F558DD" w:rsidR="00BD6AC2" w:rsidRDefault="009151A5" w:rsidP="00BD6AC2">
      <w:pPr>
        <w:pStyle w:val="BodyText"/>
      </w:pPr>
      <w:r>
        <w:lastRenderedPageBreak/>
        <w:t xml:space="preserve">Figure </w:t>
      </w:r>
      <w:r w:rsidR="00E21F58">
        <w:t>9 is the</w:t>
      </w:r>
      <w:r>
        <w:t xml:space="preserve"> </w:t>
      </w:r>
      <w:r w:rsidR="00E21F58">
        <w:t>f</w:t>
      </w:r>
      <w:r w:rsidR="00BD6AC2">
        <w:t xml:space="preserve">inal </w:t>
      </w:r>
      <w:r w:rsidR="00E21F58">
        <w:t>d</w:t>
      </w:r>
      <w:r w:rsidR="00BD6AC2">
        <w:t xml:space="preserve">ataset </w:t>
      </w:r>
      <w:r w:rsidR="00E21F58">
        <w:t>s</w:t>
      </w:r>
      <w:r w:rsidR="00BD6AC2">
        <w:t>ummary</w:t>
      </w:r>
      <w:r w:rsidR="00E21F58">
        <w:t xml:space="preserve"> after balancing.</w:t>
      </w:r>
    </w:p>
    <w:p w14:paraId="2064EB7B" w14:textId="77777777" w:rsidR="00BD6AC2" w:rsidRDefault="00BD6AC2" w:rsidP="00BD6AC2">
      <w:pPr>
        <w:pStyle w:val="BodyText"/>
      </w:pPr>
      <w:r>
        <w:t>Total Emails: 14,250</w:t>
      </w:r>
    </w:p>
    <w:p w14:paraId="5AAA8607" w14:textId="77777777" w:rsidR="00BD6AC2" w:rsidRDefault="00BD6AC2" w:rsidP="00BD6AC2">
      <w:pPr>
        <w:pStyle w:val="BodyText"/>
      </w:pPr>
      <w:r>
        <w:t>Phishing Emails: 7,155 (50.2%)</w:t>
      </w:r>
    </w:p>
    <w:p w14:paraId="5AE4AB29" w14:textId="77777777" w:rsidR="00BD6AC2" w:rsidRDefault="00BD6AC2" w:rsidP="00BD6AC2">
      <w:pPr>
        <w:pStyle w:val="BodyText"/>
      </w:pPr>
      <w:r>
        <w:t>Safe Emails: 7,095 (49.8%)</w:t>
      </w:r>
    </w:p>
    <w:p w14:paraId="612A3E20" w14:textId="506FB7CC" w:rsidR="00E21F58" w:rsidRDefault="00A76C76" w:rsidP="009E5B74">
      <w:pPr>
        <w:pStyle w:val="BodyText"/>
        <w:jc w:val="center"/>
        <w:rPr>
          <w:noProof/>
        </w:rPr>
      </w:pPr>
      <w:r>
        <w:rPr>
          <w:noProof/>
        </w:rPr>
        <w:pict w14:anchorId="2B72C16F">
          <v:shape id="_x0000_i1040" type="#_x0000_t75" style="width:296.05pt;height:220.05pt;visibility:visible;mso-wrap-style:square">
            <v:imagedata r:id="rId34" o:title=""/>
          </v:shape>
        </w:pict>
      </w:r>
    </w:p>
    <w:p w14:paraId="17AD7E50" w14:textId="1934844F" w:rsidR="009E5B74" w:rsidRDefault="009E5B74" w:rsidP="009E5B74">
      <w:pPr>
        <w:pStyle w:val="BodyText"/>
        <w:jc w:val="center"/>
      </w:pPr>
      <w:r>
        <w:rPr>
          <w:noProof/>
        </w:rPr>
        <w:t xml:space="preserve">Figure 9: </w:t>
      </w:r>
      <w:r>
        <w:t>Dataset summary after balancing</w:t>
      </w:r>
    </w:p>
    <w:p w14:paraId="6DC1D7B3" w14:textId="3D488FE5" w:rsidR="00B607E6" w:rsidRDefault="00BD6AC2" w:rsidP="00585987">
      <w:pPr>
        <w:pStyle w:val="BodyText"/>
      </w:pPr>
      <w:r>
        <w:t>This balanced distribution ensures that the models are not biased toward either class during training and evaluation.</w:t>
      </w:r>
      <w:r w:rsidR="00585987">
        <w:t xml:space="preserve"> </w:t>
      </w:r>
      <w:r w:rsidR="00B607E6">
        <w:t xml:space="preserve">The </w:t>
      </w:r>
      <w:r w:rsidR="002272B1">
        <w:t>T</w:t>
      </w:r>
      <w:r w:rsidR="00B607E6">
        <w:t xml:space="preserve">able 3 below represents for the </w:t>
      </w:r>
      <w:r w:rsidR="002272B1">
        <w:t xml:space="preserve">sample of data in dataset. </w:t>
      </w:r>
    </w:p>
    <w:p w14:paraId="279A8A54" w14:textId="5C770691" w:rsidR="0065062E" w:rsidRDefault="00A76C76" w:rsidP="00585987">
      <w:pPr>
        <w:pStyle w:val="BodyText"/>
        <w:spacing w:before="0"/>
        <w:jc w:val="center"/>
        <w:rPr>
          <w:noProof/>
        </w:rPr>
      </w:pPr>
      <w:r>
        <w:rPr>
          <w:noProof/>
        </w:rPr>
        <w:pict w14:anchorId="37505C9D">
          <v:shape id="_x0000_i1041" type="#_x0000_t75" style="width:351.35pt;height:182pt;visibility:visible;mso-wrap-style:square">
            <v:imagedata r:id="rId35" o:title=""/>
          </v:shape>
        </w:pict>
      </w:r>
    </w:p>
    <w:p w14:paraId="0F52C80C" w14:textId="58AED4E0" w:rsidR="00585987" w:rsidRDefault="00585987" w:rsidP="00585987">
      <w:pPr>
        <w:pStyle w:val="BodyText"/>
        <w:spacing w:before="0"/>
        <w:jc w:val="center"/>
        <w:rPr>
          <w:noProof/>
        </w:rPr>
      </w:pPr>
      <w:r>
        <w:rPr>
          <w:noProof/>
        </w:rPr>
        <w:t>Table 3: Sample data in dataset.</w:t>
      </w:r>
    </w:p>
    <w:p w14:paraId="798A855A" w14:textId="77777777" w:rsidR="007A3F1C" w:rsidRPr="007A3F1C" w:rsidRDefault="007A3F1C" w:rsidP="007A3F1C">
      <w:pPr>
        <w:pStyle w:val="BodyText"/>
        <w:rPr>
          <w:b/>
          <w:bCs/>
        </w:rPr>
      </w:pPr>
      <w:r w:rsidRPr="007A3F1C">
        <w:rPr>
          <w:b/>
          <w:bCs/>
        </w:rPr>
        <w:lastRenderedPageBreak/>
        <w:t>Analysis of Dataset Quality</w:t>
      </w:r>
    </w:p>
    <w:p w14:paraId="522AC521" w14:textId="77777777" w:rsidR="007A3F1C" w:rsidRDefault="007A3F1C" w:rsidP="007A3F1C">
      <w:pPr>
        <w:pStyle w:val="BodyText"/>
      </w:pPr>
      <w:r>
        <w:t>The dataset is well-structured with two columns: Email Text and Email Type. However, as shown in the word clouds in Figure 10, there are significant issues with the raw text data, including the presence of meaningless characters and special symbols that can affect the performance of the machine learning models if left unprocessed.</w:t>
      </w:r>
    </w:p>
    <w:tbl>
      <w:tblPr>
        <w:tblW w:w="0" w:type="auto"/>
        <w:tblBorders>
          <w:insideH w:val="single" w:sz="4" w:space="0" w:color="auto"/>
          <w:insideV w:val="single" w:sz="4" w:space="0" w:color="auto"/>
        </w:tblBorders>
        <w:tblLook w:val="04A0" w:firstRow="1" w:lastRow="0" w:firstColumn="1" w:lastColumn="0" w:noHBand="0" w:noVBand="1"/>
      </w:tblPr>
      <w:tblGrid>
        <w:gridCol w:w="4788"/>
        <w:gridCol w:w="4788"/>
      </w:tblGrid>
      <w:tr w:rsidR="009E1E93" w14:paraId="4588485C" w14:textId="77777777">
        <w:tc>
          <w:tcPr>
            <w:tcW w:w="4788" w:type="dxa"/>
            <w:shd w:val="clear" w:color="auto" w:fill="auto"/>
          </w:tcPr>
          <w:p w14:paraId="3C1A42FA" w14:textId="3294AC03" w:rsidR="009E1E93" w:rsidRDefault="00A76C76" w:rsidP="007A3F1C">
            <w:pPr>
              <w:pStyle w:val="BodyText"/>
            </w:pPr>
            <w:r>
              <w:rPr>
                <w:noProof/>
              </w:rPr>
              <w:pict w14:anchorId="0CABB6E8">
                <v:shape id="_x0000_i1042" type="#_x0000_t75" style="width:223.5pt;height:120.95pt;visibility:visible;mso-wrap-style:square">
                  <v:imagedata r:id="rId36" o:title=""/>
                </v:shape>
              </w:pict>
            </w:r>
          </w:p>
        </w:tc>
        <w:tc>
          <w:tcPr>
            <w:tcW w:w="4788" w:type="dxa"/>
            <w:shd w:val="clear" w:color="auto" w:fill="auto"/>
          </w:tcPr>
          <w:p w14:paraId="568849E9" w14:textId="266CDD9A" w:rsidR="009E1E93" w:rsidRDefault="00A76C76" w:rsidP="007A3F1C">
            <w:pPr>
              <w:pStyle w:val="BodyText"/>
            </w:pPr>
            <w:r>
              <w:rPr>
                <w:noProof/>
              </w:rPr>
              <w:pict w14:anchorId="6E113D62">
                <v:shape id="_x0000_i1043" type="#_x0000_t75" style="width:227.5pt;height:122.1pt;visibility:visible;mso-wrap-style:square">
                  <v:imagedata r:id="rId37" o:title=""/>
                </v:shape>
              </w:pict>
            </w:r>
          </w:p>
        </w:tc>
      </w:tr>
    </w:tbl>
    <w:p w14:paraId="4DD97182" w14:textId="2ED00C7D" w:rsidR="007A3F1C" w:rsidRDefault="00786BEC" w:rsidP="009E1E93">
      <w:pPr>
        <w:pStyle w:val="BodyText"/>
        <w:jc w:val="center"/>
      </w:pPr>
      <w:r>
        <w:rPr>
          <w:noProof/>
        </w:rPr>
        <w:t>Figure 10: Word</w:t>
      </w:r>
      <w:r w:rsidR="00C01C13">
        <w:rPr>
          <w:noProof/>
        </w:rPr>
        <w:t xml:space="preserve">cloud before </w:t>
      </w:r>
      <w:r w:rsidR="004E555A">
        <w:rPr>
          <w:noProof/>
        </w:rPr>
        <w:t>pr</w:t>
      </w:r>
      <w:r w:rsidR="00C01C13">
        <w:rPr>
          <w:noProof/>
        </w:rPr>
        <w:t xml:space="preserve">eprocessing </w:t>
      </w:r>
      <w:r w:rsidR="004E555A">
        <w:rPr>
          <w:noProof/>
        </w:rPr>
        <w:t>d</w:t>
      </w:r>
      <w:r w:rsidR="00C01C13">
        <w:rPr>
          <w:noProof/>
        </w:rPr>
        <w:t>ata</w:t>
      </w:r>
    </w:p>
    <w:p w14:paraId="29E45EFF" w14:textId="77777777" w:rsidR="007A3F1C" w:rsidRPr="00AA77A6" w:rsidRDefault="007A3F1C" w:rsidP="007A3F1C">
      <w:pPr>
        <w:pStyle w:val="BodyText"/>
        <w:rPr>
          <w:b/>
          <w:bCs/>
        </w:rPr>
      </w:pPr>
      <w:r w:rsidRPr="00AA77A6">
        <w:rPr>
          <w:b/>
          <w:bCs/>
        </w:rPr>
        <w:t>Observations from Word Clouds:</w:t>
      </w:r>
    </w:p>
    <w:p w14:paraId="2CF423B5" w14:textId="365E5EB1" w:rsidR="007A3F1C" w:rsidRDefault="007A3F1C" w:rsidP="007A3F1C">
      <w:pPr>
        <w:pStyle w:val="BodyText"/>
      </w:pPr>
      <w:r>
        <w:t>Safe Email Word Cloud:</w:t>
      </w:r>
    </w:p>
    <w:p w14:paraId="2D0A959F" w14:textId="77777777" w:rsidR="007A3F1C" w:rsidRDefault="007A3F1C" w:rsidP="007A3F1C">
      <w:pPr>
        <w:pStyle w:val="BodyText"/>
      </w:pPr>
      <w:r>
        <w:t>The word cloud for safe emails contains several meaningful words such as "linux," "list," "info," and "thank," which are typical for professional or legitimate emails.</w:t>
      </w:r>
    </w:p>
    <w:p w14:paraId="1B50A593" w14:textId="194F881C" w:rsidR="007A3F1C" w:rsidRDefault="007A3F1C" w:rsidP="007A3F1C">
      <w:pPr>
        <w:pStyle w:val="BodyText"/>
      </w:pPr>
      <w:r>
        <w:t>Phishing Email Word Cloud:</w:t>
      </w:r>
    </w:p>
    <w:p w14:paraId="7FECC5F3" w14:textId="77777777" w:rsidR="007A3F1C" w:rsidRDefault="007A3F1C" w:rsidP="007A3F1C">
      <w:pPr>
        <w:pStyle w:val="BodyText"/>
      </w:pPr>
      <w:r>
        <w:t>The word cloud for phishing emails highlights several suspicious keywords such as "money," "offer," "account," and "click," which align with typical phishing email patterns.</w:t>
      </w:r>
    </w:p>
    <w:p w14:paraId="2D85C095" w14:textId="0685387A" w:rsidR="007A3F1C" w:rsidRDefault="007A3F1C" w:rsidP="007A3F1C">
      <w:pPr>
        <w:pStyle w:val="BodyText"/>
      </w:pPr>
      <w:r>
        <w:t>Data Quality Concerns:</w:t>
      </w:r>
      <w:r w:rsidR="00AA77A6">
        <w:t xml:space="preserve"> </w:t>
      </w:r>
      <w:r>
        <w:t>Special Characters and Artifacts: Both email types contain special characters and encoding artifacts (e.g., "Â," "Ã") that are irrelevant to the context of phishing detection.</w:t>
      </w:r>
      <w:r w:rsidR="00697D25">
        <w:t xml:space="preserve"> </w:t>
      </w:r>
      <w:r>
        <w:t>Words like "sourceforge" and "1/2" are not significant for classification and should be removed during preprocessing.</w:t>
      </w:r>
    </w:p>
    <w:p w14:paraId="2ADFE729" w14:textId="4EC54E88" w:rsidR="007A3F1C" w:rsidRDefault="003D2EEA" w:rsidP="007A3F1C">
      <w:pPr>
        <w:pStyle w:val="BodyText"/>
      </w:pPr>
      <w:r w:rsidRPr="003D2EEA">
        <w:t>Effective preprocessing is a critical step to clean the data and extract meaningful features that enhance model performance.</w:t>
      </w:r>
    </w:p>
    <w:p w14:paraId="7D1502CC" w14:textId="274C7016" w:rsidR="009E1397" w:rsidRDefault="0070790E" w:rsidP="000C7496">
      <w:pPr>
        <w:pStyle w:val="BodyText"/>
        <w:rPr>
          <w:b/>
          <w:bCs/>
        </w:rPr>
      </w:pPr>
      <w:r w:rsidRPr="0070790E">
        <w:rPr>
          <w:b/>
          <w:bCs/>
        </w:rPr>
        <w:lastRenderedPageBreak/>
        <w:t>Data Preprocessing</w:t>
      </w:r>
    </w:p>
    <w:p w14:paraId="3FD05162" w14:textId="1AB468BB" w:rsidR="00667A3E" w:rsidRPr="00667A3E" w:rsidRDefault="00667A3E" w:rsidP="00667A3E">
      <w:r w:rsidRPr="00667A3E">
        <w:t>Data preprocessing is a crucial step in preparing raw text data for machine learning tasks, especially in the context of phishing email detection. Raw email data often contains noise, such as special characters, irrelevant symbols, and inconsistencies, which can negatively impact the performance of machine learning models. Therefore, preprocessing transforms unstructured and noisy data into a clean, structured format suitable for analysis.</w:t>
      </w:r>
    </w:p>
    <w:p w14:paraId="313DAE13" w14:textId="0E9F8C5A" w:rsidR="00667A3E" w:rsidRPr="00667A3E" w:rsidRDefault="00667A3E" w:rsidP="00667A3E">
      <w:r w:rsidRPr="00667A3E">
        <w:t xml:space="preserve">According to Jurafsky and Martin </w:t>
      </w:r>
      <w:r w:rsidR="00F01318">
        <w:t>[</w:t>
      </w:r>
      <w:r w:rsidR="00B1072E">
        <w:t>29</w:t>
      </w:r>
      <w:r w:rsidR="00F01318">
        <w:t>]</w:t>
      </w:r>
      <w:r w:rsidRPr="00667A3E">
        <w:t>, text preprocessing is foundational in natural language processing (NLP), as it ensures that the dataset is normalized, standardized, and free of unnecessary noise, thus enabling models to learn meaningful patterns effectively​. This preprocessing phase includes tasks such as tokenization, stopword removal, lemmatization, and feature extraction, which collectively improve the quality of the input data.</w:t>
      </w:r>
    </w:p>
    <w:p w14:paraId="478045F7" w14:textId="4AE3CA8E" w:rsidR="00667A3E" w:rsidRDefault="00667A3E" w:rsidP="00667A3E">
      <w:r w:rsidRPr="00667A3E">
        <w:t>In this study, an extensive preprocessing pipeline was implemented, addressing common challenges in phishing datasets, such as the presence of HTML tags, URLs, email addresses, and encoding artifacts (e.g., "Â," "½"). Additionally, key phrases indicative of phishing attempts were highlighted to enhance feature relevance for classification models. These steps ensure that the dataset is both clean and representative of real-world phishing scenarios.</w:t>
      </w:r>
    </w:p>
    <w:p w14:paraId="7A1B9B4C" w14:textId="77777777" w:rsidR="00D9657B" w:rsidRDefault="00D9657B" w:rsidP="00D9657B">
      <w:r>
        <w:t>The preprocessing pipeline significantly reduces noise in the text data by standardizing and cleaning it.</w:t>
      </w:r>
    </w:p>
    <w:p w14:paraId="10219F8F" w14:textId="77777777" w:rsidR="00D9657B" w:rsidRDefault="00D9657B" w:rsidP="00D9657B">
      <w:r>
        <w:t>The inclusion of phishing-specific phrases enhances the model's ability to detect patterns unique to phishing emails.</w:t>
      </w:r>
    </w:p>
    <w:p w14:paraId="18751CC8" w14:textId="74F2E89E" w:rsidR="00D9657B" w:rsidRPr="00667A3E" w:rsidRDefault="00D9657B" w:rsidP="00D9657B">
      <w:r>
        <w:t>Generalization of placeholders (e.g., for dates and monetary values) helps prevent overfitting to specific instances in the dataset.</w:t>
      </w:r>
    </w:p>
    <w:p w14:paraId="7A37FE03" w14:textId="207A68CB" w:rsidR="00E84D54" w:rsidRDefault="0076132D" w:rsidP="000C7496">
      <w:pPr>
        <w:pStyle w:val="BodyText"/>
      </w:pPr>
      <w:r w:rsidRPr="0076132D">
        <w:t xml:space="preserve">The detailed preprocessing steps are summarized in Table 4, which outlines each step and its corresponding role in data cleaning and preparation. </w:t>
      </w:r>
    </w:p>
    <w:p w14:paraId="3918C4A9" w14:textId="77777777" w:rsidR="00B12DA2" w:rsidRDefault="00B12DA2" w:rsidP="000C7496">
      <w:pPr>
        <w:pStyle w:val="BodyText"/>
      </w:pPr>
    </w:p>
    <w:p w14:paraId="7C82E40F" w14:textId="77777777" w:rsidR="00B12DA2" w:rsidRDefault="00B12DA2" w:rsidP="000C7496">
      <w:pPr>
        <w:pStyle w:val="BodyText"/>
      </w:pPr>
    </w:p>
    <w:p w14:paraId="342B5F1A" w14:textId="57A0ACA8" w:rsidR="00B12DA2" w:rsidRDefault="00A76C76" w:rsidP="000C7496">
      <w:pPr>
        <w:pStyle w:val="BodyText"/>
        <w:rPr>
          <w:noProof/>
        </w:rPr>
      </w:pPr>
      <w:r>
        <w:rPr>
          <w:noProof/>
        </w:rPr>
        <w:lastRenderedPageBreak/>
        <w:pict w14:anchorId="3C40E0D0">
          <v:shape id="Picture 1" o:spid="_x0000_i1044" type="#_x0000_t75" style="width:468.3pt;height:344.45pt;visibility:visible;mso-wrap-style:square">
            <v:imagedata r:id="rId38" o:title=""/>
          </v:shape>
        </w:pict>
      </w:r>
    </w:p>
    <w:p w14:paraId="5FC2D720" w14:textId="48B564F0" w:rsidR="00617E2E" w:rsidRDefault="00617E2E" w:rsidP="00B909A8">
      <w:pPr>
        <w:pStyle w:val="BodyText"/>
        <w:jc w:val="center"/>
        <w:rPr>
          <w:noProof/>
        </w:rPr>
      </w:pPr>
      <w:r>
        <w:rPr>
          <w:noProof/>
        </w:rPr>
        <w:t>Table 4</w:t>
      </w:r>
      <w:r w:rsidR="00B909A8">
        <w:rPr>
          <w:noProof/>
        </w:rPr>
        <w:t>: Preprocessing Steps</w:t>
      </w:r>
    </w:p>
    <w:p w14:paraId="0704E353" w14:textId="17F302A2" w:rsidR="00402308" w:rsidRDefault="001B2FEF" w:rsidP="00402308">
      <w:pPr>
        <w:pStyle w:val="BodyText"/>
        <w:rPr>
          <w:b/>
          <w:bCs/>
        </w:rPr>
      </w:pPr>
      <w:r w:rsidRPr="001B2FEF">
        <w:rPr>
          <w:b/>
          <w:bCs/>
        </w:rPr>
        <w:t>Preprocessing Results and Analysis</w:t>
      </w:r>
    </w:p>
    <w:p w14:paraId="4EB87417" w14:textId="596AB54E" w:rsidR="00F75DD6" w:rsidRPr="00F75DD6" w:rsidRDefault="00F75DD6" w:rsidP="00F75DD6">
      <w:pPr>
        <w:pStyle w:val="BodyText"/>
      </w:pPr>
      <w:r w:rsidRPr="00F75DD6">
        <w:t>Preprocessing transforms raw, unstructured email text into a cleaner and more structured format suitable for machine learning tasks. Table 5 illustrates the results of preprocessing applied to a sample of emails from the dataset. By addressing issues such as special characters, HTML tags, and irrelevant formatting, the pipeline ensures that the text retains its essential meaning while eliminating noise.</w:t>
      </w:r>
    </w:p>
    <w:p w14:paraId="154A7FA2" w14:textId="77777777" w:rsidR="00F75DD6" w:rsidRPr="00F75DD6" w:rsidRDefault="00F75DD6" w:rsidP="00F75DD6">
      <w:pPr>
        <w:pStyle w:val="BodyText"/>
      </w:pPr>
      <w:r w:rsidRPr="00F75DD6">
        <w:t>For example, URLs, email addresses, and other placeholders like DATE, MONEY, and EMAIL are standardized to prevent overfitting and provide consistency across the dataset. Redundant words such as stopwords are removed, and key phrases are highlighted to enhance the relevance of features extracted for phishing detection.</w:t>
      </w:r>
    </w:p>
    <w:p w14:paraId="660F2531" w14:textId="77777777" w:rsidR="00F75DD6" w:rsidRPr="00F75DD6" w:rsidRDefault="00F75DD6" w:rsidP="00F75DD6">
      <w:pPr>
        <w:pStyle w:val="BodyText"/>
      </w:pPr>
    </w:p>
    <w:p w14:paraId="6988605D" w14:textId="7C8257A3" w:rsidR="00D9657B" w:rsidRDefault="00A76C76" w:rsidP="00A25C4E">
      <w:pPr>
        <w:pStyle w:val="BodyText"/>
        <w:spacing w:before="0"/>
        <w:jc w:val="center"/>
        <w:rPr>
          <w:b/>
          <w:noProof/>
        </w:rPr>
      </w:pPr>
      <w:r>
        <w:rPr>
          <w:b/>
          <w:noProof/>
        </w:rPr>
        <w:lastRenderedPageBreak/>
        <w:pict w14:anchorId="66923A8B">
          <v:shape id="_x0000_i1045" type="#_x0000_t75" style="width:404.95pt;height:277.65pt;visibility:visible;mso-wrap-style:square">
            <v:imagedata r:id="rId39" o:title=""/>
          </v:shape>
        </w:pict>
      </w:r>
    </w:p>
    <w:p w14:paraId="784C2121" w14:textId="1FABEEA2" w:rsidR="008053CF" w:rsidRDefault="008053CF" w:rsidP="00A25C4E">
      <w:pPr>
        <w:pStyle w:val="BodyText"/>
        <w:spacing w:before="0"/>
        <w:jc w:val="center"/>
        <w:rPr>
          <w:bCs/>
          <w:noProof/>
        </w:rPr>
      </w:pPr>
      <w:r w:rsidRPr="008053CF">
        <w:rPr>
          <w:bCs/>
          <w:noProof/>
        </w:rPr>
        <w:t>Table 5: Sample email after processing</w:t>
      </w:r>
    </w:p>
    <w:p w14:paraId="1E99FCA9" w14:textId="77777777" w:rsidR="007F2059" w:rsidRDefault="007F2059" w:rsidP="007F2059">
      <w:pPr>
        <w:pStyle w:val="BodyText"/>
        <w:rPr>
          <w:bCs/>
        </w:rPr>
      </w:pPr>
      <w:r w:rsidRPr="007F2059">
        <w:rPr>
          <w:bCs/>
        </w:rPr>
        <w:t>Figure 11 presents word clouds generated from safe and phishing emails after preprocessing. These word clouds highlight the most frequently occurring tokens in the dataset, reflecting the impact of the preprocessing pipeline on the text. The results illustrate how preprocessing successfully reduces noise, standardizes data, and preserves meaningful patterns.</w:t>
      </w:r>
    </w:p>
    <w:p w14:paraId="70603A3E" w14:textId="76B5BA16" w:rsidR="00C8641E" w:rsidRPr="00C8641E" w:rsidRDefault="00C8641E" w:rsidP="00C8641E">
      <w:r w:rsidRPr="00C8641E">
        <w:t>Preprocessing has successfully reduced noise while maintaining the semantic structure of the emails. Meaningful tokens dominate the word clouds, providing a clear distinction between safe and phishing emails.</w:t>
      </w:r>
    </w:p>
    <w:p w14:paraId="4DC27B8F" w14:textId="77777777" w:rsidR="00C8641E" w:rsidRPr="00C8641E" w:rsidRDefault="00C8641E" w:rsidP="00DD0084">
      <w:pPr>
        <w:pStyle w:val="BodyText"/>
        <w:rPr>
          <w:bCs/>
        </w:rPr>
      </w:pPr>
      <w:r w:rsidRPr="00C8641E">
        <w:rPr>
          <w:bCs/>
        </w:rPr>
        <w:t>The introduction of placeholders such as MONEY, URL, DATE, EMAIL, and PERCENTAGE ensures that the models focus on patterns rather than specifics, improving generalization and reducing overfitting.</w:t>
      </w:r>
    </w:p>
    <w:p w14:paraId="07676499" w14:textId="03F69A0A" w:rsidR="00C8641E" w:rsidRDefault="00C8641E" w:rsidP="007F2059">
      <w:pPr>
        <w:pStyle w:val="BodyText"/>
        <w:rPr>
          <w:bCs/>
        </w:rPr>
      </w:pPr>
      <w:r w:rsidRPr="00C8641E">
        <w:rPr>
          <w:bCs/>
        </w:rPr>
        <w:t>Safe emails focus on professional or technical content, while phishing emails are centered around financial incentives and calls to action.</w:t>
      </w:r>
    </w:p>
    <w:tbl>
      <w:tblPr>
        <w:tblW w:w="0" w:type="auto"/>
        <w:tblBorders>
          <w:insideH w:val="single" w:sz="4" w:space="0" w:color="auto"/>
          <w:insideV w:val="single" w:sz="4" w:space="0" w:color="auto"/>
        </w:tblBorders>
        <w:tblLook w:val="04A0" w:firstRow="1" w:lastRow="0" w:firstColumn="1" w:lastColumn="0" w:noHBand="0" w:noVBand="1"/>
      </w:tblPr>
      <w:tblGrid>
        <w:gridCol w:w="4791"/>
        <w:gridCol w:w="4849"/>
      </w:tblGrid>
      <w:tr w:rsidR="00C327CF" w14:paraId="1E495748" w14:textId="77777777">
        <w:tc>
          <w:tcPr>
            <w:tcW w:w="4788" w:type="dxa"/>
            <w:shd w:val="clear" w:color="auto" w:fill="auto"/>
          </w:tcPr>
          <w:p w14:paraId="7A160982" w14:textId="0C897B22" w:rsidR="007F2059" w:rsidRDefault="00A76C76" w:rsidP="00D65C45">
            <w:pPr>
              <w:pStyle w:val="BodyText"/>
            </w:pPr>
            <w:r>
              <w:rPr>
                <w:noProof/>
              </w:rPr>
              <w:lastRenderedPageBreak/>
              <w:pict w14:anchorId="4467D630">
                <v:shape id="_x0000_i1046" type="#_x0000_t75" style="width:228.65pt;height:122.7pt;visibility:visible;mso-wrap-style:square">
                  <v:imagedata r:id="rId40" o:title=""/>
                </v:shape>
              </w:pict>
            </w:r>
          </w:p>
        </w:tc>
        <w:tc>
          <w:tcPr>
            <w:tcW w:w="4788" w:type="dxa"/>
            <w:shd w:val="clear" w:color="auto" w:fill="auto"/>
          </w:tcPr>
          <w:p w14:paraId="3A77BAE3" w14:textId="45585126" w:rsidR="007F2059" w:rsidRDefault="00A76C76" w:rsidP="00D65C45">
            <w:pPr>
              <w:pStyle w:val="BodyText"/>
            </w:pPr>
            <w:r>
              <w:rPr>
                <w:noProof/>
              </w:rPr>
              <w:pict w14:anchorId="12D19F4E">
                <v:shape id="_x0000_i1047" type="#_x0000_t75" style="width:231.55pt;height:125.55pt;visibility:visible;mso-wrap-style:square">
                  <v:imagedata r:id="rId41" o:title=""/>
                </v:shape>
              </w:pict>
            </w:r>
          </w:p>
        </w:tc>
      </w:tr>
    </w:tbl>
    <w:p w14:paraId="7EA61D33" w14:textId="12BCB004" w:rsidR="007F2059" w:rsidRDefault="007F2059" w:rsidP="007F2059">
      <w:pPr>
        <w:pStyle w:val="BodyText"/>
        <w:jc w:val="center"/>
        <w:rPr>
          <w:noProof/>
        </w:rPr>
      </w:pPr>
      <w:r>
        <w:rPr>
          <w:noProof/>
        </w:rPr>
        <w:t>Figure 11: Wordcloud after preprocessing data</w:t>
      </w:r>
    </w:p>
    <w:p w14:paraId="6D313C98" w14:textId="6B060E1E" w:rsidR="00017791" w:rsidRDefault="00017791" w:rsidP="00017791">
      <w:pPr>
        <w:pStyle w:val="BodyText"/>
      </w:pPr>
      <w:r>
        <w:t xml:space="preserve">Safe emails after </w:t>
      </w:r>
      <w:r w:rsidR="00763DDC">
        <w:t>processing</w:t>
      </w:r>
      <w:r>
        <w:t xml:space="preserve"> observation:</w:t>
      </w:r>
    </w:p>
    <w:p w14:paraId="14EE8171" w14:textId="77777777" w:rsidR="00017791" w:rsidRDefault="00017791" w:rsidP="001373DC">
      <w:pPr>
        <w:pStyle w:val="BodyText"/>
        <w:numPr>
          <w:ilvl w:val="0"/>
          <w:numId w:val="32"/>
        </w:numPr>
      </w:pPr>
      <w:r>
        <w:t>Tokens like DATE, TIME, URL, and EMAIL dominate, representing common placeholders in legitimate communication.</w:t>
      </w:r>
    </w:p>
    <w:p w14:paraId="1CE88706" w14:textId="77777777" w:rsidR="00017791" w:rsidRDefault="00017791" w:rsidP="001373DC">
      <w:pPr>
        <w:pStyle w:val="BodyText"/>
        <w:numPr>
          <w:ilvl w:val="0"/>
          <w:numId w:val="32"/>
        </w:numPr>
      </w:pPr>
      <w:r>
        <w:t>Words such as mail, system, list, and thank highlight professional and technical conversations focused on collaboration and issue resolution.</w:t>
      </w:r>
    </w:p>
    <w:p w14:paraId="1F90A2C9" w14:textId="77777777" w:rsidR="00017791" w:rsidRDefault="00017791" w:rsidP="001373DC">
      <w:pPr>
        <w:pStyle w:val="BodyText"/>
        <w:numPr>
          <w:ilvl w:val="0"/>
          <w:numId w:val="32"/>
        </w:numPr>
      </w:pPr>
      <w:r>
        <w:t>Preprocessing removed irrelevant symbols (e.g., Â, ½) and introduced placeholders (DATE, URL, EMAIL) for consistent and meaningful patterns.</w:t>
      </w:r>
    </w:p>
    <w:p w14:paraId="0AC1B5F1" w14:textId="665AB304" w:rsidR="00017791" w:rsidRDefault="00017791" w:rsidP="00017791">
      <w:pPr>
        <w:pStyle w:val="BodyText"/>
      </w:pPr>
      <w:r>
        <w:t xml:space="preserve">Phishing </w:t>
      </w:r>
      <w:r w:rsidR="00763DDC">
        <w:t>e</w:t>
      </w:r>
      <w:r>
        <w:t>mails</w:t>
      </w:r>
      <w:r w:rsidR="00763DDC">
        <w:t xml:space="preserve"> after processing observation</w:t>
      </w:r>
      <w:r>
        <w:t>:</w:t>
      </w:r>
    </w:p>
    <w:p w14:paraId="446D8583" w14:textId="77777777" w:rsidR="00017791" w:rsidRDefault="00017791" w:rsidP="001373DC">
      <w:pPr>
        <w:pStyle w:val="BodyText"/>
        <w:numPr>
          <w:ilvl w:val="0"/>
          <w:numId w:val="33"/>
        </w:numPr>
      </w:pPr>
      <w:r>
        <w:t>Tokens like MONEY, price, product, offer, and click emphasize financial deception and promotions.</w:t>
      </w:r>
    </w:p>
    <w:p w14:paraId="38A7DDD0" w14:textId="77777777" w:rsidR="00017791" w:rsidRDefault="00017791" w:rsidP="001373DC">
      <w:pPr>
        <w:pStyle w:val="BodyText"/>
        <w:numPr>
          <w:ilvl w:val="0"/>
          <w:numId w:val="33"/>
        </w:numPr>
      </w:pPr>
      <w:r>
        <w:t>Words like address, free, and statement align with phishing attempts targeting personal or financial details.</w:t>
      </w:r>
    </w:p>
    <w:p w14:paraId="7B4697C1" w14:textId="1AF54BA2" w:rsidR="00017791" w:rsidRDefault="00017791" w:rsidP="001373DC">
      <w:pPr>
        <w:pStyle w:val="BodyText"/>
        <w:numPr>
          <w:ilvl w:val="0"/>
          <w:numId w:val="33"/>
        </w:numPr>
      </w:pPr>
      <w:r>
        <w:t>Preprocessing replaced monetary values and dates with placeholders (MONEY, DATE), consolidating redundant terms while preserving phishing-related patterns like financial exploitation (MONEY) and directives (click, offer).</w:t>
      </w:r>
    </w:p>
    <w:p w14:paraId="50BBB74A" w14:textId="77777777" w:rsidR="00EC6AC9" w:rsidRDefault="00EC6AC9" w:rsidP="00EC6AC9">
      <w:pPr>
        <w:pStyle w:val="BodyText"/>
      </w:pPr>
    </w:p>
    <w:p w14:paraId="6E2F0FDC" w14:textId="77777777" w:rsidR="00EC6AC9" w:rsidRDefault="00EC6AC9" w:rsidP="00EC6AC9">
      <w:pPr>
        <w:pStyle w:val="BodyText"/>
      </w:pPr>
    </w:p>
    <w:p w14:paraId="421C37DA" w14:textId="135591A9" w:rsidR="00665C7D" w:rsidRDefault="00665C7D" w:rsidP="00665C7D">
      <w:pPr>
        <w:pStyle w:val="BodyText"/>
      </w:pPr>
      <w:r>
        <w:lastRenderedPageBreak/>
        <w:t xml:space="preserve">Table 6 illustrates the top 20 most frequent words in safe emails before and after preprocessing, while Table 7 presents the corresponding results for phishing emails. </w:t>
      </w:r>
    </w:p>
    <w:p w14:paraId="0145D463" w14:textId="251B041F" w:rsidR="00665C7D" w:rsidRDefault="00665C7D" w:rsidP="00665C7D">
      <w:pPr>
        <w:pStyle w:val="BodyText"/>
      </w:pPr>
      <w:r>
        <w:t>For safe emails in Table 6, the most frequent words before preprocessing include common stopwords like "the," "and," and symbols such as ".", "-", and ",". These contribute little value to phishing detection. After preprocessing, placeholders such as URL, EMAIL, and DATE dominate, alongside meaningful terms like list, information, and thanks, which reflect professional and collaborative communication.</w:t>
      </w:r>
    </w:p>
    <w:p w14:paraId="1BB02F3C" w14:textId="1F75667B" w:rsidR="00665C7D" w:rsidRDefault="00A76C76" w:rsidP="00ED333B">
      <w:pPr>
        <w:pStyle w:val="BodyText"/>
        <w:spacing w:before="0"/>
        <w:rPr>
          <w:noProof/>
        </w:rPr>
      </w:pPr>
      <w:r>
        <w:rPr>
          <w:noProof/>
        </w:rPr>
        <w:pict w14:anchorId="024AC5BD">
          <v:shape id="_x0000_i1048" type="#_x0000_t75" style="width:468.3pt;height:160.7pt;visibility:visible;mso-wrap-style:square">
            <v:imagedata r:id="rId42" o:title=""/>
          </v:shape>
        </w:pict>
      </w:r>
    </w:p>
    <w:p w14:paraId="2AE6AF82" w14:textId="06C86367" w:rsidR="00ED333B" w:rsidRDefault="00ED333B" w:rsidP="00ED333B">
      <w:pPr>
        <w:pStyle w:val="BodyText"/>
        <w:spacing w:before="0"/>
        <w:jc w:val="center"/>
      </w:pPr>
      <w:r>
        <w:rPr>
          <w:noProof/>
        </w:rPr>
        <w:t>Table 6: Top 20 words in Safe Email before and after preprocessing</w:t>
      </w:r>
    </w:p>
    <w:p w14:paraId="42D1E4FA" w14:textId="0ED5C847" w:rsidR="00665C7D" w:rsidRDefault="00665C7D" w:rsidP="00665C7D">
      <w:pPr>
        <w:pStyle w:val="BodyText"/>
      </w:pPr>
      <w:r>
        <w:t>In Table 7, the top words in phishing emails show a similar pattern. Before preprocessing, stopwords and symbols dominate, masking the intent of phishing messages. After preprocessing, terms like MONEY, URL, free, and click become prominent, capturing the financial and deceptive nature of phishing emails.</w:t>
      </w:r>
    </w:p>
    <w:p w14:paraId="1E12A9F0" w14:textId="1AF064BE" w:rsidR="00257E25" w:rsidRDefault="00A76C76" w:rsidP="00ED333B">
      <w:pPr>
        <w:pStyle w:val="BodyText"/>
        <w:spacing w:before="0"/>
        <w:jc w:val="center"/>
        <w:rPr>
          <w:noProof/>
        </w:rPr>
      </w:pPr>
      <w:r>
        <w:rPr>
          <w:noProof/>
        </w:rPr>
        <w:pict w14:anchorId="21EEF4D0">
          <v:shape id="_x0000_i1049" type="#_x0000_t75" style="width:468.3pt;height:161.85pt;visibility:visible;mso-wrap-style:square">
            <v:imagedata r:id="rId43" o:title=""/>
          </v:shape>
        </w:pict>
      </w:r>
    </w:p>
    <w:p w14:paraId="434F9A96" w14:textId="115B914B" w:rsidR="00ED333B" w:rsidRDefault="00ED333B" w:rsidP="00ED333B">
      <w:pPr>
        <w:pStyle w:val="BodyText"/>
        <w:spacing w:before="0"/>
        <w:jc w:val="center"/>
      </w:pPr>
      <w:r w:rsidRPr="00ED333B">
        <w:t xml:space="preserve">Table </w:t>
      </w:r>
      <w:r>
        <w:t>7</w:t>
      </w:r>
      <w:r w:rsidRPr="00ED333B">
        <w:t xml:space="preserve">: Top 20 words in </w:t>
      </w:r>
      <w:r>
        <w:t>Phishing</w:t>
      </w:r>
      <w:r w:rsidRPr="00ED333B">
        <w:t xml:space="preserve"> Email before and after preprocessing</w:t>
      </w:r>
    </w:p>
    <w:p w14:paraId="0739E149" w14:textId="77777777" w:rsidR="0091278B" w:rsidRDefault="0091278B" w:rsidP="00ED333B">
      <w:pPr>
        <w:pStyle w:val="BodyText"/>
        <w:spacing w:before="0"/>
        <w:jc w:val="center"/>
      </w:pPr>
    </w:p>
    <w:p w14:paraId="71DE1E11" w14:textId="77777777" w:rsidR="009B1174" w:rsidRPr="009B1174" w:rsidRDefault="009B1174" w:rsidP="009B1174">
      <w:pPr>
        <w:rPr>
          <w:b/>
          <w:bCs/>
        </w:rPr>
      </w:pPr>
      <w:r w:rsidRPr="009B1174">
        <w:rPr>
          <w:b/>
          <w:bCs/>
        </w:rPr>
        <w:lastRenderedPageBreak/>
        <w:t>Data Splitting</w:t>
      </w:r>
    </w:p>
    <w:p w14:paraId="0A35580B" w14:textId="4E67F491" w:rsidR="001B11F0" w:rsidRPr="001B11F0" w:rsidRDefault="001B11F0" w:rsidP="001B11F0">
      <w:r w:rsidRPr="001B11F0">
        <w:t xml:space="preserve">Data splitting is a crucial step in machine learning workflows to ensure that the model is trained, validated, and tested on distinct subsets of the dataset. This process helps evaluate the model's performance on unseen data and prevents overfitting. </w:t>
      </w:r>
    </w:p>
    <w:p w14:paraId="28E33CFF" w14:textId="77777777" w:rsidR="00AD48E1" w:rsidRDefault="00AD48E1" w:rsidP="00AD48E1">
      <w:r>
        <w:t>Training Set (70%): Used to train the model, allowing it to learn patterns and relationships in the data.</w:t>
      </w:r>
    </w:p>
    <w:p w14:paraId="30A7BB22" w14:textId="77777777" w:rsidR="00AD48E1" w:rsidRDefault="00AD48E1" w:rsidP="00AD48E1">
      <w:r>
        <w:t>Validation Set (20%): Used to fine-tune model hyperparameters and evaluate intermediate performance during training.</w:t>
      </w:r>
    </w:p>
    <w:p w14:paraId="01E99597" w14:textId="2DC2DF8B" w:rsidR="009B1174" w:rsidRDefault="00AD48E1" w:rsidP="00AD48E1">
      <w:r>
        <w:t>Test Set (10%): Reserved for the final evaluation to assess how well the model generalizes to unseen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3192"/>
        <w:gridCol w:w="3192"/>
      </w:tblGrid>
      <w:tr w:rsidR="00C327CF" w14:paraId="75200F27" w14:textId="77777777">
        <w:tc>
          <w:tcPr>
            <w:tcW w:w="3192" w:type="dxa"/>
            <w:shd w:val="clear" w:color="auto" w:fill="auto"/>
          </w:tcPr>
          <w:p w14:paraId="578DE7B6" w14:textId="53DBDBCD" w:rsidR="00AA7BBC" w:rsidRDefault="00A76C76" w:rsidP="00AD48E1">
            <w:r>
              <w:rPr>
                <w:noProof/>
              </w:rPr>
              <w:pict w14:anchorId="5AD6D48C">
                <v:shape id="_x0000_i1050" type="#_x0000_t75" style="width:145.15pt;height:111.15pt;visibility:visible;mso-wrap-style:square">
                  <v:imagedata r:id="rId44" o:title=""/>
                </v:shape>
              </w:pict>
            </w:r>
          </w:p>
        </w:tc>
        <w:tc>
          <w:tcPr>
            <w:tcW w:w="3192" w:type="dxa"/>
            <w:shd w:val="clear" w:color="auto" w:fill="auto"/>
          </w:tcPr>
          <w:p w14:paraId="79FF1EE2" w14:textId="673CF75C" w:rsidR="00AA7BBC" w:rsidRDefault="00A76C76" w:rsidP="00AD48E1">
            <w:r>
              <w:rPr>
                <w:noProof/>
              </w:rPr>
              <w:pict w14:anchorId="520EC0B1">
                <v:shape id="_x0000_i1051" type="#_x0000_t75" style="width:142.25pt;height:108.85pt;visibility:visible;mso-wrap-style:square">
                  <v:imagedata r:id="rId45" o:title=""/>
                </v:shape>
              </w:pict>
            </w:r>
          </w:p>
        </w:tc>
        <w:tc>
          <w:tcPr>
            <w:tcW w:w="3192" w:type="dxa"/>
            <w:shd w:val="clear" w:color="auto" w:fill="auto"/>
          </w:tcPr>
          <w:p w14:paraId="4B50C846" w14:textId="50105D29" w:rsidR="00AA7BBC" w:rsidRDefault="00A76C76" w:rsidP="00AD48E1">
            <w:r>
              <w:rPr>
                <w:noProof/>
              </w:rPr>
              <w:pict w14:anchorId="0CDECCDE">
                <v:shape id="_x0000_i1052" type="#_x0000_t75" style="width:146.3pt;height:111.75pt;visibility:visible;mso-wrap-style:square">
                  <v:imagedata r:id="rId46" o:title=""/>
                </v:shape>
              </w:pict>
            </w:r>
          </w:p>
        </w:tc>
      </w:tr>
    </w:tbl>
    <w:p w14:paraId="44A8FCD7" w14:textId="547AD145" w:rsidR="00AD48E1" w:rsidRPr="009B1174" w:rsidRDefault="00324644" w:rsidP="00973B05">
      <w:pPr>
        <w:jc w:val="center"/>
      </w:pPr>
      <w:r>
        <w:t xml:space="preserve">Figure </w:t>
      </w:r>
      <w:r w:rsidR="00973B05">
        <w:t>12: Data splitting into Training, Validation and Test sets.</w:t>
      </w:r>
    </w:p>
    <w:p w14:paraId="7CF33C07" w14:textId="74E4A061" w:rsidR="0091278B" w:rsidRDefault="00193C15" w:rsidP="001F14BA">
      <w:pPr>
        <w:pStyle w:val="Heading2"/>
      </w:pPr>
      <w:bookmarkStart w:id="90" w:name="_Toc186579943"/>
      <w:bookmarkStart w:id="91" w:name="_Toc186617090"/>
      <w:r w:rsidRPr="00193C15">
        <w:t>Implementation of Naive Bayes Model</w:t>
      </w:r>
      <w:bookmarkEnd w:id="90"/>
      <w:bookmarkEnd w:id="91"/>
    </w:p>
    <w:p w14:paraId="431E8CB4" w14:textId="77777777" w:rsidR="009659B1" w:rsidRDefault="009659B1" w:rsidP="009659B1">
      <w:bookmarkStart w:id="92" w:name="_Toc182321515"/>
      <w:bookmarkStart w:id="93" w:name="_Toc180230309"/>
      <w:bookmarkStart w:id="94" w:name="_Toc180241184"/>
      <w:bookmarkStart w:id="95" w:name="_Toc180241246"/>
      <w:bookmarkStart w:id="96" w:name="_Toc186388520"/>
      <w:r w:rsidRPr="009659B1">
        <w:t xml:space="preserve">The implementation employs a supervised machine learning approach using the Naive Bayes algorithm to detect phishing emails. Below are the key steps and methodologies involved, explained for thesis documentation purposes. </w:t>
      </w:r>
    </w:p>
    <w:p w14:paraId="068A3053" w14:textId="77777777" w:rsidR="00AF2A17" w:rsidRPr="00AF2A17" w:rsidRDefault="00AF2A17" w:rsidP="00AF2A17">
      <w:pPr>
        <w:rPr>
          <w:b/>
          <w:bCs/>
        </w:rPr>
      </w:pPr>
      <w:r w:rsidRPr="00AF2A17">
        <w:rPr>
          <w:b/>
          <w:bCs/>
        </w:rPr>
        <w:t>Text Vectorization</w:t>
      </w:r>
    </w:p>
    <w:p w14:paraId="7E6CA4A2" w14:textId="77777777" w:rsidR="00AF2A17" w:rsidRDefault="00AF2A17" w:rsidP="00AF2A17">
      <w:r>
        <w:t>The text data is converted into numerical features using TF-IDF Vectorization. This technique assigns importance to words based on their frequency in a document relative to their frequency across the entire dataset.</w:t>
      </w:r>
    </w:p>
    <w:p w14:paraId="28F4DBCE" w14:textId="77777777" w:rsidR="00AF2A17" w:rsidRDefault="00AF2A17" w:rsidP="00AF2A17"/>
    <w:p w14:paraId="54A1388A" w14:textId="77777777" w:rsidR="00AF2A17" w:rsidRDefault="00AF2A17" w:rsidP="00AF2A17">
      <w:r>
        <w:lastRenderedPageBreak/>
        <w:t>Steps:</w:t>
      </w:r>
    </w:p>
    <w:p w14:paraId="31E3FECB" w14:textId="6D58389A" w:rsidR="00AF2A17" w:rsidRDefault="00AF2A17" w:rsidP="001373DC">
      <w:pPr>
        <w:numPr>
          <w:ilvl w:val="0"/>
          <w:numId w:val="34"/>
        </w:numPr>
      </w:pPr>
      <w:r>
        <w:t>Max Features: The TF-IDF vectorizer is restricted to a maximum of 5000 features, ensuring computational efficiency and avoiding sparsity.</w:t>
      </w:r>
    </w:p>
    <w:p w14:paraId="1926DE61" w14:textId="24CAEBEF" w:rsidR="00AF2A17" w:rsidRDefault="00850D47" w:rsidP="001373DC">
      <w:pPr>
        <w:numPr>
          <w:ilvl w:val="0"/>
          <w:numId w:val="34"/>
        </w:numPr>
      </w:pPr>
      <w:r>
        <w:t>Figure 13 show t</w:t>
      </w:r>
      <w:r w:rsidR="00AF2A17">
        <w:t>he top 20 words with the highest TF-IDF scores are identified and visualized using a bar plot. These keywords indicate the most distinguishing terms in the dataset.</w:t>
      </w:r>
    </w:p>
    <w:p w14:paraId="2EC5127D" w14:textId="47249A05" w:rsidR="00F629A3" w:rsidRDefault="00A76C76" w:rsidP="00F629A3">
      <w:pPr>
        <w:jc w:val="center"/>
        <w:rPr>
          <w:noProof/>
        </w:rPr>
      </w:pPr>
      <w:r>
        <w:rPr>
          <w:noProof/>
        </w:rPr>
        <w:pict w14:anchorId="50953DF8">
          <v:shape id="_x0000_i1053" type="#_x0000_t75" style="width:368.65pt;height:214.85pt;visibility:visible;mso-wrap-style:square">
            <v:imagedata r:id="rId47" o:title=""/>
          </v:shape>
        </w:pict>
      </w:r>
    </w:p>
    <w:p w14:paraId="3B8BFA15" w14:textId="0C949D26" w:rsidR="00F629A3" w:rsidRDefault="00F629A3" w:rsidP="00F629A3">
      <w:pPr>
        <w:jc w:val="center"/>
      </w:pPr>
      <w:r>
        <w:rPr>
          <w:noProof/>
        </w:rPr>
        <w:t>Figure 13: Top 20 Words by TF-IDF Score</w:t>
      </w:r>
    </w:p>
    <w:p w14:paraId="10BF401A" w14:textId="77777777" w:rsidR="00821217" w:rsidRPr="00821217" w:rsidRDefault="00821217" w:rsidP="00821217">
      <w:pPr>
        <w:rPr>
          <w:b/>
          <w:bCs/>
        </w:rPr>
      </w:pPr>
      <w:r w:rsidRPr="00821217">
        <w:rPr>
          <w:b/>
          <w:bCs/>
        </w:rPr>
        <w:t>Model Training and Evaluation</w:t>
      </w:r>
    </w:p>
    <w:p w14:paraId="140ADBFF" w14:textId="77777777" w:rsidR="00821217" w:rsidRPr="00821217" w:rsidRDefault="00821217" w:rsidP="00821217">
      <w:r w:rsidRPr="00821217">
        <w:t>A Multinomial Naive Bayes model is trained on the vectorized training data.</w:t>
      </w:r>
    </w:p>
    <w:p w14:paraId="7FA6821A" w14:textId="77777777" w:rsidR="00821217" w:rsidRPr="00821217" w:rsidRDefault="00821217" w:rsidP="00821217">
      <w:r w:rsidRPr="00821217">
        <w:t>Evaluation Metrics:</w:t>
      </w:r>
    </w:p>
    <w:p w14:paraId="31DA0FB0" w14:textId="77777777" w:rsidR="00821217" w:rsidRPr="00821217" w:rsidRDefault="00821217" w:rsidP="00821217">
      <w:r w:rsidRPr="00821217">
        <w:t>Confusion Matrix: A confusion matrix visually compares actual and predicted labels, providing insights into true positives, false positives, and other error categories.</w:t>
      </w:r>
    </w:p>
    <w:p w14:paraId="1598B0AD" w14:textId="77777777" w:rsidR="00821217" w:rsidRPr="00821217" w:rsidRDefault="00821217" w:rsidP="00821217">
      <w:r w:rsidRPr="00821217">
        <w:t>Classification Report: Precision, recall, F1-score, and support for each class (Safe, Phishing) are calculated to understand the model's performance.</w:t>
      </w:r>
    </w:p>
    <w:p w14:paraId="3A778C3C" w14:textId="5D55992E" w:rsidR="00850D47" w:rsidRDefault="00821217" w:rsidP="00810667">
      <w:r w:rsidRPr="00821217">
        <w:lastRenderedPageBreak/>
        <w:t>Accuracy: The overall accuracy of the model is measured, indicating the proportion of correctly classified emails.</w:t>
      </w:r>
    </w:p>
    <w:tbl>
      <w:tblPr>
        <w:tblW w:w="0" w:type="auto"/>
        <w:tblBorders>
          <w:insideH w:val="single" w:sz="4" w:space="0" w:color="auto"/>
          <w:insideV w:val="single" w:sz="4" w:space="0" w:color="auto"/>
        </w:tblBorders>
        <w:tblLook w:val="04A0" w:firstRow="1" w:lastRow="0" w:firstColumn="1" w:lastColumn="0" w:noHBand="0" w:noVBand="1"/>
      </w:tblPr>
      <w:tblGrid>
        <w:gridCol w:w="4788"/>
        <w:gridCol w:w="4788"/>
      </w:tblGrid>
      <w:tr w:rsidR="00810667" w14:paraId="02ACBC67" w14:textId="77777777">
        <w:tc>
          <w:tcPr>
            <w:tcW w:w="4788" w:type="dxa"/>
            <w:shd w:val="clear" w:color="auto" w:fill="auto"/>
          </w:tcPr>
          <w:p w14:paraId="638BA645" w14:textId="51741B3F" w:rsidR="00810667" w:rsidRDefault="002B0860" w:rsidP="00810667">
            <w:r>
              <w:fldChar w:fldCharType="begin"/>
            </w:r>
            <w:r>
              <w:instrText xml:space="preserve"> INCLUDEPICTURE "https://files.oaiusercontent.com/file-3BQdPmdKaeUdnV7VdrYdH9?se=2024-12-31T06%3A38%3A41Z&amp;sp=r&amp;sv=2024-08-04&amp;sr=b&amp;rscc=max-age%3D299%2C%20immutable%2C%20private&amp;rscd=attachment%3B%20filename%3Dimage.png&amp;sig=E%2B0H3c3H7JL%2BNO68/FmS3Ol/o75vThw7pMFh4NR2kpQ%3D" \* MERGEFORMATINET </w:instrText>
            </w:r>
            <w:r>
              <w:fldChar w:fldCharType="separate"/>
            </w:r>
            <w:r w:rsidR="00A76C76">
              <w:fldChar w:fldCharType="begin"/>
            </w:r>
            <w:r w:rsidR="00A76C76">
              <w:instrText xml:space="preserve"> </w:instrText>
            </w:r>
            <w:r w:rsidR="00A76C76">
              <w:instrText>INCLUDEPICTURE  "https://files.oaiusercontent.com/file-3BQdPmdKaeUdnV7VdrYdH9?se=2024-12-31T06:38:41Z&amp;sp=r&amp;sv=2024-08-04&amp;sr=b&amp;rscc=max-age=299, immutable, private&amp;rscd=attachment; filename=image.png&amp;sig=E+0H3c3H7JL+NO68/FmS3Ol/o75vThw7pMFh4NR2kpQ=" \* MERGEFORMATINET</w:instrText>
            </w:r>
            <w:r w:rsidR="00A76C76">
              <w:instrText xml:space="preserve"> </w:instrText>
            </w:r>
            <w:r w:rsidR="00A76C76">
              <w:fldChar w:fldCharType="separate"/>
            </w:r>
            <w:r w:rsidR="00A76C76">
              <w:pict w14:anchorId="028B4F18">
                <v:shape id="_x0000_i1054" type="#_x0000_t75" alt="Uploaded image" style="width:222.9pt;height:182.6pt">
                  <v:imagedata r:id="rId48" r:href="rId49"/>
                </v:shape>
              </w:pict>
            </w:r>
            <w:r w:rsidR="00A76C76">
              <w:fldChar w:fldCharType="end"/>
            </w:r>
            <w:r>
              <w:fldChar w:fldCharType="end"/>
            </w:r>
          </w:p>
        </w:tc>
        <w:tc>
          <w:tcPr>
            <w:tcW w:w="4788" w:type="dxa"/>
            <w:shd w:val="clear" w:color="auto" w:fill="auto"/>
            <w:vAlign w:val="center"/>
          </w:tcPr>
          <w:p w14:paraId="7F76912F" w14:textId="2E7F7F77" w:rsidR="00810667" w:rsidRDefault="002B0860">
            <w:pPr>
              <w:jc w:val="center"/>
            </w:pPr>
            <w:r>
              <w:fldChar w:fldCharType="begin"/>
            </w:r>
            <w:r>
              <w:instrText xml:space="preserve"> INCLUDEPICTURE "https://files.oaiusercontent.com/file-UQxaeLp3pUHGkcK53jK7KP?se=2024-12-31T06%3A38%3A41Z&amp;sp=r&amp;sv=2024-08-04&amp;sr=b&amp;rscc=max-age%3D299%2C%20immutable%2C%20private&amp;rscd=attachment%3B%20filename%3Dimage.png&amp;sig=t2ohnD3673PaxUOLY18KDK7PX%2BMWU51ANRkbAE/HRgA%3D" \* MERGEFORMATINET </w:instrText>
            </w:r>
            <w:r>
              <w:fldChar w:fldCharType="separate"/>
            </w:r>
            <w:r w:rsidR="00A76C76">
              <w:fldChar w:fldCharType="begin"/>
            </w:r>
            <w:r w:rsidR="00A76C76">
              <w:instrText xml:space="preserve"> </w:instrText>
            </w:r>
            <w:r w:rsidR="00A76C76">
              <w:instrText>INCLUDEPICTURE  "https://files.oaiusercontent.com/file-UQxaeLp3pUHGkcK53jK7KP?se=2024-12-31T06:38:41Z&amp;sp=r&amp;sv=2024-08-04&amp;sr=b&amp;rscc=max-age=299, immutable, private&amp;rscd=attachment; filename=image.png&amp;sig=t2ohnD3673PaxUOLY18KDK7PX+MWU51ANRkbAE/HRgA=" \* MERGEFORMATINET</w:instrText>
            </w:r>
            <w:r w:rsidR="00A76C76">
              <w:instrText xml:space="preserve"> </w:instrText>
            </w:r>
            <w:r w:rsidR="00A76C76">
              <w:fldChar w:fldCharType="separate"/>
            </w:r>
            <w:r w:rsidR="00A76C76">
              <w:pict w14:anchorId="26673189">
                <v:shape id="_x0000_i1055" type="#_x0000_t75" alt="Uploaded image" style="width:224.05pt;height:106pt">
                  <v:imagedata r:id="rId50" r:href="rId51"/>
                </v:shape>
              </w:pict>
            </w:r>
            <w:r w:rsidR="00A76C76">
              <w:fldChar w:fldCharType="end"/>
            </w:r>
            <w:r>
              <w:fldChar w:fldCharType="end"/>
            </w:r>
          </w:p>
        </w:tc>
      </w:tr>
    </w:tbl>
    <w:p w14:paraId="7C1829CB" w14:textId="0D620EC9" w:rsidR="00810667" w:rsidRDefault="00FF41DC" w:rsidP="00C12694">
      <w:pPr>
        <w:jc w:val="center"/>
      </w:pPr>
      <w:r>
        <w:t>Figure 14: Confusion Matrix and Classification report</w:t>
      </w:r>
    </w:p>
    <w:p w14:paraId="451CC1B0" w14:textId="77777777" w:rsidR="002669A1" w:rsidRPr="002669A1" w:rsidRDefault="002669A1" w:rsidP="002669A1">
      <w:pPr>
        <w:rPr>
          <w:b/>
          <w:bCs/>
        </w:rPr>
      </w:pPr>
      <w:r w:rsidRPr="002669A1">
        <w:rPr>
          <w:b/>
          <w:bCs/>
        </w:rPr>
        <w:t>Evaluation of Metrics from Figure 14</w:t>
      </w:r>
    </w:p>
    <w:p w14:paraId="7B3F574C" w14:textId="77777777" w:rsidR="002669A1" w:rsidRDefault="002669A1" w:rsidP="002669A1">
      <w:r>
        <w:t>Confusion Matrix</w:t>
      </w:r>
    </w:p>
    <w:p w14:paraId="03067F6F" w14:textId="5A5220E3" w:rsidR="002669A1" w:rsidRDefault="002669A1" w:rsidP="002669A1">
      <w:r>
        <w:t>The confusion matrix provides the following performance metrics:</w:t>
      </w:r>
    </w:p>
    <w:p w14:paraId="2B5376C7" w14:textId="77777777" w:rsidR="002669A1" w:rsidRDefault="002669A1" w:rsidP="001373DC">
      <w:pPr>
        <w:numPr>
          <w:ilvl w:val="0"/>
          <w:numId w:val="35"/>
        </w:numPr>
        <w:spacing w:before="0"/>
      </w:pPr>
      <w:r>
        <w:t>True Positives (TP): 1390 emails correctly classified as phishing.</w:t>
      </w:r>
    </w:p>
    <w:p w14:paraId="3C0085A4" w14:textId="77777777" w:rsidR="002669A1" w:rsidRDefault="002669A1" w:rsidP="001373DC">
      <w:pPr>
        <w:numPr>
          <w:ilvl w:val="0"/>
          <w:numId w:val="35"/>
        </w:numPr>
        <w:spacing w:before="0"/>
      </w:pPr>
      <w:r>
        <w:t>True Negatives (TN): 1353 emails correctly classified as safe.</w:t>
      </w:r>
    </w:p>
    <w:p w14:paraId="7B13AAC8" w14:textId="77777777" w:rsidR="002669A1" w:rsidRDefault="002669A1" w:rsidP="001373DC">
      <w:pPr>
        <w:numPr>
          <w:ilvl w:val="0"/>
          <w:numId w:val="35"/>
        </w:numPr>
        <w:spacing w:before="0"/>
      </w:pPr>
      <w:r>
        <w:t>False Positives (FP): 66 emails mistakenly classified as phishing.</w:t>
      </w:r>
    </w:p>
    <w:p w14:paraId="3C8BC26D" w14:textId="77777777" w:rsidR="002669A1" w:rsidRDefault="002669A1" w:rsidP="001373DC">
      <w:pPr>
        <w:numPr>
          <w:ilvl w:val="0"/>
          <w:numId w:val="35"/>
        </w:numPr>
        <w:spacing w:before="0"/>
      </w:pPr>
      <w:r>
        <w:t>False Negatives (FN): 41 emails mistakenly classified as safe.</w:t>
      </w:r>
    </w:p>
    <w:p w14:paraId="58AEAE88" w14:textId="77777777" w:rsidR="002669A1" w:rsidRDefault="002669A1" w:rsidP="002669A1">
      <w:r>
        <w:t>Analysis:</w:t>
      </w:r>
    </w:p>
    <w:p w14:paraId="406A7691" w14:textId="77777777" w:rsidR="002669A1" w:rsidRDefault="002669A1" w:rsidP="001373DC">
      <w:pPr>
        <w:numPr>
          <w:ilvl w:val="0"/>
          <w:numId w:val="35"/>
        </w:numPr>
        <w:spacing w:before="0"/>
      </w:pPr>
      <w:r>
        <w:t>High True Positive and True Negative Rates: The majority of predictions are correct, with a total of 2743 out of 2850 samples classified accurately.</w:t>
      </w:r>
    </w:p>
    <w:p w14:paraId="4F536660" w14:textId="77777777" w:rsidR="002669A1" w:rsidRDefault="002669A1" w:rsidP="001373DC">
      <w:pPr>
        <w:numPr>
          <w:ilvl w:val="0"/>
          <w:numId w:val="35"/>
        </w:numPr>
        <w:spacing w:before="0"/>
      </w:pPr>
      <w:r>
        <w:t>Low False Positives (FP): Only 66 emails were falsely flagged as phishing, reducing unnecessary alerts.</w:t>
      </w:r>
    </w:p>
    <w:p w14:paraId="4D8B5893" w14:textId="77777777" w:rsidR="002669A1" w:rsidRDefault="002669A1" w:rsidP="001373DC">
      <w:pPr>
        <w:numPr>
          <w:ilvl w:val="0"/>
          <w:numId w:val="35"/>
        </w:numPr>
        <w:spacing w:before="0"/>
      </w:pPr>
      <w:r>
        <w:t>Low False Negatives (FN): Only 41 phishing emails were missed, demonstrating the model's strong recall for phishing detection.</w:t>
      </w:r>
    </w:p>
    <w:p w14:paraId="505BE604" w14:textId="77777777" w:rsidR="007E3648" w:rsidRDefault="007E3648" w:rsidP="002669A1"/>
    <w:p w14:paraId="75D1E839" w14:textId="2309F72B" w:rsidR="002669A1" w:rsidRDefault="002669A1" w:rsidP="002669A1">
      <w:r>
        <w:lastRenderedPageBreak/>
        <w:t>Classification Report</w:t>
      </w:r>
    </w:p>
    <w:p w14:paraId="373F9ED6" w14:textId="7B5E682B" w:rsidR="002669A1" w:rsidRDefault="002669A1" w:rsidP="002669A1">
      <w:r>
        <w:t>The classification report breaks down performance metrics per class (Safe and Phishing):</w:t>
      </w:r>
    </w:p>
    <w:p w14:paraId="6003B1E5" w14:textId="7E681A83" w:rsidR="002669A1" w:rsidRDefault="002669A1" w:rsidP="002669A1">
      <w:r>
        <w:t>Class 0 (Safe):</w:t>
      </w:r>
    </w:p>
    <w:p w14:paraId="08CC811A" w14:textId="77777777" w:rsidR="002669A1" w:rsidRDefault="002669A1" w:rsidP="001373DC">
      <w:pPr>
        <w:numPr>
          <w:ilvl w:val="0"/>
          <w:numId w:val="36"/>
        </w:numPr>
        <w:spacing w:before="0"/>
      </w:pPr>
      <w:r>
        <w:t>Precision: 0.97, meaning 97% of emails classified as Safe were correct.</w:t>
      </w:r>
    </w:p>
    <w:p w14:paraId="28816CEE" w14:textId="77777777" w:rsidR="002669A1" w:rsidRDefault="002669A1" w:rsidP="001373DC">
      <w:pPr>
        <w:numPr>
          <w:ilvl w:val="0"/>
          <w:numId w:val="36"/>
        </w:numPr>
        <w:spacing w:before="0"/>
      </w:pPr>
      <w:r>
        <w:t>Recall: 0.95, indicating 95% of actual Safe emails were identified.</w:t>
      </w:r>
    </w:p>
    <w:p w14:paraId="083CBFEE" w14:textId="77777777" w:rsidR="002669A1" w:rsidRDefault="002669A1" w:rsidP="001373DC">
      <w:pPr>
        <w:numPr>
          <w:ilvl w:val="0"/>
          <w:numId w:val="36"/>
        </w:numPr>
        <w:spacing w:before="0"/>
      </w:pPr>
      <w:r>
        <w:t>F1-Score: 0.96, a harmonic mean of precision and recall.</w:t>
      </w:r>
    </w:p>
    <w:p w14:paraId="7A9350E0" w14:textId="60F976F1" w:rsidR="002669A1" w:rsidRDefault="002669A1" w:rsidP="002669A1">
      <w:r>
        <w:t>Class 1 (Phishing):</w:t>
      </w:r>
    </w:p>
    <w:p w14:paraId="00929418" w14:textId="77777777" w:rsidR="002669A1" w:rsidRDefault="002669A1" w:rsidP="001373DC">
      <w:pPr>
        <w:numPr>
          <w:ilvl w:val="0"/>
          <w:numId w:val="36"/>
        </w:numPr>
        <w:spacing w:before="0"/>
      </w:pPr>
      <w:r>
        <w:t>Precision: 0.95, meaning 95% of emails classified as Phishing were correct.</w:t>
      </w:r>
    </w:p>
    <w:p w14:paraId="124813CB" w14:textId="77777777" w:rsidR="002669A1" w:rsidRDefault="002669A1" w:rsidP="001373DC">
      <w:pPr>
        <w:numPr>
          <w:ilvl w:val="0"/>
          <w:numId w:val="36"/>
        </w:numPr>
        <w:spacing w:before="0"/>
      </w:pPr>
      <w:r>
        <w:t>Recall: 0.97, indicating 97% of actual phishing emails were identified.</w:t>
      </w:r>
    </w:p>
    <w:p w14:paraId="722C19A0" w14:textId="77777777" w:rsidR="002669A1" w:rsidRDefault="002669A1" w:rsidP="001373DC">
      <w:pPr>
        <w:numPr>
          <w:ilvl w:val="0"/>
          <w:numId w:val="36"/>
        </w:numPr>
        <w:spacing w:before="0"/>
      </w:pPr>
      <w:r>
        <w:t>F1-Score: 0.96, showing balanced performance.</w:t>
      </w:r>
    </w:p>
    <w:p w14:paraId="20E01463" w14:textId="77777777" w:rsidR="002669A1" w:rsidRDefault="002669A1" w:rsidP="002669A1">
      <w:r>
        <w:t>Overall Metrics:</w:t>
      </w:r>
    </w:p>
    <w:p w14:paraId="4F7AE292" w14:textId="77777777" w:rsidR="002669A1" w:rsidRDefault="002669A1" w:rsidP="001373DC">
      <w:pPr>
        <w:numPr>
          <w:ilvl w:val="0"/>
          <w:numId w:val="36"/>
        </w:numPr>
        <w:spacing w:before="0"/>
      </w:pPr>
      <w:r>
        <w:t>Accuracy: 96.25%, reflecting that over 96% of all emails were classified correctly.</w:t>
      </w:r>
    </w:p>
    <w:p w14:paraId="3852D541" w14:textId="77777777" w:rsidR="002669A1" w:rsidRDefault="002669A1" w:rsidP="001373DC">
      <w:pPr>
        <w:numPr>
          <w:ilvl w:val="0"/>
          <w:numId w:val="36"/>
        </w:numPr>
        <w:spacing w:before="0"/>
      </w:pPr>
      <w:r>
        <w:t>Macro Average (Precision, Recall, F1-Score): 0.96, showing that both classes perform equally well on average.</w:t>
      </w:r>
    </w:p>
    <w:p w14:paraId="36B53491" w14:textId="7F48C8FF" w:rsidR="00103A45" w:rsidRDefault="002669A1" w:rsidP="001373DC">
      <w:pPr>
        <w:numPr>
          <w:ilvl w:val="0"/>
          <w:numId w:val="36"/>
        </w:numPr>
        <w:spacing w:before="0"/>
      </w:pPr>
      <w:r>
        <w:t>Weighted Average: 0.96, accounting for the class distribution in the dataset.</w:t>
      </w:r>
    </w:p>
    <w:p w14:paraId="12A6A902" w14:textId="77777777" w:rsidR="007E3648" w:rsidRPr="007E3648" w:rsidRDefault="007E3648" w:rsidP="007E3648">
      <w:pPr>
        <w:rPr>
          <w:b/>
          <w:bCs/>
        </w:rPr>
      </w:pPr>
      <w:r w:rsidRPr="007E3648">
        <w:rPr>
          <w:b/>
          <w:bCs/>
        </w:rPr>
        <w:t>Summary</w:t>
      </w:r>
    </w:p>
    <w:p w14:paraId="1EAE72FE" w14:textId="77777777" w:rsidR="007E3648" w:rsidRPr="007E3648" w:rsidRDefault="007E3648" w:rsidP="001373DC">
      <w:pPr>
        <w:numPr>
          <w:ilvl w:val="0"/>
          <w:numId w:val="36"/>
        </w:numPr>
        <w:spacing w:before="0"/>
      </w:pPr>
      <w:r w:rsidRPr="007E3648">
        <w:t>The metrics indicate excellent classification performance:</w:t>
      </w:r>
    </w:p>
    <w:p w14:paraId="257E35C5" w14:textId="77777777" w:rsidR="007E3648" w:rsidRPr="007E3648" w:rsidRDefault="007E3648" w:rsidP="001373DC">
      <w:pPr>
        <w:numPr>
          <w:ilvl w:val="0"/>
          <w:numId w:val="36"/>
        </w:numPr>
        <w:spacing w:before="0"/>
      </w:pPr>
      <w:r w:rsidRPr="007E3648">
        <w:t>Precision and recall are consistently high across both classes, demonstrating balanced and effective classification.</w:t>
      </w:r>
    </w:p>
    <w:p w14:paraId="75E18295" w14:textId="77777777" w:rsidR="007E3648" w:rsidRPr="007E3648" w:rsidRDefault="007E3648" w:rsidP="001373DC">
      <w:pPr>
        <w:numPr>
          <w:ilvl w:val="0"/>
          <w:numId w:val="36"/>
        </w:numPr>
        <w:spacing w:before="0"/>
      </w:pPr>
      <w:r w:rsidRPr="007E3648">
        <w:t>The low False Positive and False Negative rates ensure reliable detection with minimal errors.</w:t>
      </w:r>
    </w:p>
    <w:p w14:paraId="675B7AEC" w14:textId="77777777" w:rsidR="007E3648" w:rsidRDefault="007E3648" w:rsidP="001373DC">
      <w:pPr>
        <w:numPr>
          <w:ilvl w:val="0"/>
          <w:numId w:val="36"/>
        </w:numPr>
        <w:spacing w:before="0"/>
      </w:pPr>
      <w:r w:rsidRPr="007E3648">
        <w:t>An overall accuracy of 96.25% supports the model's effectiveness for distinguishing between safe and phishing emails.</w:t>
      </w:r>
    </w:p>
    <w:p w14:paraId="323CD836" w14:textId="77777777" w:rsidR="002340EF" w:rsidRDefault="002340EF" w:rsidP="002340EF">
      <w:pPr>
        <w:spacing w:before="0"/>
        <w:ind w:left="720"/>
      </w:pPr>
    </w:p>
    <w:p w14:paraId="173EE47B" w14:textId="0612994C" w:rsidR="002340EF" w:rsidRDefault="002340EF" w:rsidP="002340EF">
      <w:pPr>
        <w:spacing w:before="0"/>
      </w:pPr>
      <w:r w:rsidRPr="002340EF">
        <w:t>The trained Naive Bayes model and the TF-IDF vectorizer have been successfully saved, ensuring the reproducibility and deployment readiness of the system. These saved components will be utilized for evaluating the model's performance on real-world data in the subsequent chapter, where its practical applicability and effectiveness will be assessed in a realistic scenario.</w:t>
      </w:r>
    </w:p>
    <w:p w14:paraId="126FE2AC" w14:textId="3E343E2D" w:rsidR="002340EF" w:rsidRDefault="009F44D6" w:rsidP="009F44D6">
      <w:pPr>
        <w:pStyle w:val="Heading2"/>
      </w:pPr>
      <w:bookmarkStart w:id="97" w:name="_Toc186579944"/>
      <w:bookmarkStart w:id="98" w:name="_Toc186617091"/>
      <w:r w:rsidRPr="009F44D6">
        <w:lastRenderedPageBreak/>
        <w:t>Implementation of GRU Model</w:t>
      </w:r>
      <w:bookmarkEnd w:id="97"/>
      <w:bookmarkEnd w:id="98"/>
    </w:p>
    <w:p w14:paraId="52684D73" w14:textId="0E76BB55" w:rsidR="009F44D6" w:rsidRDefault="00FB4490" w:rsidP="009F44D6">
      <w:pPr>
        <w:pStyle w:val="BodyText"/>
      </w:pPr>
      <w:r w:rsidRPr="00FB4490">
        <w:t>This section describes the implementation of a Gated Recurrent Unit (GRU) model for phishing email detection. The GRU model leverages deep learning to process sequential text data and classify emails as either "Safe" or "Phishing." Below are the key steps in the workflow, along with the rationale for selecting the parameters.</w:t>
      </w:r>
    </w:p>
    <w:p w14:paraId="106CF8C2" w14:textId="660A956E" w:rsidR="00EC55C9" w:rsidRPr="00101F79" w:rsidRDefault="00EC55C9" w:rsidP="00EC55C9">
      <w:pPr>
        <w:pStyle w:val="BodyText"/>
        <w:rPr>
          <w:b/>
          <w:bCs/>
        </w:rPr>
      </w:pPr>
      <w:r w:rsidRPr="00101F79">
        <w:rPr>
          <w:b/>
          <w:bCs/>
        </w:rPr>
        <w:t>Data Preparation</w:t>
      </w:r>
    </w:p>
    <w:p w14:paraId="3F8FDF74" w14:textId="77777777" w:rsidR="00EC55C9" w:rsidRDefault="00EC55C9" w:rsidP="001373DC">
      <w:pPr>
        <w:pStyle w:val="BodyText"/>
        <w:numPr>
          <w:ilvl w:val="0"/>
          <w:numId w:val="37"/>
        </w:numPr>
      </w:pPr>
      <w:r>
        <w:t>Tokenization and Padding</w:t>
      </w:r>
    </w:p>
    <w:p w14:paraId="6F333B43" w14:textId="724F8F96" w:rsidR="00EC55C9" w:rsidRDefault="00EC55C9" w:rsidP="0069464A">
      <w:pPr>
        <w:pStyle w:val="BodyText"/>
        <w:ind w:firstLine="720"/>
      </w:pPr>
      <w:r>
        <w:t>Text data must be converted into numerical representations for the GRU model:</w:t>
      </w:r>
    </w:p>
    <w:p w14:paraId="1B75756C" w14:textId="77777777" w:rsidR="00EC55C9" w:rsidRDefault="00EC55C9" w:rsidP="001373DC">
      <w:pPr>
        <w:pStyle w:val="BodyText"/>
        <w:numPr>
          <w:ilvl w:val="1"/>
          <w:numId w:val="37"/>
        </w:numPr>
        <w:spacing w:before="0"/>
      </w:pPr>
      <w:r>
        <w:t>Tokenization: The text data is tokenized using the Tokenizer to convert each word into an integer ID, preserving word order.</w:t>
      </w:r>
    </w:p>
    <w:p w14:paraId="04268249" w14:textId="77777777" w:rsidR="00EC55C9" w:rsidRDefault="00EC55C9" w:rsidP="001373DC">
      <w:pPr>
        <w:pStyle w:val="BodyText"/>
        <w:numPr>
          <w:ilvl w:val="1"/>
          <w:numId w:val="37"/>
        </w:numPr>
        <w:spacing w:before="0"/>
      </w:pPr>
      <w:r>
        <w:t>Padding: To ensure consistent input size for the GRU, sequences are padded to a fixed length using pad_sequences. Shorter sequences are padded with zeros, while longer ones are truncated.</w:t>
      </w:r>
    </w:p>
    <w:p w14:paraId="7922A0EC" w14:textId="13E369AE" w:rsidR="00FF43D1" w:rsidRDefault="00FF43D1" w:rsidP="001373DC">
      <w:pPr>
        <w:pStyle w:val="BodyText"/>
        <w:numPr>
          <w:ilvl w:val="0"/>
          <w:numId w:val="37"/>
        </w:numPr>
      </w:pPr>
      <w:r>
        <w:t>Text Length Analysis:</w:t>
      </w:r>
    </w:p>
    <w:p w14:paraId="2298F82A" w14:textId="77777777" w:rsidR="00EC55C9" w:rsidRDefault="00EC55C9" w:rsidP="001373DC">
      <w:pPr>
        <w:pStyle w:val="BodyText"/>
        <w:numPr>
          <w:ilvl w:val="1"/>
          <w:numId w:val="37"/>
        </w:numPr>
        <w:spacing w:before="0"/>
      </w:pPr>
      <w:r>
        <w:t>Maximum Sequence Length (max_length=256): Selected based on text length analysis, which shows most emails fall below this length. This ensures the model captures sufficient text information without excessive computational cost.</w:t>
      </w:r>
    </w:p>
    <w:p w14:paraId="67E12ED5" w14:textId="77777777" w:rsidR="00EC55C9" w:rsidRDefault="00EC55C9" w:rsidP="001373DC">
      <w:pPr>
        <w:pStyle w:val="BodyText"/>
        <w:numPr>
          <w:ilvl w:val="1"/>
          <w:numId w:val="37"/>
        </w:numPr>
        <w:spacing w:before="0"/>
      </w:pPr>
      <w:r>
        <w:t>The average text length is 112 words, while the maximum length is 6325 words.</w:t>
      </w:r>
    </w:p>
    <w:p w14:paraId="341D5C70" w14:textId="0D37E6E4" w:rsidR="0020065E" w:rsidRPr="006A02D6" w:rsidRDefault="00EC55C9" w:rsidP="001373DC">
      <w:pPr>
        <w:pStyle w:val="BodyText"/>
        <w:numPr>
          <w:ilvl w:val="1"/>
          <w:numId w:val="37"/>
        </w:numPr>
        <w:spacing w:before="0"/>
      </w:pPr>
      <w:r>
        <w:t>The 75th percentile of text lengths is 102 words, indicating most emails are relatively short. The chosen max_length=256 effectively accommodates these variations.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4"/>
        <w:gridCol w:w="2700"/>
      </w:tblGrid>
      <w:tr w:rsidR="00C327CF" w14:paraId="1AAEAF48" w14:textId="77777777">
        <w:trPr>
          <w:jc w:val="center"/>
        </w:trPr>
        <w:tc>
          <w:tcPr>
            <w:tcW w:w="2934" w:type="dxa"/>
            <w:shd w:val="clear" w:color="auto" w:fill="auto"/>
          </w:tcPr>
          <w:p w14:paraId="02AA56A8" w14:textId="7C7D2082" w:rsidR="0020065E" w:rsidRDefault="00200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sidRPr="00C8721B">
              <w:rPr>
                <w:rFonts w:ascii="var(--jp-code-font-family)" w:hAnsi="var(--jp-code-font-family)" w:cs="Courier New"/>
                <w:sz w:val="21"/>
                <w:szCs w:val="21"/>
                <w:lang w:eastAsia="en-US"/>
              </w:rPr>
              <w:t xml:space="preserve">count    </w:t>
            </w:r>
          </w:p>
        </w:tc>
        <w:tc>
          <w:tcPr>
            <w:tcW w:w="2700" w:type="dxa"/>
            <w:shd w:val="clear" w:color="auto" w:fill="auto"/>
          </w:tcPr>
          <w:p w14:paraId="5BCB209B" w14:textId="74BCE3FE" w:rsidR="0020065E" w:rsidRDefault="00200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sidRPr="00C8721B">
              <w:rPr>
                <w:rFonts w:ascii="var(--jp-code-font-family)" w:hAnsi="var(--jp-code-font-family)" w:cs="Courier New"/>
                <w:sz w:val="21"/>
                <w:szCs w:val="21"/>
                <w:lang w:eastAsia="en-US"/>
              </w:rPr>
              <w:t>9975.000000</w:t>
            </w:r>
          </w:p>
        </w:tc>
      </w:tr>
      <w:tr w:rsidR="0020065E" w14:paraId="3C9B13EE" w14:textId="77777777">
        <w:trPr>
          <w:jc w:val="center"/>
        </w:trPr>
        <w:tc>
          <w:tcPr>
            <w:tcW w:w="2934" w:type="dxa"/>
            <w:shd w:val="clear" w:color="auto" w:fill="auto"/>
          </w:tcPr>
          <w:p w14:paraId="5E7ADC3D" w14:textId="23524C21" w:rsidR="0020065E" w:rsidRDefault="00200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sidRPr="00C8721B">
              <w:rPr>
                <w:rFonts w:ascii="var(--jp-code-font-family)" w:hAnsi="var(--jp-code-font-family)" w:cs="Courier New"/>
                <w:sz w:val="21"/>
                <w:szCs w:val="21"/>
                <w:lang w:eastAsia="en-US"/>
              </w:rPr>
              <w:t>mean</w:t>
            </w:r>
          </w:p>
        </w:tc>
        <w:tc>
          <w:tcPr>
            <w:tcW w:w="2700" w:type="dxa"/>
            <w:shd w:val="clear" w:color="auto" w:fill="auto"/>
          </w:tcPr>
          <w:p w14:paraId="2A5FE9DA" w14:textId="2DE3C3D3" w:rsidR="0020065E" w:rsidRDefault="002006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sidRPr="00C8721B">
              <w:rPr>
                <w:rFonts w:ascii="var(--jp-code-font-family)" w:hAnsi="var(--jp-code-font-family)" w:cs="Courier New"/>
                <w:sz w:val="21"/>
                <w:szCs w:val="21"/>
                <w:lang w:eastAsia="en-US"/>
              </w:rPr>
              <w:t>112.391278</w:t>
            </w:r>
          </w:p>
        </w:tc>
      </w:tr>
      <w:tr w:rsidR="0020065E" w14:paraId="1842E9B2" w14:textId="77777777">
        <w:trPr>
          <w:jc w:val="center"/>
        </w:trPr>
        <w:tc>
          <w:tcPr>
            <w:tcW w:w="2934" w:type="dxa"/>
            <w:shd w:val="clear" w:color="auto" w:fill="auto"/>
          </w:tcPr>
          <w:p w14:paraId="2ABA0B1D" w14:textId="6756F72A" w:rsidR="0020065E" w:rsidRDefault="00200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std</w:t>
            </w:r>
          </w:p>
        </w:tc>
        <w:tc>
          <w:tcPr>
            <w:tcW w:w="2700" w:type="dxa"/>
            <w:shd w:val="clear" w:color="auto" w:fill="auto"/>
          </w:tcPr>
          <w:p w14:paraId="3E492CA7" w14:textId="40721FFB" w:rsidR="0020065E" w:rsidRDefault="002006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sidRPr="00C8721B">
              <w:rPr>
                <w:rFonts w:ascii="var(--jp-code-font-family)" w:hAnsi="var(--jp-code-font-family)" w:cs="Courier New"/>
                <w:sz w:val="21"/>
                <w:szCs w:val="21"/>
                <w:lang w:eastAsia="en-US"/>
              </w:rPr>
              <w:t>233.604657</w:t>
            </w:r>
          </w:p>
        </w:tc>
      </w:tr>
      <w:tr w:rsidR="0020065E" w14:paraId="59294227" w14:textId="77777777">
        <w:trPr>
          <w:jc w:val="center"/>
        </w:trPr>
        <w:tc>
          <w:tcPr>
            <w:tcW w:w="2934" w:type="dxa"/>
            <w:shd w:val="clear" w:color="auto" w:fill="auto"/>
          </w:tcPr>
          <w:p w14:paraId="2C796532" w14:textId="7CB24D03" w:rsidR="0020065E" w:rsidRDefault="00200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Min</w:t>
            </w:r>
          </w:p>
        </w:tc>
        <w:tc>
          <w:tcPr>
            <w:tcW w:w="2700" w:type="dxa"/>
            <w:shd w:val="clear" w:color="auto" w:fill="auto"/>
          </w:tcPr>
          <w:p w14:paraId="482BF380" w14:textId="40AC0666" w:rsidR="0020065E" w:rsidRDefault="006A02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0.000000</w:t>
            </w:r>
          </w:p>
        </w:tc>
      </w:tr>
      <w:tr w:rsidR="0020065E" w14:paraId="018B89A5" w14:textId="77777777">
        <w:trPr>
          <w:jc w:val="center"/>
        </w:trPr>
        <w:tc>
          <w:tcPr>
            <w:tcW w:w="2934" w:type="dxa"/>
            <w:shd w:val="clear" w:color="auto" w:fill="auto"/>
          </w:tcPr>
          <w:p w14:paraId="3A5AF598" w14:textId="6B722653" w:rsidR="0020065E" w:rsidRDefault="00200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25%</w:t>
            </w:r>
          </w:p>
        </w:tc>
        <w:tc>
          <w:tcPr>
            <w:tcW w:w="2700" w:type="dxa"/>
            <w:shd w:val="clear" w:color="auto" w:fill="auto"/>
          </w:tcPr>
          <w:p w14:paraId="4E8C9060" w14:textId="5AC8B5E7" w:rsidR="0020065E" w:rsidRDefault="006A02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32.000000</w:t>
            </w:r>
          </w:p>
        </w:tc>
      </w:tr>
      <w:tr w:rsidR="0020065E" w14:paraId="1BB12AB2" w14:textId="77777777">
        <w:trPr>
          <w:jc w:val="center"/>
        </w:trPr>
        <w:tc>
          <w:tcPr>
            <w:tcW w:w="2934" w:type="dxa"/>
            <w:shd w:val="clear" w:color="auto" w:fill="auto"/>
          </w:tcPr>
          <w:p w14:paraId="66277EAD" w14:textId="7FC2D64B" w:rsidR="0020065E" w:rsidRDefault="00200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50%</w:t>
            </w:r>
          </w:p>
        </w:tc>
        <w:tc>
          <w:tcPr>
            <w:tcW w:w="2700" w:type="dxa"/>
            <w:shd w:val="clear" w:color="auto" w:fill="auto"/>
          </w:tcPr>
          <w:p w14:paraId="1433A0EC" w14:textId="494ED6CF" w:rsidR="0020065E" w:rsidRDefault="006A02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59.000000</w:t>
            </w:r>
          </w:p>
        </w:tc>
      </w:tr>
      <w:tr w:rsidR="0020065E" w14:paraId="574F395A" w14:textId="77777777">
        <w:trPr>
          <w:jc w:val="center"/>
        </w:trPr>
        <w:tc>
          <w:tcPr>
            <w:tcW w:w="2934" w:type="dxa"/>
            <w:shd w:val="clear" w:color="auto" w:fill="auto"/>
          </w:tcPr>
          <w:p w14:paraId="77EF198C" w14:textId="74513A9C" w:rsidR="0020065E" w:rsidRDefault="002006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75%</w:t>
            </w:r>
          </w:p>
        </w:tc>
        <w:tc>
          <w:tcPr>
            <w:tcW w:w="2700" w:type="dxa"/>
            <w:shd w:val="clear" w:color="auto" w:fill="auto"/>
          </w:tcPr>
          <w:p w14:paraId="2AB405CC" w14:textId="0898C6DE" w:rsidR="0020065E" w:rsidRDefault="006A02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102.000000</w:t>
            </w:r>
          </w:p>
        </w:tc>
      </w:tr>
      <w:tr w:rsidR="0020065E" w14:paraId="2FF2A4EB" w14:textId="77777777">
        <w:trPr>
          <w:jc w:val="center"/>
        </w:trPr>
        <w:tc>
          <w:tcPr>
            <w:tcW w:w="2934" w:type="dxa"/>
            <w:shd w:val="clear" w:color="auto" w:fill="auto"/>
          </w:tcPr>
          <w:p w14:paraId="4E734482" w14:textId="091D5D2B" w:rsidR="0020065E" w:rsidRDefault="006A02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Max</w:t>
            </w:r>
          </w:p>
        </w:tc>
        <w:tc>
          <w:tcPr>
            <w:tcW w:w="2700" w:type="dxa"/>
            <w:shd w:val="clear" w:color="auto" w:fill="auto"/>
          </w:tcPr>
          <w:p w14:paraId="371807DE" w14:textId="4E005308" w:rsidR="0020065E" w:rsidRDefault="006A02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textAlignment w:val="baseline"/>
              <w:rPr>
                <w:rFonts w:ascii="var(--jp-code-font-family)" w:hAnsi="var(--jp-code-font-family)" w:cs="Courier New"/>
                <w:sz w:val="21"/>
                <w:szCs w:val="21"/>
                <w:lang w:eastAsia="en-US"/>
              </w:rPr>
            </w:pPr>
            <w:r>
              <w:rPr>
                <w:rFonts w:ascii="var(--jp-code-font-family)" w:hAnsi="var(--jp-code-font-family)" w:cs="Courier New"/>
                <w:sz w:val="21"/>
                <w:szCs w:val="21"/>
                <w:lang w:eastAsia="en-US"/>
              </w:rPr>
              <w:t>6325.000000</w:t>
            </w:r>
          </w:p>
        </w:tc>
      </w:tr>
    </w:tbl>
    <w:p w14:paraId="1FA88E27" w14:textId="5DC39AFA" w:rsidR="00F31AFB" w:rsidRPr="00101F79" w:rsidRDefault="00F31AFB" w:rsidP="00101F7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line="240" w:lineRule="auto"/>
        <w:ind w:left="1440"/>
        <w:textAlignment w:val="baseline"/>
        <w:rPr>
          <w:rFonts w:ascii="var(--jp-code-font-family)" w:hAnsi="var(--jp-code-font-family)" w:cs="Courier New"/>
          <w:sz w:val="21"/>
          <w:szCs w:val="21"/>
          <w:lang w:eastAsia="en-US"/>
        </w:rPr>
      </w:pPr>
    </w:p>
    <w:p w14:paraId="45CC6C99" w14:textId="3FA4D61D" w:rsidR="0020065E" w:rsidRPr="00623025" w:rsidRDefault="005F27E6" w:rsidP="00623025">
      <w:pPr>
        <w:pStyle w:val="BodyText"/>
        <w:jc w:val="center"/>
      </w:pPr>
      <w:r w:rsidRPr="00A1668F">
        <w:t xml:space="preserve">Table 6: </w:t>
      </w:r>
      <w:r w:rsidR="00A1668F" w:rsidRPr="00A1668F">
        <w:t>Statistical Summary of Email Text Lengths</w:t>
      </w:r>
    </w:p>
    <w:p w14:paraId="4336E40A" w14:textId="1E2D2AB7" w:rsidR="00EC55C9" w:rsidRPr="00101F79" w:rsidRDefault="00EC55C9" w:rsidP="00EC55C9">
      <w:pPr>
        <w:pStyle w:val="BodyText"/>
        <w:rPr>
          <w:b/>
          <w:bCs/>
        </w:rPr>
      </w:pPr>
      <w:r w:rsidRPr="00101F79">
        <w:rPr>
          <w:b/>
          <w:bCs/>
        </w:rPr>
        <w:lastRenderedPageBreak/>
        <w:t>GRU Model Architecture</w:t>
      </w:r>
    </w:p>
    <w:p w14:paraId="76A54765" w14:textId="287219D9" w:rsidR="00EC55C9" w:rsidRDefault="00EC55C9" w:rsidP="00EC55C9">
      <w:pPr>
        <w:pStyle w:val="BodyText"/>
      </w:pPr>
      <w:r>
        <w:t>The GRU model is designed to efficiently process sequential text data. After experimenting with different parameter combinations, the following configuration was chosen for its performance and efficiency:</w:t>
      </w:r>
    </w:p>
    <w:p w14:paraId="3DB0F683" w14:textId="77777777" w:rsidR="00EC55C9" w:rsidRDefault="00EC55C9" w:rsidP="00EC55C9">
      <w:pPr>
        <w:pStyle w:val="BodyText"/>
      </w:pPr>
      <w:r>
        <w:t>Embedding Layer</w:t>
      </w:r>
    </w:p>
    <w:p w14:paraId="48EDCD24" w14:textId="77777777" w:rsidR="00EC55C9" w:rsidRDefault="00EC55C9" w:rsidP="001373DC">
      <w:pPr>
        <w:pStyle w:val="BodyText"/>
        <w:numPr>
          <w:ilvl w:val="0"/>
          <w:numId w:val="38"/>
        </w:numPr>
        <w:spacing w:before="0"/>
      </w:pPr>
      <w:r>
        <w:t>Purpose: Converts tokenized sequences into dense vector representations that capture semantic relationships between words.</w:t>
      </w:r>
    </w:p>
    <w:p w14:paraId="65E3B7D7" w14:textId="77777777" w:rsidR="00EC55C9" w:rsidRDefault="00EC55C9" w:rsidP="001373DC">
      <w:pPr>
        <w:pStyle w:val="BodyText"/>
        <w:numPr>
          <w:ilvl w:val="0"/>
          <w:numId w:val="38"/>
        </w:numPr>
        <w:spacing w:before="0"/>
      </w:pPr>
      <w:r>
        <w:t>Parameter:</w:t>
      </w:r>
    </w:p>
    <w:p w14:paraId="6C10A42B" w14:textId="77777777" w:rsidR="00EC55C9" w:rsidRDefault="00EC55C9" w:rsidP="00623025">
      <w:pPr>
        <w:pStyle w:val="BodyText"/>
        <w:spacing w:before="0"/>
        <w:ind w:left="720"/>
      </w:pPr>
      <w:r>
        <w:t>Embedding Dimension (embed_size=200): A dimension that balances detail and computational efficiency. Experimentation showed that higher dimensions (e.g., 300) did not significantly improve results, while lower dimensions (e.g., 100) reduced accuracy.</w:t>
      </w:r>
    </w:p>
    <w:p w14:paraId="5577097E" w14:textId="77777777" w:rsidR="00EC55C9" w:rsidRDefault="00EC55C9" w:rsidP="00EC55C9">
      <w:pPr>
        <w:pStyle w:val="BodyText"/>
      </w:pPr>
      <w:r>
        <w:t>GRU Layers</w:t>
      </w:r>
    </w:p>
    <w:p w14:paraId="52B41AFD" w14:textId="77777777" w:rsidR="00EC55C9" w:rsidRDefault="00EC55C9" w:rsidP="001373DC">
      <w:pPr>
        <w:pStyle w:val="BodyText"/>
        <w:numPr>
          <w:ilvl w:val="0"/>
          <w:numId w:val="38"/>
        </w:numPr>
        <w:spacing w:before="0"/>
      </w:pPr>
      <w:r>
        <w:t>Purpose: GRU layers process sequential data and learn temporal dependencies, which are essential for text classification.</w:t>
      </w:r>
    </w:p>
    <w:p w14:paraId="627C2B2F" w14:textId="77777777" w:rsidR="00EC55C9" w:rsidRDefault="00EC55C9" w:rsidP="001373DC">
      <w:pPr>
        <w:pStyle w:val="BodyText"/>
        <w:numPr>
          <w:ilvl w:val="0"/>
          <w:numId w:val="38"/>
        </w:numPr>
        <w:spacing w:before="0"/>
      </w:pPr>
      <w:r>
        <w:t>Parameters:</w:t>
      </w:r>
    </w:p>
    <w:p w14:paraId="50918AA8" w14:textId="77777777" w:rsidR="00EC55C9" w:rsidRDefault="00EC55C9" w:rsidP="00A7224F">
      <w:pPr>
        <w:pStyle w:val="BodyText"/>
        <w:spacing w:before="0"/>
        <w:ind w:left="720"/>
      </w:pPr>
      <w:r>
        <w:t>Hidden Units (hidden_size=256): Provides sufficient capacity for learning complex relationships in text. Smaller sizes (e.g., 128) led to reduced accuracy, while larger sizes increased training time with diminishing returns.</w:t>
      </w:r>
    </w:p>
    <w:p w14:paraId="7A812E09" w14:textId="77777777" w:rsidR="00EC55C9" w:rsidRDefault="00EC55C9" w:rsidP="00A7224F">
      <w:pPr>
        <w:pStyle w:val="BodyText"/>
        <w:spacing w:before="0"/>
        <w:ind w:left="720"/>
      </w:pPr>
      <w:r>
        <w:t>Number of Layers (n_layers=2): Stacking two GRU layers allows the model to learn hierarchical features. Additional layers (e.g., 3 or more) increased computation without significant performance gains.</w:t>
      </w:r>
    </w:p>
    <w:p w14:paraId="48D01BC3" w14:textId="77777777" w:rsidR="00EC55C9" w:rsidRDefault="00EC55C9" w:rsidP="00EC55C9">
      <w:pPr>
        <w:pStyle w:val="BodyText"/>
      </w:pPr>
      <w:r>
        <w:t>Dense and Dropout Layers</w:t>
      </w:r>
    </w:p>
    <w:p w14:paraId="72C5D17E" w14:textId="404EC096" w:rsidR="00EC55C9" w:rsidRDefault="00EC55C9" w:rsidP="001373DC">
      <w:pPr>
        <w:pStyle w:val="BodyText"/>
        <w:numPr>
          <w:ilvl w:val="0"/>
          <w:numId w:val="38"/>
        </w:numPr>
        <w:spacing w:before="0"/>
      </w:pPr>
      <w:r>
        <w:t>Dense layers improve representation learning, while dropout layers reduce overfitting.</w:t>
      </w:r>
    </w:p>
    <w:p w14:paraId="2A02BDD2" w14:textId="77777777" w:rsidR="00EC55C9" w:rsidRDefault="00EC55C9" w:rsidP="001373DC">
      <w:pPr>
        <w:pStyle w:val="BodyText"/>
        <w:numPr>
          <w:ilvl w:val="0"/>
          <w:numId w:val="38"/>
        </w:numPr>
        <w:spacing w:before="0"/>
      </w:pPr>
      <w:r>
        <w:t>Configuration:</w:t>
      </w:r>
    </w:p>
    <w:p w14:paraId="4638DC42" w14:textId="77777777" w:rsidR="00EC55C9" w:rsidRDefault="00EC55C9" w:rsidP="000B06C4">
      <w:pPr>
        <w:pStyle w:val="BodyText"/>
        <w:spacing w:before="0"/>
        <w:ind w:left="720"/>
      </w:pPr>
      <w:r>
        <w:t>Dropout (40%): Applied after the GRU layers to enhance generalization.</w:t>
      </w:r>
    </w:p>
    <w:p w14:paraId="4BBCF19C" w14:textId="77777777" w:rsidR="00955D5A" w:rsidRDefault="00EC55C9" w:rsidP="000B06C4">
      <w:pPr>
        <w:pStyle w:val="BodyText"/>
        <w:spacing w:before="0"/>
        <w:ind w:left="720"/>
      </w:pPr>
      <w:r>
        <w:t xml:space="preserve">Dense (128 nodes): Captures complex, high-dimensional patterns in text. </w:t>
      </w:r>
    </w:p>
    <w:p w14:paraId="0E66A7F2" w14:textId="06281BBE" w:rsidR="00EC55C9" w:rsidRDefault="00EC55C9" w:rsidP="000B06C4">
      <w:pPr>
        <w:pStyle w:val="BodyText"/>
        <w:spacing w:before="0"/>
        <w:ind w:left="720"/>
      </w:pPr>
      <w:r>
        <w:t>Adding more nodes (e.g., 256) showed no significant improvement.</w:t>
      </w:r>
    </w:p>
    <w:p w14:paraId="1345ABD5" w14:textId="77777777" w:rsidR="00EC55C9" w:rsidRDefault="00EC55C9" w:rsidP="000B06C4">
      <w:pPr>
        <w:pStyle w:val="BodyText"/>
        <w:spacing w:before="0"/>
        <w:ind w:left="720"/>
      </w:pPr>
      <w:r>
        <w:t>Dense (64 nodes): A smaller dense layer consolidates learned features.</w:t>
      </w:r>
    </w:p>
    <w:p w14:paraId="72DDD7B4" w14:textId="77777777" w:rsidR="00EC55C9" w:rsidRDefault="00EC55C9" w:rsidP="000B06C4">
      <w:pPr>
        <w:pStyle w:val="BodyText"/>
        <w:spacing w:before="0"/>
        <w:ind w:left="720"/>
      </w:pPr>
      <w:r>
        <w:t>Dropout (20%): Applied to the dense layers to further mitigate overfitting.</w:t>
      </w:r>
    </w:p>
    <w:p w14:paraId="43A8FF9D" w14:textId="77777777" w:rsidR="00EC55C9" w:rsidRDefault="00EC55C9" w:rsidP="00EC55C9">
      <w:pPr>
        <w:pStyle w:val="BodyText"/>
      </w:pPr>
      <w:r>
        <w:lastRenderedPageBreak/>
        <w:t>Output Layer</w:t>
      </w:r>
    </w:p>
    <w:p w14:paraId="4563012D" w14:textId="77777777" w:rsidR="00EC55C9" w:rsidRDefault="00EC55C9" w:rsidP="001373DC">
      <w:pPr>
        <w:pStyle w:val="BodyText"/>
        <w:numPr>
          <w:ilvl w:val="0"/>
          <w:numId w:val="39"/>
        </w:numPr>
      </w:pPr>
      <w:r>
        <w:t>Purpose: Provides binary classification output for "Safe" and "Phishing" labels.</w:t>
      </w:r>
    </w:p>
    <w:p w14:paraId="0230FEB5" w14:textId="77777777" w:rsidR="00EC55C9" w:rsidRDefault="00EC55C9" w:rsidP="001373DC">
      <w:pPr>
        <w:pStyle w:val="BodyText"/>
        <w:numPr>
          <w:ilvl w:val="0"/>
          <w:numId w:val="39"/>
        </w:numPr>
      </w:pPr>
      <w:r>
        <w:t>Configuration:</w:t>
      </w:r>
    </w:p>
    <w:p w14:paraId="2CA813B0" w14:textId="77777777" w:rsidR="00EC55C9" w:rsidRDefault="00EC55C9" w:rsidP="000B06C4">
      <w:pPr>
        <w:pStyle w:val="BodyText"/>
        <w:ind w:left="720"/>
      </w:pPr>
      <w:r>
        <w:t>1 Node: Represents the probability of an email being phishing.</w:t>
      </w:r>
    </w:p>
    <w:p w14:paraId="3A39A5CE" w14:textId="2B266B99" w:rsidR="004B297A" w:rsidRDefault="00EC55C9" w:rsidP="00241497">
      <w:pPr>
        <w:pStyle w:val="BodyText"/>
        <w:ind w:left="720"/>
      </w:pPr>
      <w:r>
        <w:t>Sigmoid Activation: Outputs a value between 0 and 1 for binary classification.</w:t>
      </w:r>
    </w:p>
    <w:p w14:paraId="3377EA46" w14:textId="76A4A62D" w:rsidR="00241497" w:rsidRDefault="00A76C76" w:rsidP="001B36F8">
      <w:pPr>
        <w:pStyle w:val="BodyText"/>
        <w:jc w:val="center"/>
        <w:rPr>
          <w:noProof/>
        </w:rPr>
      </w:pPr>
      <w:r>
        <w:rPr>
          <w:noProof/>
        </w:rPr>
        <w:pict w14:anchorId="0A415A72">
          <v:shape id="_x0000_i1056" type="#_x0000_t75" style="width:378.45pt;height:193.55pt;visibility:visible;mso-wrap-style:square">
            <v:imagedata r:id="rId52" o:title=""/>
          </v:shape>
        </w:pict>
      </w:r>
    </w:p>
    <w:p w14:paraId="22D9268E" w14:textId="1354E529" w:rsidR="00A167B6" w:rsidRDefault="00A167B6" w:rsidP="001B36F8">
      <w:pPr>
        <w:pStyle w:val="BodyText"/>
        <w:jc w:val="center"/>
      </w:pPr>
      <w:r>
        <w:rPr>
          <w:noProof/>
        </w:rPr>
        <w:t xml:space="preserve">Figure </w:t>
      </w:r>
      <w:r w:rsidR="007166F1">
        <w:rPr>
          <w:noProof/>
        </w:rPr>
        <w:t>15: GRU Model Summary</w:t>
      </w:r>
    </w:p>
    <w:p w14:paraId="1A1B664B" w14:textId="618CB0B7" w:rsidR="00EC55C9" w:rsidRPr="004B297A" w:rsidRDefault="00EC55C9" w:rsidP="00EC55C9">
      <w:pPr>
        <w:pStyle w:val="BodyText"/>
        <w:rPr>
          <w:b/>
          <w:bCs/>
        </w:rPr>
      </w:pPr>
      <w:r w:rsidRPr="004B297A">
        <w:rPr>
          <w:b/>
          <w:bCs/>
        </w:rPr>
        <w:t>Training Process</w:t>
      </w:r>
    </w:p>
    <w:p w14:paraId="4F917BCC" w14:textId="59F5A87A" w:rsidR="00EC55C9" w:rsidRDefault="00EC55C9" w:rsidP="00EC55C9">
      <w:pPr>
        <w:pStyle w:val="BodyText"/>
      </w:pPr>
      <w:r>
        <w:t>The model is compiled with:</w:t>
      </w:r>
    </w:p>
    <w:p w14:paraId="1B4729DD" w14:textId="77777777" w:rsidR="00EC55C9" w:rsidRDefault="00EC55C9" w:rsidP="001373DC">
      <w:pPr>
        <w:pStyle w:val="BodyText"/>
        <w:numPr>
          <w:ilvl w:val="0"/>
          <w:numId w:val="40"/>
        </w:numPr>
        <w:spacing w:before="0"/>
      </w:pPr>
      <w:r>
        <w:t>Loss Function:</w:t>
      </w:r>
    </w:p>
    <w:p w14:paraId="141DB437" w14:textId="77777777" w:rsidR="00EC55C9" w:rsidRDefault="00EC55C9" w:rsidP="00475862">
      <w:pPr>
        <w:pStyle w:val="BodyText"/>
        <w:spacing w:before="0"/>
        <w:ind w:left="720"/>
      </w:pPr>
      <w:r>
        <w:t>Binary Crossentropy: Suitable for binary classification tasks, measuring the difference between true and predicted probabilities.</w:t>
      </w:r>
    </w:p>
    <w:p w14:paraId="52976CE8" w14:textId="77777777" w:rsidR="00EC55C9" w:rsidRDefault="00EC55C9" w:rsidP="001373DC">
      <w:pPr>
        <w:pStyle w:val="BodyText"/>
        <w:numPr>
          <w:ilvl w:val="0"/>
          <w:numId w:val="40"/>
        </w:numPr>
        <w:spacing w:before="0"/>
      </w:pPr>
      <w:r>
        <w:t>Optimizer:</w:t>
      </w:r>
    </w:p>
    <w:p w14:paraId="1639F2B3" w14:textId="77777777" w:rsidR="00EC55C9" w:rsidRDefault="00EC55C9" w:rsidP="00475862">
      <w:pPr>
        <w:pStyle w:val="BodyText"/>
        <w:spacing w:before="0"/>
        <w:ind w:left="720"/>
      </w:pPr>
      <w:r>
        <w:t>Adam: Selected for its adaptive learning rate, which speeds up convergence while maintaining stability.</w:t>
      </w:r>
    </w:p>
    <w:p w14:paraId="48207E84" w14:textId="77777777" w:rsidR="00EC55C9" w:rsidRDefault="00EC55C9" w:rsidP="001373DC">
      <w:pPr>
        <w:pStyle w:val="BodyText"/>
        <w:numPr>
          <w:ilvl w:val="0"/>
          <w:numId w:val="40"/>
        </w:numPr>
        <w:spacing w:before="0"/>
      </w:pPr>
      <w:r>
        <w:t>Learning Rate (learning_rate=1e-4): A small learning rate ensures stable and gradual convergence. Larger rates (e.g., 1e-3) led to unstable training, while smaller rates (e.g., 1e-5) significantly increased training time.</w:t>
      </w:r>
    </w:p>
    <w:p w14:paraId="6D0A78B6" w14:textId="36AA8BFA" w:rsidR="00EC55C9" w:rsidRDefault="00EC55C9" w:rsidP="00EC55C9">
      <w:pPr>
        <w:pStyle w:val="BodyText"/>
      </w:pPr>
      <w:r>
        <w:lastRenderedPageBreak/>
        <w:t>To optimize training and prevent overfitting, the following callbacks are used:</w:t>
      </w:r>
    </w:p>
    <w:p w14:paraId="50316117" w14:textId="77777777" w:rsidR="00EC55C9" w:rsidRDefault="00EC55C9" w:rsidP="001373DC">
      <w:pPr>
        <w:pStyle w:val="BodyText"/>
        <w:numPr>
          <w:ilvl w:val="0"/>
          <w:numId w:val="40"/>
        </w:numPr>
      </w:pPr>
      <w:r>
        <w:t>Early Stopping:</w:t>
      </w:r>
    </w:p>
    <w:p w14:paraId="116697CF" w14:textId="77777777" w:rsidR="00EC55C9" w:rsidRDefault="00EC55C9" w:rsidP="00604AF7">
      <w:pPr>
        <w:pStyle w:val="BodyText"/>
        <w:spacing w:before="0"/>
        <w:ind w:left="720"/>
      </w:pPr>
      <w:r>
        <w:t>Monitors validation loss and halts training if it does not improve for 5 consecutive epochs.</w:t>
      </w:r>
    </w:p>
    <w:p w14:paraId="27DA9B9F" w14:textId="77777777" w:rsidR="00EC55C9" w:rsidRDefault="00EC55C9" w:rsidP="00604AF7">
      <w:pPr>
        <w:pStyle w:val="BodyText"/>
        <w:spacing w:before="0"/>
        <w:ind w:left="720"/>
      </w:pPr>
      <w:r>
        <w:t>Restores the best weights observed during training.</w:t>
      </w:r>
    </w:p>
    <w:p w14:paraId="0890D7D1" w14:textId="77777777" w:rsidR="00EC55C9" w:rsidRDefault="00EC55C9" w:rsidP="001373DC">
      <w:pPr>
        <w:pStyle w:val="BodyText"/>
        <w:numPr>
          <w:ilvl w:val="0"/>
          <w:numId w:val="40"/>
        </w:numPr>
      </w:pPr>
      <w:r>
        <w:t>ReduceLROnPlateau:</w:t>
      </w:r>
    </w:p>
    <w:p w14:paraId="37B4111E" w14:textId="77777777" w:rsidR="00EC55C9" w:rsidRDefault="00EC55C9" w:rsidP="00604AF7">
      <w:pPr>
        <w:pStyle w:val="BodyText"/>
        <w:spacing w:before="0"/>
        <w:ind w:left="720"/>
      </w:pPr>
      <w:r>
        <w:t>Dynamically reduces the learning rate by half if the validation loss stagnates for 2 epochs.</w:t>
      </w:r>
    </w:p>
    <w:p w14:paraId="12017B7A" w14:textId="77777777" w:rsidR="00EC55C9" w:rsidRDefault="00EC55C9" w:rsidP="00604AF7">
      <w:pPr>
        <w:pStyle w:val="BodyText"/>
        <w:spacing w:before="0"/>
        <w:ind w:left="720"/>
      </w:pPr>
      <w:r>
        <w:t>Ensures finer updates to weights during later epochs.</w:t>
      </w:r>
    </w:p>
    <w:p w14:paraId="5DEAA70C" w14:textId="77777777" w:rsidR="00EC55C9" w:rsidRDefault="00EC55C9" w:rsidP="00EC55C9">
      <w:pPr>
        <w:pStyle w:val="BodyText"/>
      </w:pPr>
      <w:r>
        <w:t>Batch Size and Epochs</w:t>
      </w:r>
    </w:p>
    <w:p w14:paraId="0E176C40" w14:textId="77777777" w:rsidR="00EC55C9" w:rsidRDefault="00EC55C9" w:rsidP="001373DC">
      <w:pPr>
        <w:pStyle w:val="BodyText"/>
        <w:numPr>
          <w:ilvl w:val="0"/>
          <w:numId w:val="40"/>
        </w:numPr>
        <w:spacing w:before="0"/>
      </w:pPr>
      <w:r>
        <w:t>Batch Size (batch_size=64): Balances memory efficiency and gradient estimation accuracy. Smaller batches (e.g., 32) required more iterations per epoch, while larger batches (e.g., 128) reduced convergence speed.</w:t>
      </w:r>
    </w:p>
    <w:p w14:paraId="33A09483" w14:textId="77777777" w:rsidR="00EC55C9" w:rsidRDefault="00EC55C9" w:rsidP="001373DC">
      <w:pPr>
        <w:pStyle w:val="BodyText"/>
        <w:numPr>
          <w:ilvl w:val="0"/>
          <w:numId w:val="40"/>
        </w:numPr>
        <w:spacing w:before="0"/>
      </w:pPr>
      <w:r>
        <w:t>Epochs (epochs=100): Allows sufficient iterations for the model to converge. Early stopping ensures that training halts once validation loss plateaus.</w:t>
      </w:r>
    </w:p>
    <w:p w14:paraId="326E4773" w14:textId="60852621" w:rsidR="00EC55C9" w:rsidRPr="00604AF7" w:rsidRDefault="00EC55C9" w:rsidP="00EC55C9">
      <w:pPr>
        <w:pStyle w:val="BodyText"/>
        <w:rPr>
          <w:b/>
          <w:bCs/>
        </w:rPr>
      </w:pPr>
      <w:r w:rsidRPr="00604AF7">
        <w:rPr>
          <w:b/>
          <w:bCs/>
        </w:rPr>
        <w:t>Visualization of Training Metrics</w:t>
      </w:r>
    </w:p>
    <w:p w14:paraId="63B8D28A" w14:textId="4AA98DED" w:rsidR="00EC55C9" w:rsidRDefault="00EC55C9" w:rsidP="00EC55C9">
      <w:pPr>
        <w:pStyle w:val="BodyText"/>
      </w:pPr>
      <w:r>
        <w:t>During training, both loss and accuracy are tracked and visualized:</w:t>
      </w:r>
    </w:p>
    <w:tbl>
      <w:tblPr>
        <w:tblW w:w="0" w:type="auto"/>
        <w:tblBorders>
          <w:insideH w:val="single" w:sz="4" w:space="0" w:color="auto"/>
          <w:insideV w:val="single" w:sz="4" w:space="0" w:color="auto"/>
        </w:tblBorders>
        <w:tblLook w:val="04A0" w:firstRow="1" w:lastRow="0" w:firstColumn="1" w:lastColumn="0" w:noHBand="0" w:noVBand="1"/>
      </w:tblPr>
      <w:tblGrid>
        <w:gridCol w:w="4788"/>
        <w:gridCol w:w="4788"/>
      </w:tblGrid>
      <w:tr w:rsidR="00C327CF" w14:paraId="352E48C9" w14:textId="77777777">
        <w:tc>
          <w:tcPr>
            <w:tcW w:w="4788" w:type="dxa"/>
            <w:shd w:val="clear" w:color="auto" w:fill="auto"/>
          </w:tcPr>
          <w:p w14:paraId="7EF967BA" w14:textId="77777777" w:rsidR="004066E0" w:rsidRDefault="00A76C76" w:rsidP="00D65C45">
            <w:pPr>
              <w:pStyle w:val="BodyText"/>
            </w:pPr>
            <w:r>
              <w:rPr>
                <w:noProof/>
              </w:rPr>
              <w:pict w14:anchorId="6415C04E">
                <v:shape id="_x0000_i1057" type="#_x0000_t75" style="width:222.35pt;height:166.45pt;visibility:visible;mso-wrap-style:square">
                  <v:imagedata r:id="rId53" o:title=""/>
                </v:shape>
              </w:pict>
            </w:r>
          </w:p>
        </w:tc>
        <w:tc>
          <w:tcPr>
            <w:tcW w:w="4788" w:type="dxa"/>
            <w:shd w:val="clear" w:color="auto" w:fill="auto"/>
          </w:tcPr>
          <w:p w14:paraId="410D4574" w14:textId="77777777" w:rsidR="004066E0" w:rsidRDefault="00A76C76" w:rsidP="00D65C45">
            <w:pPr>
              <w:pStyle w:val="BodyText"/>
            </w:pPr>
            <w:r>
              <w:rPr>
                <w:noProof/>
              </w:rPr>
              <w:pict w14:anchorId="317F62AD">
                <v:shape id="_x0000_i1058" type="#_x0000_t75" style="width:213.7pt;height:165.3pt;visibility:visible;mso-wrap-style:square">
                  <v:imagedata r:id="rId54" o:title=""/>
                </v:shape>
              </w:pict>
            </w:r>
          </w:p>
        </w:tc>
      </w:tr>
    </w:tbl>
    <w:p w14:paraId="1B7EA1E6" w14:textId="67CE2A77" w:rsidR="004066E0" w:rsidRDefault="004066E0" w:rsidP="00DA46A0">
      <w:pPr>
        <w:pStyle w:val="BodyText"/>
        <w:jc w:val="center"/>
      </w:pPr>
      <w:r>
        <w:t xml:space="preserve">Figure </w:t>
      </w:r>
      <w:r w:rsidR="00DA46A0">
        <w:t>16: GRU Loss and Accuracy over epochs</w:t>
      </w:r>
    </w:p>
    <w:p w14:paraId="7CE22311" w14:textId="77777777" w:rsidR="004066E0" w:rsidRDefault="004066E0" w:rsidP="00EC55C9">
      <w:pPr>
        <w:pStyle w:val="BodyText"/>
      </w:pPr>
    </w:p>
    <w:p w14:paraId="4471EE72" w14:textId="77777777" w:rsidR="00EC55C9" w:rsidRDefault="00EC55C9" w:rsidP="00EC55C9">
      <w:pPr>
        <w:pStyle w:val="BodyText"/>
      </w:pPr>
      <w:r>
        <w:lastRenderedPageBreak/>
        <w:t>Loss Curves:</w:t>
      </w:r>
    </w:p>
    <w:p w14:paraId="61D55DFC" w14:textId="77777777" w:rsidR="00EC55C9" w:rsidRDefault="00EC55C9" w:rsidP="001373DC">
      <w:pPr>
        <w:pStyle w:val="BodyText"/>
        <w:numPr>
          <w:ilvl w:val="0"/>
          <w:numId w:val="40"/>
        </w:numPr>
        <w:spacing w:before="0"/>
      </w:pPr>
      <w:r>
        <w:t>Training loss decreases sharply in the early epochs and converges to near-zero.</w:t>
      </w:r>
    </w:p>
    <w:p w14:paraId="51836CD4" w14:textId="77777777" w:rsidR="00EC55C9" w:rsidRDefault="00EC55C9" w:rsidP="001373DC">
      <w:pPr>
        <w:pStyle w:val="BodyText"/>
        <w:numPr>
          <w:ilvl w:val="0"/>
          <w:numId w:val="40"/>
        </w:numPr>
        <w:spacing w:before="0"/>
      </w:pPr>
      <w:r>
        <w:t>Validation loss stabilizes after epoch 3, indicating the model generalizes well.</w:t>
      </w:r>
    </w:p>
    <w:p w14:paraId="39F2EA84" w14:textId="77777777" w:rsidR="00EC55C9" w:rsidRDefault="00EC55C9" w:rsidP="00EC55C9">
      <w:pPr>
        <w:pStyle w:val="BodyText"/>
      </w:pPr>
      <w:r>
        <w:t>Accuracy Curves:</w:t>
      </w:r>
    </w:p>
    <w:p w14:paraId="371B9A34" w14:textId="77777777" w:rsidR="00EC55C9" w:rsidRDefault="00EC55C9" w:rsidP="001373DC">
      <w:pPr>
        <w:pStyle w:val="BodyText"/>
        <w:numPr>
          <w:ilvl w:val="0"/>
          <w:numId w:val="40"/>
        </w:numPr>
        <w:spacing w:before="0"/>
      </w:pPr>
      <w:r>
        <w:t>Training accuracy rapidly increases to near-perfect levels.</w:t>
      </w:r>
    </w:p>
    <w:p w14:paraId="4D3A32EA" w14:textId="56657E52" w:rsidR="00604AF7" w:rsidRDefault="00EC55C9" w:rsidP="001373DC">
      <w:pPr>
        <w:pStyle w:val="BodyText"/>
        <w:numPr>
          <w:ilvl w:val="0"/>
          <w:numId w:val="40"/>
        </w:numPr>
        <w:spacing w:before="0"/>
      </w:pPr>
      <w:r>
        <w:t>Validation accuracy stabilizes around 97%, showing strong generalization to unseen data.</w:t>
      </w:r>
    </w:p>
    <w:p w14:paraId="0AB51442" w14:textId="35DBD2FE" w:rsidR="00EC55C9" w:rsidRPr="00CF4E6D" w:rsidRDefault="00EC55C9" w:rsidP="00EC55C9">
      <w:pPr>
        <w:pStyle w:val="BodyText"/>
        <w:rPr>
          <w:b/>
          <w:bCs/>
        </w:rPr>
      </w:pPr>
      <w:r w:rsidRPr="00CF4E6D">
        <w:rPr>
          <w:b/>
          <w:bCs/>
        </w:rPr>
        <w:t>Evaluation</w:t>
      </w:r>
    </w:p>
    <w:p w14:paraId="774EA94F" w14:textId="4A54C99B" w:rsidR="00EC55C9" w:rsidRDefault="00EC55C9" w:rsidP="00EC55C9">
      <w:pPr>
        <w:pStyle w:val="BodyText"/>
      </w:pPr>
      <w:r>
        <w:t>The high test accuracy and low test loss confirm the model's effectiveness in distinguishing phishing emails from safe emails. The minimal difference between training, validation, and test metrics suggests the model generalizes well to new data.</w:t>
      </w:r>
    </w:p>
    <w:tbl>
      <w:tblPr>
        <w:tblW w:w="0" w:type="auto"/>
        <w:tblBorders>
          <w:insideH w:val="single" w:sz="4" w:space="0" w:color="auto"/>
          <w:insideV w:val="single" w:sz="4" w:space="0" w:color="auto"/>
        </w:tblBorders>
        <w:tblLook w:val="04A0" w:firstRow="1" w:lastRow="0" w:firstColumn="1" w:lastColumn="0" w:noHBand="0" w:noVBand="1"/>
      </w:tblPr>
      <w:tblGrid>
        <w:gridCol w:w="4615"/>
        <w:gridCol w:w="5107"/>
      </w:tblGrid>
      <w:tr w:rsidR="00C327CF" w14:paraId="303C02C5" w14:textId="77777777">
        <w:tc>
          <w:tcPr>
            <w:tcW w:w="4788" w:type="dxa"/>
            <w:shd w:val="clear" w:color="auto" w:fill="auto"/>
          </w:tcPr>
          <w:p w14:paraId="22F4AE6D" w14:textId="2D096D36" w:rsidR="006D6C2A" w:rsidRDefault="00A76C76" w:rsidP="00D65C45">
            <w:r>
              <w:rPr>
                <w:noProof/>
              </w:rPr>
              <w:pict w14:anchorId="3CF5649C">
                <v:shape id="_x0000_i1059" type="#_x0000_t75" style="width:220.05pt;height:187.8pt;visibility:visible;mso-wrap-style:square">
                  <v:imagedata r:id="rId55" o:title=""/>
                </v:shape>
              </w:pict>
            </w:r>
          </w:p>
        </w:tc>
        <w:tc>
          <w:tcPr>
            <w:tcW w:w="4788" w:type="dxa"/>
            <w:shd w:val="clear" w:color="auto" w:fill="auto"/>
            <w:vAlign w:val="center"/>
          </w:tcPr>
          <w:p w14:paraId="1FD457E0" w14:textId="2A09AE49" w:rsidR="006D6C2A" w:rsidRDefault="00A76C76">
            <w:pPr>
              <w:jc w:val="center"/>
            </w:pPr>
            <w:r>
              <w:rPr>
                <w:noProof/>
              </w:rPr>
              <w:pict w14:anchorId="7177D73F">
                <v:shape id="_x0000_i1060" type="#_x0000_t75" style="width:244.8pt;height:121.55pt;visibility:visible;mso-wrap-style:square">
                  <v:imagedata r:id="rId56" o:title=""/>
                </v:shape>
              </w:pict>
            </w:r>
          </w:p>
        </w:tc>
      </w:tr>
    </w:tbl>
    <w:p w14:paraId="1785B415" w14:textId="53C7DF0A" w:rsidR="007E32C6" w:rsidRPr="00260741" w:rsidRDefault="0044310E" w:rsidP="00260741">
      <w:pPr>
        <w:pStyle w:val="BodyText"/>
        <w:jc w:val="center"/>
      </w:pPr>
      <w:r w:rsidRPr="00260741">
        <w:t xml:space="preserve">Figure </w:t>
      </w:r>
      <w:r w:rsidR="00260741" w:rsidRPr="00260741">
        <w:t>1</w:t>
      </w:r>
      <w:r w:rsidR="00F12512">
        <w:t>7</w:t>
      </w:r>
      <w:r w:rsidR="00260741" w:rsidRPr="00260741">
        <w:t>: GRU Confusion Matrix and Classification Report</w:t>
      </w:r>
    </w:p>
    <w:p w14:paraId="51A5A091" w14:textId="76449D2F" w:rsidR="0044310E" w:rsidRDefault="0044310E" w:rsidP="0044310E">
      <w:r>
        <w:t>The confusion matrix and classification report demonstrate strong performance of the GRU model on the validation dataset:</w:t>
      </w:r>
    </w:p>
    <w:p w14:paraId="5B237A01" w14:textId="110F1174" w:rsidR="0044310E" w:rsidRDefault="0044310E" w:rsidP="0044310E">
      <w:r>
        <w:t>Confusion Matrix:</w:t>
      </w:r>
    </w:p>
    <w:p w14:paraId="7B0C5173" w14:textId="77777777" w:rsidR="0044310E" w:rsidRDefault="0044310E" w:rsidP="001373DC">
      <w:pPr>
        <w:numPr>
          <w:ilvl w:val="0"/>
          <w:numId w:val="41"/>
        </w:numPr>
        <w:spacing w:before="0"/>
      </w:pPr>
      <w:r>
        <w:t>True Positives (TP): 1386 phishing emails correctly classified.</w:t>
      </w:r>
    </w:p>
    <w:p w14:paraId="229DA7DC" w14:textId="77777777" w:rsidR="0044310E" w:rsidRDefault="0044310E" w:rsidP="001373DC">
      <w:pPr>
        <w:numPr>
          <w:ilvl w:val="0"/>
          <w:numId w:val="41"/>
        </w:numPr>
        <w:spacing w:before="0"/>
      </w:pPr>
      <w:r>
        <w:t>True Negatives (TN): 1342 safe emails correctly classified.</w:t>
      </w:r>
    </w:p>
    <w:p w14:paraId="153D58CC" w14:textId="77777777" w:rsidR="0044310E" w:rsidRDefault="0044310E" w:rsidP="001373DC">
      <w:pPr>
        <w:numPr>
          <w:ilvl w:val="0"/>
          <w:numId w:val="41"/>
        </w:numPr>
        <w:spacing w:before="0"/>
      </w:pPr>
      <w:r>
        <w:t>False Positives (FP): 77 safe emails misclassified as phishing.</w:t>
      </w:r>
    </w:p>
    <w:p w14:paraId="6D845496" w14:textId="77777777" w:rsidR="0044310E" w:rsidRDefault="0044310E" w:rsidP="001373DC">
      <w:pPr>
        <w:numPr>
          <w:ilvl w:val="0"/>
          <w:numId w:val="41"/>
        </w:numPr>
        <w:spacing w:before="0"/>
      </w:pPr>
      <w:r>
        <w:t>False Negatives (FN): 45 phishing emails misclassified as safe.</w:t>
      </w:r>
    </w:p>
    <w:p w14:paraId="137BA229" w14:textId="428460F9" w:rsidR="0044310E" w:rsidRDefault="0044310E" w:rsidP="0044310E">
      <w:r>
        <w:lastRenderedPageBreak/>
        <w:t>Classification Report:</w:t>
      </w:r>
    </w:p>
    <w:p w14:paraId="0908ADA7" w14:textId="77777777" w:rsidR="0044310E" w:rsidRDefault="0044310E" w:rsidP="001373DC">
      <w:pPr>
        <w:numPr>
          <w:ilvl w:val="0"/>
          <w:numId w:val="42"/>
        </w:numPr>
        <w:spacing w:before="0"/>
      </w:pPr>
      <w:r>
        <w:t>Precision:</w:t>
      </w:r>
    </w:p>
    <w:p w14:paraId="2CFAA055" w14:textId="77777777" w:rsidR="0044310E" w:rsidRDefault="0044310E" w:rsidP="000A06AD">
      <w:pPr>
        <w:spacing w:before="0"/>
        <w:ind w:firstLine="720"/>
      </w:pPr>
      <w:r>
        <w:t>Safe: 97%, Phishing: 95% (Overall: Excellent precision for both classes).</w:t>
      </w:r>
    </w:p>
    <w:p w14:paraId="25E5AD5B" w14:textId="77777777" w:rsidR="0044310E" w:rsidRDefault="0044310E" w:rsidP="001373DC">
      <w:pPr>
        <w:numPr>
          <w:ilvl w:val="0"/>
          <w:numId w:val="42"/>
        </w:numPr>
        <w:spacing w:before="0"/>
      </w:pPr>
      <w:r>
        <w:t>Recall:</w:t>
      </w:r>
    </w:p>
    <w:p w14:paraId="773832AE" w14:textId="77777777" w:rsidR="0044310E" w:rsidRDefault="0044310E" w:rsidP="000A06AD">
      <w:pPr>
        <w:spacing w:before="0"/>
        <w:ind w:firstLine="720"/>
      </w:pPr>
      <w:r>
        <w:t>Safe: 95%, Phishing: 97% (Indicates the model captures phishing emails effectively).</w:t>
      </w:r>
    </w:p>
    <w:p w14:paraId="41FD2703" w14:textId="77777777" w:rsidR="0044310E" w:rsidRDefault="0044310E" w:rsidP="001373DC">
      <w:pPr>
        <w:numPr>
          <w:ilvl w:val="0"/>
          <w:numId w:val="42"/>
        </w:numPr>
        <w:spacing w:before="0"/>
      </w:pPr>
      <w:r>
        <w:t>F1-Score:</w:t>
      </w:r>
    </w:p>
    <w:p w14:paraId="27CE63DA" w14:textId="77777777" w:rsidR="0044310E" w:rsidRDefault="0044310E" w:rsidP="000A06AD">
      <w:pPr>
        <w:spacing w:before="0"/>
        <w:ind w:firstLine="720"/>
      </w:pPr>
      <w:r>
        <w:t>Both classes achieve 96%, showing a balance between precision and recall.</w:t>
      </w:r>
    </w:p>
    <w:p w14:paraId="33D959CB" w14:textId="77777777" w:rsidR="0044310E" w:rsidRDefault="0044310E" w:rsidP="001373DC">
      <w:pPr>
        <w:numPr>
          <w:ilvl w:val="0"/>
          <w:numId w:val="42"/>
        </w:numPr>
        <w:spacing w:before="0"/>
      </w:pPr>
      <w:r>
        <w:t>Accuracy: 95.72%, reflecting the overall correct classification rate.</w:t>
      </w:r>
    </w:p>
    <w:p w14:paraId="3456920B" w14:textId="77777777" w:rsidR="0044310E" w:rsidRDefault="0044310E" w:rsidP="0044310E">
      <w:r>
        <w:t>Insights:</w:t>
      </w:r>
    </w:p>
    <w:p w14:paraId="782D8CE7" w14:textId="77777777" w:rsidR="0044310E" w:rsidRDefault="0044310E" w:rsidP="001373DC">
      <w:pPr>
        <w:numPr>
          <w:ilvl w:val="0"/>
          <w:numId w:val="42"/>
        </w:numPr>
        <w:spacing w:before="0"/>
      </w:pPr>
      <w:r>
        <w:t>The model performs exceptionally well, achieving a high accuracy of 95.72% and balanced precision and recall across both classes.</w:t>
      </w:r>
    </w:p>
    <w:p w14:paraId="41F71A4D" w14:textId="0683831E" w:rsidR="0044310E" w:rsidRPr="0044310E" w:rsidRDefault="0044310E" w:rsidP="001373DC">
      <w:pPr>
        <w:numPr>
          <w:ilvl w:val="0"/>
          <w:numId w:val="42"/>
        </w:numPr>
        <w:spacing w:before="0"/>
      </w:pPr>
      <w:r>
        <w:t>Low false negatives (45) indicate the model's ability to detect phishing emails effectively, which is critical for minimizing security risks.</w:t>
      </w:r>
    </w:p>
    <w:p w14:paraId="78EE452F" w14:textId="38DD2949" w:rsidR="00EC55C9" w:rsidRPr="007E32C6" w:rsidRDefault="00EC55C9" w:rsidP="00EC55C9">
      <w:pPr>
        <w:pStyle w:val="BodyText"/>
        <w:rPr>
          <w:b/>
          <w:bCs/>
        </w:rPr>
      </w:pPr>
      <w:r w:rsidRPr="007E32C6">
        <w:rPr>
          <w:b/>
          <w:bCs/>
        </w:rPr>
        <w:t>Model and Tokenizer Saving</w:t>
      </w:r>
    </w:p>
    <w:p w14:paraId="3EF5E4EC" w14:textId="1C131F33" w:rsidR="00EC55C9" w:rsidRDefault="00EC55C9" w:rsidP="001373DC">
      <w:pPr>
        <w:numPr>
          <w:ilvl w:val="0"/>
          <w:numId w:val="42"/>
        </w:numPr>
        <w:spacing w:before="0"/>
      </w:pPr>
      <w:r>
        <w:t>To ensure reusability, the trained GRU model and tokenizer are saved:</w:t>
      </w:r>
    </w:p>
    <w:p w14:paraId="7A5BFF35" w14:textId="77777777" w:rsidR="00EC55C9" w:rsidRDefault="00EC55C9" w:rsidP="001373DC">
      <w:pPr>
        <w:numPr>
          <w:ilvl w:val="0"/>
          <w:numId w:val="42"/>
        </w:numPr>
        <w:spacing w:before="0"/>
      </w:pPr>
      <w:r>
        <w:t>GRU Model: Serialized as an .h5 file for deployment.</w:t>
      </w:r>
    </w:p>
    <w:p w14:paraId="55E527D2" w14:textId="77777777" w:rsidR="00D2408E" w:rsidRDefault="00EC55C9" w:rsidP="001373DC">
      <w:pPr>
        <w:numPr>
          <w:ilvl w:val="0"/>
          <w:numId w:val="42"/>
        </w:numPr>
        <w:spacing w:before="0"/>
      </w:pPr>
      <w:r>
        <w:t>Tokenizer: Saved as a .pkl file to preprocess new text data consistently.</w:t>
      </w:r>
    </w:p>
    <w:p w14:paraId="5525DEF5" w14:textId="77777777" w:rsidR="00D2408E" w:rsidRDefault="00D2408E" w:rsidP="00D2408E">
      <w:pPr>
        <w:pStyle w:val="Heading2"/>
      </w:pPr>
      <w:bookmarkStart w:id="99" w:name="_Toc186579945"/>
      <w:bookmarkStart w:id="100" w:name="_Toc186617092"/>
      <w:r w:rsidRPr="00D2408E">
        <w:t>Implementation of LSTM Model</w:t>
      </w:r>
      <w:bookmarkEnd w:id="99"/>
      <w:bookmarkEnd w:id="100"/>
    </w:p>
    <w:p w14:paraId="7DF9080F" w14:textId="21D31324" w:rsidR="00D2408E" w:rsidRDefault="00A57689" w:rsidP="003E657B">
      <w:pPr>
        <w:pStyle w:val="BodyText"/>
        <w:spacing w:before="0"/>
      </w:pPr>
      <w:r w:rsidRPr="00A57689">
        <w:t>The LSTM (Long Short-Term Memory) model implementation closely resembles the GRU-based implementation, but it incorporates key differences that address sequential dependencies and provide enhanced control over long-term memory. Below, we highlight the differences and enhancements in the LSTM implementation, focusing on its structure, parameter adjustments, and performance results.</w:t>
      </w:r>
      <w:r w:rsidR="00355705" w:rsidRPr="00355705">
        <w:t xml:space="preserve"> </w:t>
      </w:r>
    </w:p>
    <w:p w14:paraId="634045A9" w14:textId="3210615F" w:rsidR="003E657B" w:rsidRDefault="003E657B" w:rsidP="003E657B">
      <w:pPr>
        <w:pStyle w:val="BodyText"/>
        <w:spacing w:before="0"/>
        <w:jc w:val="center"/>
      </w:pPr>
      <w:r>
        <w:fldChar w:fldCharType="begin"/>
      </w:r>
      <w:r>
        <w:instrText xml:space="preserve"> INCLUDEPICTURE "https://sooftware.io/static/385b4880d470b853d530d77243bb4c52/b3525/lstm_gru.png" \* MERGEFORMATINET </w:instrText>
      </w:r>
      <w:r>
        <w:fldChar w:fldCharType="separate"/>
      </w:r>
      <w:r w:rsidR="00A76C76">
        <w:fldChar w:fldCharType="begin"/>
      </w:r>
      <w:r w:rsidR="00A76C76">
        <w:instrText xml:space="preserve"> </w:instrText>
      </w:r>
      <w:r w:rsidR="00A76C76">
        <w:instrText>INCLUDEPICTURE  "https://sooftware.io/static/385b4880d470b853d530d77243bb4c52/b3525/lstm_gru.png" \* MERGEFORMATINET</w:instrText>
      </w:r>
      <w:r w:rsidR="00A76C76">
        <w:instrText xml:space="preserve"> </w:instrText>
      </w:r>
      <w:r w:rsidR="00A76C76">
        <w:fldChar w:fldCharType="separate"/>
      </w:r>
      <w:r w:rsidR="00A76C76">
        <w:pict w14:anchorId="215EF78A">
          <v:shape id="_x0000_i1061" type="#_x0000_t75" alt="Sooftware NLP - LSTM &amp; GRU" style="width:346.75pt;height:110pt">
            <v:imagedata r:id="rId57" r:href="rId58"/>
          </v:shape>
        </w:pict>
      </w:r>
      <w:r w:rsidR="00A76C76">
        <w:fldChar w:fldCharType="end"/>
      </w:r>
      <w:r>
        <w:fldChar w:fldCharType="end"/>
      </w:r>
    </w:p>
    <w:p w14:paraId="3CDA5E90" w14:textId="2D7CF94D" w:rsidR="003E657B" w:rsidRDefault="003E657B" w:rsidP="003E657B">
      <w:pPr>
        <w:pStyle w:val="BodyText"/>
        <w:spacing w:before="0"/>
        <w:jc w:val="center"/>
      </w:pPr>
      <w:r>
        <w:t xml:space="preserve">Figure </w:t>
      </w:r>
      <w:r w:rsidR="00EF672F">
        <w:t>17: GRU and LSTM architectures</w:t>
      </w:r>
    </w:p>
    <w:p w14:paraId="136FD205" w14:textId="77777777" w:rsidR="00EC26F8" w:rsidRDefault="00EC26F8" w:rsidP="00EC26F8">
      <w:pPr>
        <w:pStyle w:val="BodyText"/>
      </w:pPr>
      <w:r>
        <w:lastRenderedPageBreak/>
        <w:t>Key Differences Between LSTM and GRU Implementation</w:t>
      </w:r>
    </w:p>
    <w:p w14:paraId="43D8C10A" w14:textId="300654D9" w:rsidR="00EC26F8" w:rsidRDefault="00EC26F8" w:rsidP="00EC26F8">
      <w:pPr>
        <w:pStyle w:val="BodyText"/>
      </w:pPr>
      <w:r>
        <w:t>LSTM Architecture</w:t>
      </w:r>
    </w:p>
    <w:p w14:paraId="6D727173" w14:textId="77777777" w:rsidR="00EC26F8" w:rsidRDefault="00EC26F8" w:rsidP="001373DC">
      <w:pPr>
        <w:pStyle w:val="BodyText"/>
        <w:numPr>
          <w:ilvl w:val="0"/>
          <w:numId w:val="43"/>
        </w:numPr>
        <w:spacing w:before="0"/>
      </w:pPr>
      <w:r>
        <w:t>Cell Structure: Unlike GRU, LSTM has additional gating mechanisms (input, forget, and output gates) that explicitly control the flow of information through time steps. This makes LSTM particularly effective for longer sequences or datasets with complex temporal dependencies.</w:t>
      </w:r>
    </w:p>
    <w:p w14:paraId="5A773A4B" w14:textId="77777777" w:rsidR="00EC26F8" w:rsidRDefault="00EC26F8" w:rsidP="001373DC">
      <w:pPr>
        <w:pStyle w:val="BodyText"/>
        <w:numPr>
          <w:ilvl w:val="0"/>
          <w:numId w:val="43"/>
        </w:numPr>
        <w:spacing w:before="0"/>
      </w:pPr>
      <w:r>
        <w:t>Configuration:</w:t>
      </w:r>
    </w:p>
    <w:p w14:paraId="2B043048" w14:textId="77777777" w:rsidR="00EC26F8" w:rsidRDefault="00EC26F8" w:rsidP="00644F86">
      <w:pPr>
        <w:pStyle w:val="BodyText"/>
        <w:spacing w:before="0"/>
        <w:ind w:left="720"/>
      </w:pPr>
      <w:r>
        <w:t>Number of Layers (n_layers=3): The LSTM model uses three stacked LSTM layers compared to two GRU layers, allowing for deeper hierarchical feature extraction.</w:t>
      </w:r>
    </w:p>
    <w:p w14:paraId="5ABCF63F" w14:textId="77777777" w:rsidR="00EC26F8" w:rsidRDefault="00EC26F8" w:rsidP="00644F86">
      <w:pPr>
        <w:pStyle w:val="BodyText"/>
        <w:spacing w:before="0"/>
        <w:ind w:left="720"/>
      </w:pPr>
      <w:r>
        <w:t>Dropout: Regularization is applied after each LSTM layer with a dropout rate of 30% to prevent overfitting.</w:t>
      </w:r>
    </w:p>
    <w:p w14:paraId="1E3FC2A7" w14:textId="696FCB65" w:rsidR="00EC26F8" w:rsidRDefault="00EC26F8" w:rsidP="00EC26F8">
      <w:pPr>
        <w:pStyle w:val="BodyText"/>
      </w:pPr>
      <w:r>
        <w:t>Additional Dense Layers</w:t>
      </w:r>
    </w:p>
    <w:p w14:paraId="0F1B4C80" w14:textId="77777777" w:rsidR="00EC26F8" w:rsidRDefault="00EC26F8" w:rsidP="001373DC">
      <w:pPr>
        <w:pStyle w:val="BodyText"/>
        <w:numPr>
          <w:ilvl w:val="0"/>
          <w:numId w:val="43"/>
        </w:numPr>
        <w:spacing w:before="0"/>
      </w:pPr>
      <w:r>
        <w:t>Purpose: Enhance the model's ability to capture non-linear relationships and further refine features.</w:t>
      </w:r>
    </w:p>
    <w:p w14:paraId="67AF3D63" w14:textId="381601CA" w:rsidR="00EC26F8" w:rsidRDefault="00EC26F8" w:rsidP="001373DC">
      <w:pPr>
        <w:pStyle w:val="BodyText"/>
        <w:numPr>
          <w:ilvl w:val="0"/>
          <w:numId w:val="43"/>
        </w:numPr>
        <w:spacing w:before="0"/>
      </w:pPr>
      <w:r>
        <w:t>Changes:</w:t>
      </w:r>
      <w:r w:rsidR="005E05AC">
        <w:t xml:space="preserve"> </w:t>
      </w:r>
      <w:r>
        <w:t>Two dense layers with 128 units (ReLU activation) and additional dropout (40%) were added.</w:t>
      </w:r>
    </w:p>
    <w:p w14:paraId="48D2FA39" w14:textId="3F4F746E" w:rsidR="00EC26F8" w:rsidRDefault="00EC26F8" w:rsidP="00EC26F8">
      <w:pPr>
        <w:pStyle w:val="BodyText"/>
      </w:pPr>
      <w:r>
        <w:t>Hyperparameter Adjustments</w:t>
      </w:r>
    </w:p>
    <w:p w14:paraId="60D62ED4" w14:textId="77777777" w:rsidR="00EC26F8" w:rsidRDefault="00EC26F8" w:rsidP="001373DC">
      <w:pPr>
        <w:pStyle w:val="BodyText"/>
        <w:numPr>
          <w:ilvl w:val="0"/>
          <w:numId w:val="43"/>
        </w:numPr>
        <w:spacing w:before="0"/>
      </w:pPr>
      <w:r>
        <w:t>Embedding Dimension (embed_size=200): The higher embedding size accommodates the complexity of the LSTM model and captures richer word relationships.</w:t>
      </w:r>
    </w:p>
    <w:p w14:paraId="13CF57DB" w14:textId="77777777" w:rsidR="00EC26F8" w:rsidRDefault="00EC26F8" w:rsidP="001373DC">
      <w:pPr>
        <w:pStyle w:val="BodyText"/>
        <w:numPr>
          <w:ilvl w:val="0"/>
          <w:numId w:val="43"/>
        </w:numPr>
        <w:spacing w:before="0"/>
      </w:pPr>
      <w:r>
        <w:t>Batch Size (batch_size=64): Reduced from GRU's configuration to manage computational load given LSTM's increased complexity.</w:t>
      </w:r>
    </w:p>
    <w:p w14:paraId="03EF7B72" w14:textId="6FF748EB" w:rsidR="002B70D5" w:rsidRDefault="002B70D5" w:rsidP="002B70D5">
      <w:pPr>
        <w:pStyle w:val="BodyText"/>
        <w:spacing w:before="0"/>
        <w:rPr>
          <w:noProof/>
        </w:rPr>
      </w:pPr>
      <w:r>
        <w:fldChar w:fldCharType="begin"/>
      </w:r>
      <w:r>
        <w:instrText xml:space="preserve"> INCLUDEPICTURE "https://files.oaiusercontent.com/file-1FZ7brDGQT29q76jocYwa6?se=2024-12-31T07%3A53%3A03Z&amp;sp=r&amp;sv=2024-08-04&amp;sr=b&amp;rscc=max-age%3D299%2C%20immutable%2C%20private&amp;rscd=attachment%3B%20filename%3Dimage.png&amp;sig=Zdauo3k9vkcG%2Bhq2qS8qgZXouET1lqDkGWa9WK%2Bb4Zo%3D" \* MERGEFORMATINET </w:instrText>
      </w:r>
      <w:r>
        <w:fldChar w:fldCharType="separate"/>
      </w:r>
      <w:r w:rsidR="00A76C76">
        <w:pict w14:anchorId="39DF9236">
          <v:shape id="_x0000_i1062" type="#_x0000_t75" alt="Uploaded image" style="width:23.6pt;height:23.6pt"/>
        </w:pict>
      </w:r>
      <w:r>
        <w:fldChar w:fldCharType="end"/>
      </w:r>
      <w:r w:rsidR="00EB549D">
        <w:fldChar w:fldCharType="begin"/>
      </w:r>
      <w:r w:rsidR="00EB549D">
        <w:instrText xml:space="preserve"> INCLUDEPICTURE "https://files.oaiusercontent.com/file-1FZ7brDGQT29q76jocYwa6?se=2024-12-31T07%3A53%3A03Z&amp;sp=r&amp;sv=2024-08-04&amp;sr=b&amp;rscc=max-age%3D299%2C%20immutable%2C%20private&amp;rscd=attachment%3B%20filename%3Dimage.png&amp;sig=Zdauo3k9vkcG%2Bhq2qS8qgZXouET1lqDkGWa9WK%2Bb4Zo%3D" \* MERGEFORMATINET </w:instrText>
      </w:r>
      <w:r w:rsidR="00EB549D">
        <w:fldChar w:fldCharType="separate"/>
      </w:r>
      <w:r w:rsidR="00A76C76">
        <w:pict w14:anchorId="5A719281">
          <v:shape id="_x0000_i1063" type="#_x0000_t75" alt="Uploaded image" style="width:23.6pt;height:23.6pt"/>
        </w:pict>
      </w:r>
      <w:r w:rsidR="00EB549D">
        <w:fldChar w:fldCharType="end"/>
      </w:r>
      <w:r w:rsidR="00A76C76">
        <w:rPr>
          <w:noProof/>
        </w:rPr>
        <w:pict w14:anchorId="0E4044C4">
          <v:shape id="_x0000_i1064" type="#_x0000_t75" style="width:413pt;height:159.55pt;visibility:visible;mso-wrap-style:square">
            <v:imagedata r:id="rId59" o:title=""/>
          </v:shape>
        </w:pict>
      </w:r>
    </w:p>
    <w:p w14:paraId="06724D37" w14:textId="2876AC3F" w:rsidR="00D2408E" w:rsidRDefault="00EB549D" w:rsidP="00C228E2">
      <w:pPr>
        <w:pStyle w:val="BodyText"/>
        <w:spacing w:before="0"/>
        <w:jc w:val="center"/>
        <w:rPr>
          <w:noProof/>
        </w:rPr>
      </w:pPr>
      <w:r>
        <w:rPr>
          <w:noProof/>
        </w:rPr>
        <w:t xml:space="preserve">Figure </w:t>
      </w:r>
      <w:r w:rsidR="00C228E2">
        <w:rPr>
          <w:noProof/>
        </w:rPr>
        <w:t>18: LSTM Model Summary</w:t>
      </w:r>
    </w:p>
    <w:p w14:paraId="60084321" w14:textId="77777777" w:rsidR="00C228E2" w:rsidRPr="00604AF7" w:rsidRDefault="00C228E2" w:rsidP="00C228E2">
      <w:pPr>
        <w:pStyle w:val="BodyText"/>
        <w:rPr>
          <w:b/>
          <w:bCs/>
        </w:rPr>
      </w:pPr>
      <w:r w:rsidRPr="00604AF7">
        <w:rPr>
          <w:b/>
          <w:bCs/>
        </w:rPr>
        <w:lastRenderedPageBreak/>
        <w:t>Visualization of Training Metrics</w:t>
      </w:r>
    </w:p>
    <w:p w14:paraId="38042B4C" w14:textId="77777777" w:rsidR="00C228E2" w:rsidRDefault="00C228E2" w:rsidP="00956FF3">
      <w:pPr>
        <w:pStyle w:val="BodyText"/>
        <w:spacing w:before="0"/>
      </w:pPr>
      <w:r>
        <w:t>During training, both loss and accuracy are tracked and visualized:</w:t>
      </w:r>
    </w:p>
    <w:tbl>
      <w:tblPr>
        <w:tblW w:w="0" w:type="auto"/>
        <w:tblBorders>
          <w:insideH w:val="single" w:sz="4" w:space="0" w:color="auto"/>
          <w:insideV w:val="single" w:sz="4" w:space="0" w:color="auto"/>
        </w:tblBorders>
        <w:tblLook w:val="04A0" w:firstRow="1" w:lastRow="0" w:firstColumn="1" w:lastColumn="0" w:noHBand="0" w:noVBand="1"/>
      </w:tblPr>
      <w:tblGrid>
        <w:gridCol w:w="4788"/>
        <w:gridCol w:w="4788"/>
      </w:tblGrid>
      <w:tr w:rsidR="00C327CF" w14:paraId="42E2F0A7" w14:textId="77777777">
        <w:tc>
          <w:tcPr>
            <w:tcW w:w="4788" w:type="dxa"/>
            <w:shd w:val="clear" w:color="auto" w:fill="auto"/>
          </w:tcPr>
          <w:p w14:paraId="12FDC214" w14:textId="6721F6E9" w:rsidR="00C228E2" w:rsidRDefault="00A76C76">
            <w:pPr>
              <w:pStyle w:val="BodyText"/>
              <w:spacing w:before="0"/>
            </w:pPr>
            <w:r>
              <w:rPr>
                <w:noProof/>
              </w:rPr>
              <w:pict w14:anchorId="48C19E28">
                <v:shape id="_x0000_i1065" type="#_x0000_t75" style="width:213.1pt;height:163.6pt;visibility:visible;mso-wrap-style:square">
                  <v:imagedata r:id="rId60" o:title=""/>
                </v:shape>
              </w:pict>
            </w:r>
          </w:p>
        </w:tc>
        <w:tc>
          <w:tcPr>
            <w:tcW w:w="4788" w:type="dxa"/>
            <w:shd w:val="clear" w:color="auto" w:fill="auto"/>
          </w:tcPr>
          <w:p w14:paraId="2C0B26F9" w14:textId="7256B391" w:rsidR="00C228E2" w:rsidRDefault="00A76C76">
            <w:pPr>
              <w:pStyle w:val="BodyText"/>
              <w:spacing w:before="0"/>
            </w:pPr>
            <w:r>
              <w:rPr>
                <w:noProof/>
              </w:rPr>
              <w:pict w14:anchorId="25CEAA2F">
                <v:shape id="_x0000_i1066" type="#_x0000_t75" style="width:3in;height:163pt;visibility:visible;mso-wrap-style:square">
                  <v:imagedata r:id="rId61" o:title=""/>
                </v:shape>
              </w:pict>
            </w:r>
          </w:p>
        </w:tc>
      </w:tr>
    </w:tbl>
    <w:p w14:paraId="17371A7A" w14:textId="1A7D672E" w:rsidR="00C228E2" w:rsidRDefault="00C228E2" w:rsidP="00C228E2">
      <w:pPr>
        <w:pStyle w:val="BodyText"/>
        <w:jc w:val="center"/>
      </w:pPr>
      <w:r>
        <w:t>Figure 1</w:t>
      </w:r>
      <w:r w:rsidR="00693AB3">
        <w:t>9</w:t>
      </w:r>
      <w:r>
        <w:t>: LSTM Loss and Accuracy over epochs</w:t>
      </w:r>
    </w:p>
    <w:p w14:paraId="1CFA1D4A" w14:textId="77777777" w:rsidR="007C7934" w:rsidRPr="007C7934" w:rsidRDefault="007C7934" w:rsidP="007C7934">
      <w:pPr>
        <w:pStyle w:val="BodyText"/>
        <w:spacing w:before="0"/>
        <w:rPr>
          <w:b/>
          <w:bCs/>
          <w:noProof/>
        </w:rPr>
      </w:pPr>
      <w:r w:rsidRPr="007C7934">
        <w:rPr>
          <w:b/>
          <w:bCs/>
          <w:noProof/>
        </w:rPr>
        <w:t>Training Results</w:t>
      </w:r>
    </w:p>
    <w:p w14:paraId="060EBBE4" w14:textId="33120199" w:rsidR="007C7934" w:rsidRDefault="007C7934" w:rsidP="007C7934">
      <w:pPr>
        <w:pStyle w:val="BodyText"/>
        <w:spacing w:before="0"/>
        <w:rPr>
          <w:noProof/>
        </w:rPr>
      </w:pPr>
      <w:r>
        <w:rPr>
          <w:noProof/>
        </w:rPr>
        <w:t>Training and Validation Metrics:</w:t>
      </w:r>
    </w:p>
    <w:p w14:paraId="7E4AC6DB" w14:textId="2A3AF39E" w:rsidR="007C7934" w:rsidRDefault="007C7934" w:rsidP="001373DC">
      <w:pPr>
        <w:pStyle w:val="BodyText"/>
        <w:numPr>
          <w:ilvl w:val="0"/>
          <w:numId w:val="44"/>
        </w:numPr>
        <w:spacing w:before="0"/>
        <w:rPr>
          <w:noProof/>
        </w:rPr>
      </w:pPr>
      <w:r>
        <w:rPr>
          <w:noProof/>
        </w:rPr>
        <w:t xml:space="preserve">Training Accuracy: Rapidly increases, achieving near-perfect accuracy (99.7%) </w:t>
      </w:r>
    </w:p>
    <w:p w14:paraId="15BBC622" w14:textId="263F50A3" w:rsidR="007C7934" w:rsidRDefault="007C7934" w:rsidP="001373DC">
      <w:pPr>
        <w:pStyle w:val="BodyText"/>
        <w:numPr>
          <w:ilvl w:val="0"/>
          <w:numId w:val="44"/>
        </w:numPr>
        <w:spacing w:before="0"/>
        <w:rPr>
          <w:noProof/>
        </w:rPr>
      </w:pPr>
      <w:r>
        <w:rPr>
          <w:noProof/>
        </w:rPr>
        <w:t xml:space="preserve">Validation Accuracy: Stabilizes </w:t>
      </w:r>
      <w:r w:rsidR="002868E6">
        <w:rPr>
          <w:noProof/>
        </w:rPr>
        <w:t>at</w:t>
      </w:r>
      <w:r>
        <w:rPr>
          <w:noProof/>
        </w:rPr>
        <w:t xml:space="preserve"> 96.8%, indicating strong generalization to unseen data.</w:t>
      </w:r>
    </w:p>
    <w:p w14:paraId="5FACC284" w14:textId="77777777" w:rsidR="007C7934" w:rsidRDefault="007C7934" w:rsidP="001373DC">
      <w:pPr>
        <w:pStyle w:val="BodyText"/>
        <w:numPr>
          <w:ilvl w:val="0"/>
          <w:numId w:val="44"/>
        </w:numPr>
        <w:spacing w:before="0"/>
        <w:rPr>
          <w:noProof/>
        </w:rPr>
      </w:pPr>
      <w:r>
        <w:rPr>
          <w:noProof/>
        </w:rPr>
        <w:t>Training Loss: Decreases consistently, reaching near-zero, while validation loss stabilizes after initial improvement.</w:t>
      </w:r>
    </w:p>
    <w:p w14:paraId="3AB7F3A5" w14:textId="65CF7CFF" w:rsidR="007C7934" w:rsidRDefault="007C7934" w:rsidP="007C7934">
      <w:pPr>
        <w:pStyle w:val="BodyText"/>
        <w:spacing w:before="0"/>
        <w:rPr>
          <w:noProof/>
        </w:rPr>
      </w:pPr>
      <w:r>
        <w:rPr>
          <w:noProof/>
        </w:rPr>
        <w:t>Learning Rate Adjustment:</w:t>
      </w:r>
    </w:p>
    <w:p w14:paraId="146C0D4E" w14:textId="3E0AD444" w:rsidR="00C228E2" w:rsidRDefault="007C7934" w:rsidP="001373DC">
      <w:pPr>
        <w:pStyle w:val="BodyText"/>
        <w:numPr>
          <w:ilvl w:val="0"/>
          <w:numId w:val="45"/>
        </w:numPr>
        <w:spacing w:before="0"/>
        <w:rPr>
          <w:noProof/>
        </w:rPr>
      </w:pPr>
      <w:r>
        <w:rPr>
          <w:noProof/>
        </w:rPr>
        <w:t>The ReduceLROnPlateau callback reduces the learning rate after epoch 6 when validation loss plateaus, enabling finer updates for convergence.</w:t>
      </w:r>
    </w:p>
    <w:p w14:paraId="6AF94315" w14:textId="046345AC" w:rsidR="00956FF3" w:rsidRPr="00956FF3" w:rsidRDefault="00254B49" w:rsidP="00956FF3">
      <w:pPr>
        <w:pStyle w:val="BodyText"/>
        <w:spacing w:before="0"/>
        <w:rPr>
          <w:b/>
          <w:bCs/>
        </w:rPr>
      </w:pPr>
      <w:r w:rsidRPr="00254B49">
        <w:rPr>
          <w:b/>
          <w:bCs/>
        </w:rPr>
        <w:t>Evaluation Results</w:t>
      </w:r>
    </w:p>
    <w:tbl>
      <w:tblPr>
        <w:tblW w:w="0" w:type="auto"/>
        <w:tblBorders>
          <w:insideH w:val="single" w:sz="4" w:space="0" w:color="auto"/>
          <w:insideV w:val="single" w:sz="4" w:space="0" w:color="auto"/>
        </w:tblBorders>
        <w:tblLook w:val="04A0" w:firstRow="1" w:lastRow="0" w:firstColumn="1" w:lastColumn="0" w:noHBand="0" w:noVBand="1"/>
      </w:tblPr>
      <w:tblGrid>
        <w:gridCol w:w="4350"/>
        <w:gridCol w:w="5226"/>
      </w:tblGrid>
      <w:tr w:rsidR="00C327CF" w14:paraId="3BC5460D" w14:textId="77777777">
        <w:tc>
          <w:tcPr>
            <w:tcW w:w="4788" w:type="dxa"/>
            <w:shd w:val="clear" w:color="auto" w:fill="auto"/>
          </w:tcPr>
          <w:p w14:paraId="778F6E71" w14:textId="07047A83" w:rsidR="00956FF3" w:rsidRDefault="00A76C76" w:rsidP="00D65C45">
            <w:r>
              <w:rPr>
                <w:noProof/>
              </w:rPr>
              <w:pict w14:anchorId="181B7209">
                <v:shape id="_x0000_i1067" type="#_x0000_t75" style="width:200.45pt;height:173.95pt;visibility:visible;mso-wrap-style:square">
                  <v:imagedata r:id="rId62" o:title=""/>
                </v:shape>
              </w:pict>
            </w:r>
          </w:p>
        </w:tc>
        <w:tc>
          <w:tcPr>
            <w:tcW w:w="4788" w:type="dxa"/>
            <w:shd w:val="clear" w:color="auto" w:fill="auto"/>
            <w:vAlign w:val="center"/>
          </w:tcPr>
          <w:p w14:paraId="548CE1F5" w14:textId="33436C83" w:rsidR="00956FF3" w:rsidRDefault="00A76C76">
            <w:pPr>
              <w:jc w:val="center"/>
            </w:pPr>
            <w:r>
              <w:rPr>
                <w:noProof/>
              </w:rPr>
              <w:pict w14:anchorId="33DB72BE">
                <v:shape id="_x0000_i1068" type="#_x0000_t75" style="width:250.55pt;height:126.15pt;visibility:visible;mso-wrap-style:square">
                  <v:imagedata r:id="rId63" o:title=""/>
                </v:shape>
              </w:pict>
            </w:r>
          </w:p>
        </w:tc>
      </w:tr>
    </w:tbl>
    <w:p w14:paraId="36B4C6E8" w14:textId="07801D69" w:rsidR="00E50748" w:rsidRDefault="00E50748" w:rsidP="00E50748">
      <w:pPr>
        <w:pStyle w:val="BodyText"/>
        <w:spacing w:before="0"/>
        <w:jc w:val="center"/>
      </w:pPr>
      <w:r>
        <w:t>Figure 20: LSTM Confusion Matrix and Classification report</w:t>
      </w:r>
    </w:p>
    <w:p w14:paraId="45DF2859" w14:textId="14360599" w:rsidR="00A26DE9" w:rsidRPr="00A26DE9" w:rsidRDefault="00A26DE9" w:rsidP="00A26DE9">
      <w:pPr>
        <w:pStyle w:val="BodyText"/>
        <w:spacing w:before="0"/>
      </w:pPr>
      <w:r w:rsidRPr="00A26DE9">
        <w:lastRenderedPageBreak/>
        <w:t>Confusion Matrix and Classification Report (Validation Set):</w:t>
      </w:r>
    </w:p>
    <w:p w14:paraId="1D1BA73D" w14:textId="77777777" w:rsidR="00A26DE9" w:rsidRPr="00A26DE9" w:rsidRDefault="00A26DE9" w:rsidP="001373DC">
      <w:pPr>
        <w:pStyle w:val="BodyText"/>
        <w:numPr>
          <w:ilvl w:val="0"/>
          <w:numId w:val="45"/>
        </w:numPr>
        <w:spacing w:before="0"/>
      </w:pPr>
      <w:r w:rsidRPr="00A26DE9">
        <w:t>True Positives (TP): 1380 phishing emails correctly classified.</w:t>
      </w:r>
    </w:p>
    <w:p w14:paraId="48EB9EE2" w14:textId="77777777" w:rsidR="00A26DE9" w:rsidRPr="00A26DE9" w:rsidRDefault="00A26DE9" w:rsidP="001373DC">
      <w:pPr>
        <w:pStyle w:val="BodyText"/>
        <w:numPr>
          <w:ilvl w:val="0"/>
          <w:numId w:val="45"/>
        </w:numPr>
        <w:spacing w:before="0"/>
      </w:pPr>
      <w:r w:rsidRPr="00A26DE9">
        <w:t>True Negatives (TN): 1381 safe emails correctly classified.</w:t>
      </w:r>
    </w:p>
    <w:p w14:paraId="123B2822" w14:textId="77777777" w:rsidR="00A26DE9" w:rsidRPr="00A26DE9" w:rsidRDefault="00A26DE9" w:rsidP="001373DC">
      <w:pPr>
        <w:pStyle w:val="BodyText"/>
        <w:numPr>
          <w:ilvl w:val="0"/>
          <w:numId w:val="45"/>
        </w:numPr>
        <w:spacing w:before="0"/>
      </w:pPr>
      <w:r w:rsidRPr="00A26DE9">
        <w:t>False Positives (FP): 38 safe emails misclassified as phishing.</w:t>
      </w:r>
    </w:p>
    <w:p w14:paraId="027F66A3" w14:textId="77777777" w:rsidR="00A26DE9" w:rsidRPr="00A26DE9" w:rsidRDefault="00A26DE9" w:rsidP="001373DC">
      <w:pPr>
        <w:pStyle w:val="BodyText"/>
        <w:numPr>
          <w:ilvl w:val="0"/>
          <w:numId w:val="45"/>
        </w:numPr>
        <w:spacing w:before="0"/>
      </w:pPr>
      <w:r w:rsidRPr="00A26DE9">
        <w:t>False Negatives (FN): 51 phishing emails misclassified as safe.</w:t>
      </w:r>
    </w:p>
    <w:p w14:paraId="6C913D39" w14:textId="77777777" w:rsidR="00A26DE9" w:rsidRPr="00A26DE9" w:rsidRDefault="00A26DE9" w:rsidP="001373DC">
      <w:pPr>
        <w:pStyle w:val="BodyText"/>
        <w:numPr>
          <w:ilvl w:val="0"/>
          <w:numId w:val="45"/>
        </w:numPr>
        <w:spacing w:before="0"/>
      </w:pPr>
      <w:r w:rsidRPr="00A26DE9">
        <w:t>Accuracy: 96.88%, reflecting excellent overall performance.</w:t>
      </w:r>
    </w:p>
    <w:p w14:paraId="1AE6B4E3" w14:textId="77777777" w:rsidR="00A26DE9" w:rsidRPr="00A26DE9" w:rsidRDefault="00A26DE9" w:rsidP="001373DC">
      <w:pPr>
        <w:pStyle w:val="BodyText"/>
        <w:numPr>
          <w:ilvl w:val="0"/>
          <w:numId w:val="45"/>
        </w:numPr>
        <w:spacing w:before="0"/>
      </w:pPr>
      <w:r w:rsidRPr="00A26DE9">
        <w:t>Precision, Recall, and F1-Score: Consistently high for both classes (Safe and Phishing), each achieving around 97%.</w:t>
      </w:r>
    </w:p>
    <w:p w14:paraId="2CAA8C90" w14:textId="5F1C3ED0" w:rsidR="00A26DE9" w:rsidRPr="00A26DE9" w:rsidRDefault="00A26DE9" w:rsidP="00A26DE9">
      <w:pPr>
        <w:pStyle w:val="BodyText"/>
        <w:spacing w:before="0"/>
      </w:pPr>
      <w:r w:rsidRPr="00A26DE9">
        <w:t>Test Set Evaluation:</w:t>
      </w:r>
    </w:p>
    <w:p w14:paraId="25DF401D" w14:textId="77777777" w:rsidR="00A26DE9" w:rsidRPr="00A26DE9" w:rsidRDefault="00A26DE9" w:rsidP="001373DC">
      <w:pPr>
        <w:pStyle w:val="BodyText"/>
        <w:numPr>
          <w:ilvl w:val="0"/>
          <w:numId w:val="46"/>
        </w:numPr>
        <w:spacing w:before="0"/>
      </w:pPr>
      <w:r w:rsidRPr="00A26DE9">
        <w:t>Accuracy: 96.84%</w:t>
      </w:r>
    </w:p>
    <w:p w14:paraId="00AB5D2C" w14:textId="77777777" w:rsidR="00A26DE9" w:rsidRPr="00A26DE9" w:rsidRDefault="00A26DE9" w:rsidP="001373DC">
      <w:pPr>
        <w:pStyle w:val="BodyText"/>
        <w:numPr>
          <w:ilvl w:val="0"/>
          <w:numId w:val="46"/>
        </w:numPr>
        <w:spacing w:before="0"/>
      </w:pPr>
      <w:r w:rsidRPr="00A26DE9">
        <w:t>Test Loss: 0.131</w:t>
      </w:r>
    </w:p>
    <w:p w14:paraId="58841139" w14:textId="154D1028" w:rsidR="00806CC5" w:rsidRPr="00A26DE9" w:rsidRDefault="00A26DE9" w:rsidP="001373DC">
      <w:pPr>
        <w:pStyle w:val="BodyText"/>
        <w:numPr>
          <w:ilvl w:val="0"/>
          <w:numId w:val="46"/>
        </w:numPr>
        <w:spacing w:before="0"/>
      </w:pPr>
      <w:r w:rsidRPr="00A26DE9">
        <w:t>These metrics confirm that the LSTM model performs reliably on unseen data, comparable to its performance on validation data.</w:t>
      </w:r>
    </w:p>
    <w:p w14:paraId="3DAB2B31" w14:textId="77777777" w:rsidR="00A26DE9" w:rsidRPr="008B3BC5" w:rsidRDefault="00A26DE9" w:rsidP="00A26DE9">
      <w:pPr>
        <w:pStyle w:val="BodyText"/>
        <w:spacing w:before="0"/>
        <w:rPr>
          <w:b/>
          <w:bCs/>
        </w:rPr>
      </w:pPr>
      <w:r w:rsidRPr="008B3BC5">
        <w:rPr>
          <w:b/>
          <w:bCs/>
        </w:rPr>
        <w:t>Performance Comparison: LSTM vs. GRU</w:t>
      </w:r>
    </w:p>
    <w:p w14:paraId="3FA2BF0A" w14:textId="1E33FBC8" w:rsidR="008B3BC5" w:rsidRDefault="00A76C76" w:rsidP="002054C0">
      <w:pPr>
        <w:pStyle w:val="BodyText"/>
        <w:spacing w:before="0"/>
        <w:jc w:val="center"/>
        <w:rPr>
          <w:noProof/>
        </w:rPr>
      </w:pPr>
      <w:r>
        <w:rPr>
          <w:noProof/>
        </w:rPr>
        <w:pict w14:anchorId="6AE8F359">
          <v:shape id="_x0000_i1069" type="#_x0000_t75" style="width:457.35pt;height:150.35pt;visibility:visible;mso-wrap-style:square">
            <v:imagedata r:id="rId64" o:title=""/>
          </v:shape>
        </w:pict>
      </w:r>
    </w:p>
    <w:p w14:paraId="2EE064EF" w14:textId="40E944E5" w:rsidR="008B3BC5" w:rsidRDefault="008B3BC5" w:rsidP="00ED2441">
      <w:pPr>
        <w:pStyle w:val="BodyText"/>
        <w:spacing w:before="0"/>
        <w:jc w:val="center"/>
      </w:pPr>
      <w:r>
        <w:rPr>
          <w:noProof/>
        </w:rPr>
        <w:t>Table</w:t>
      </w:r>
      <w:r w:rsidR="00ED2441">
        <w:rPr>
          <w:noProof/>
        </w:rPr>
        <w:t xml:space="preserve"> 7: </w:t>
      </w:r>
      <w:r w:rsidR="00ED2441" w:rsidRPr="00ED2441">
        <w:rPr>
          <w:noProof/>
        </w:rPr>
        <w:t>Performance Comparison: LSTM vs. GRU</w:t>
      </w:r>
    </w:p>
    <w:p w14:paraId="702148B5" w14:textId="3C48604A" w:rsidR="00A26DE9" w:rsidRPr="00ED2441" w:rsidRDefault="00A26DE9" w:rsidP="00A26DE9">
      <w:pPr>
        <w:pStyle w:val="BodyText"/>
        <w:spacing w:before="0"/>
        <w:rPr>
          <w:b/>
          <w:bCs/>
        </w:rPr>
      </w:pPr>
      <w:r w:rsidRPr="00ED2441">
        <w:rPr>
          <w:b/>
          <w:bCs/>
        </w:rPr>
        <w:t>Conclusion</w:t>
      </w:r>
    </w:p>
    <w:p w14:paraId="6B7D35C7" w14:textId="77777777" w:rsidR="00255D2D" w:rsidRDefault="00255D2D" w:rsidP="00CE79CD">
      <w:pPr>
        <w:pStyle w:val="BodyText"/>
      </w:pPr>
      <w:r w:rsidRPr="00255D2D">
        <w:t>While both models achieved excellent results, the LSTM model provides slightly better control over long-term dependencies, making it more suitable for datasets with complex sequential relationships. However, the GRU model offers comparable performance with faster training time and fewer computational resources.</w:t>
      </w:r>
    </w:p>
    <w:p w14:paraId="0B6B8676" w14:textId="1156329A" w:rsidR="00AE76B5" w:rsidRDefault="00A01E8B" w:rsidP="00AE76B5">
      <w:pPr>
        <w:pStyle w:val="BodyText"/>
      </w:pPr>
      <w:r w:rsidRPr="00A01E8B">
        <w:t>The final choice should be based on real-world testing with phishing emails and unseen data to evaluate their generalization, robustness, and efficiency in practical applications.</w:t>
      </w:r>
    </w:p>
    <w:p w14:paraId="570F8FE9" w14:textId="2FA81537" w:rsidR="003F42F3" w:rsidRDefault="007F5BB7" w:rsidP="007F5BB7">
      <w:pPr>
        <w:pStyle w:val="Heading2"/>
      </w:pPr>
      <w:bookmarkStart w:id="101" w:name="_Toc186579946"/>
      <w:bookmarkStart w:id="102" w:name="_Toc186617093"/>
      <w:r w:rsidRPr="007F5BB7">
        <w:lastRenderedPageBreak/>
        <w:t>Frontend Implementation for Phishing Detection System</w:t>
      </w:r>
      <w:bookmarkEnd w:id="101"/>
      <w:bookmarkEnd w:id="102"/>
    </w:p>
    <w:p w14:paraId="0CEA60EF" w14:textId="77777777" w:rsidR="00037298" w:rsidRDefault="00B9250D" w:rsidP="00037298">
      <w:pPr>
        <w:pStyle w:val="BodyText"/>
      </w:pPr>
      <w:r w:rsidRPr="00B9250D">
        <w:t>This section describes the implementation of the frontend for the phishing detection system. The frontend serves as the primary interface for users to interact with the system, visualize phishing email statistics, and manage data. The design prioritizes usability, responsiveness, and seamless integration with backend APIs.</w:t>
      </w:r>
    </w:p>
    <w:p w14:paraId="068B8547" w14:textId="625C6061" w:rsidR="00037298" w:rsidRPr="00037298" w:rsidRDefault="00037298" w:rsidP="00037298">
      <w:pPr>
        <w:pStyle w:val="BodyText"/>
        <w:rPr>
          <w:b/>
          <w:bCs/>
        </w:rPr>
      </w:pPr>
      <w:r w:rsidRPr="00037298">
        <w:rPr>
          <w:b/>
          <w:bCs/>
        </w:rPr>
        <w:t>Overview of the Frontend Design</w:t>
      </w:r>
    </w:p>
    <w:p w14:paraId="4BC79340" w14:textId="362043A0" w:rsidR="00037298" w:rsidRDefault="00037298" w:rsidP="00037298">
      <w:pPr>
        <w:pStyle w:val="BodyText"/>
      </w:pPr>
      <w:r>
        <w:t>The frontend is developed using HTML, CSS, and JavaScript, with additional support from Bootstrap for responsive layouts. It comprises three main pages:</w:t>
      </w:r>
    </w:p>
    <w:p w14:paraId="5DEED2C7" w14:textId="3C67232D" w:rsidR="00E92982" w:rsidRDefault="00037298" w:rsidP="001373DC">
      <w:pPr>
        <w:pStyle w:val="BodyText"/>
        <w:numPr>
          <w:ilvl w:val="0"/>
          <w:numId w:val="47"/>
        </w:numPr>
        <w:spacing w:before="0"/>
      </w:pPr>
      <w:r>
        <w:t>Login Page: Provides authentication for users to access the system.</w:t>
      </w:r>
    </w:p>
    <w:p w14:paraId="4E10DB2E" w14:textId="77777777" w:rsidR="00037298" w:rsidRDefault="00037298" w:rsidP="001373DC">
      <w:pPr>
        <w:pStyle w:val="BodyText"/>
        <w:numPr>
          <w:ilvl w:val="0"/>
          <w:numId w:val="47"/>
        </w:numPr>
        <w:spacing w:before="0"/>
      </w:pPr>
      <w:r>
        <w:t>Dashboard Page: Displays key statistics, interactive charts, and model management options.</w:t>
      </w:r>
    </w:p>
    <w:p w14:paraId="2B76DF53" w14:textId="11C35F30" w:rsidR="002F7BC1" w:rsidRDefault="002F7BC1" w:rsidP="001373DC">
      <w:pPr>
        <w:pStyle w:val="BodyText"/>
        <w:numPr>
          <w:ilvl w:val="0"/>
          <w:numId w:val="47"/>
        </w:numPr>
        <w:spacing w:before="0"/>
      </w:pPr>
      <w:r>
        <w:t>Details Page: Offers detailed information about emails, including classification and reclassification features.</w:t>
      </w:r>
    </w:p>
    <w:p w14:paraId="4C7D3986" w14:textId="54D0FE69" w:rsidR="007A3FF7" w:rsidRDefault="00A76C76" w:rsidP="002F7BC1">
      <w:pPr>
        <w:pStyle w:val="BodyText"/>
        <w:spacing w:before="0"/>
        <w:jc w:val="center"/>
        <w:rPr>
          <w:noProof/>
        </w:rPr>
      </w:pPr>
      <w:r>
        <w:rPr>
          <w:noProof/>
        </w:rPr>
        <w:pict w14:anchorId="7E58D26B">
          <v:shape id="_x0000_i1070" type="#_x0000_t75" style="width:320.85pt;height:152.65pt;visibility:visible;mso-wrap-style:square">
            <v:imagedata r:id="rId65" o:title=""/>
          </v:shape>
        </w:pict>
      </w:r>
    </w:p>
    <w:p w14:paraId="17E89A34" w14:textId="6A8D23A5" w:rsidR="007A3FF7" w:rsidRDefault="001E2555" w:rsidP="002F7BC1">
      <w:pPr>
        <w:pStyle w:val="BodyText"/>
        <w:spacing w:before="0"/>
        <w:ind w:left="720"/>
        <w:jc w:val="center"/>
        <w:rPr>
          <w:noProof/>
        </w:rPr>
      </w:pPr>
      <w:r w:rsidRPr="001E2555">
        <w:rPr>
          <w:noProof/>
        </w:rPr>
        <w:t xml:space="preserve">Figure 21: Email Protection Center </w:t>
      </w:r>
      <w:r w:rsidR="009359B4">
        <w:rPr>
          <w:noProof/>
        </w:rPr>
        <w:t>D</w:t>
      </w:r>
      <w:r w:rsidRPr="001E2555">
        <w:rPr>
          <w:noProof/>
        </w:rPr>
        <w:t xml:space="preserve">ashboard </w:t>
      </w:r>
      <w:r w:rsidR="009359B4">
        <w:rPr>
          <w:noProof/>
        </w:rPr>
        <w:t>P</w:t>
      </w:r>
      <w:r w:rsidRPr="001E2555">
        <w:rPr>
          <w:noProof/>
        </w:rPr>
        <w:t>age</w:t>
      </w:r>
    </w:p>
    <w:p w14:paraId="0D6E7402" w14:textId="117CD920" w:rsidR="002F7BC1" w:rsidRDefault="00A76C76" w:rsidP="009359B4">
      <w:pPr>
        <w:pStyle w:val="BodyText"/>
        <w:spacing w:before="0"/>
        <w:jc w:val="center"/>
        <w:rPr>
          <w:noProof/>
        </w:rPr>
      </w:pPr>
      <w:r>
        <w:rPr>
          <w:noProof/>
        </w:rPr>
        <w:pict w14:anchorId="16A17B4D">
          <v:shape id="_x0000_i1071" type="#_x0000_t75" style="width:319.1pt;height:153.8pt;visibility:visible;mso-wrap-style:square">
            <v:imagedata r:id="rId66" o:title=""/>
          </v:shape>
        </w:pict>
      </w:r>
    </w:p>
    <w:p w14:paraId="5B414FEC" w14:textId="0BD360B8" w:rsidR="009359B4" w:rsidRDefault="009359B4" w:rsidP="009359B4">
      <w:pPr>
        <w:pStyle w:val="BodyText"/>
        <w:spacing w:before="0"/>
        <w:jc w:val="center"/>
      </w:pPr>
      <w:r>
        <w:rPr>
          <w:noProof/>
        </w:rPr>
        <w:t>Figure 22: Email Protection Center Details Page</w:t>
      </w:r>
    </w:p>
    <w:p w14:paraId="50D3AA59" w14:textId="5ED0E59C" w:rsidR="00037298" w:rsidRDefault="00037298" w:rsidP="00037298">
      <w:pPr>
        <w:pStyle w:val="BodyText"/>
      </w:pPr>
      <w:r>
        <w:lastRenderedPageBreak/>
        <w:t>These components are styled using a custom CSS file and JavaScript to enable dynamic functionality and API integration.</w:t>
      </w:r>
    </w:p>
    <w:p w14:paraId="633B0859" w14:textId="69F14DD9" w:rsidR="00037298" w:rsidRPr="000C0B56" w:rsidRDefault="00037298" w:rsidP="00037298">
      <w:pPr>
        <w:pStyle w:val="BodyText"/>
        <w:rPr>
          <w:b/>
          <w:bCs/>
        </w:rPr>
      </w:pPr>
      <w:r w:rsidRPr="000C0B56">
        <w:rPr>
          <w:b/>
          <w:bCs/>
        </w:rPr>
        <w:t>Key Features and Functionality</w:t>
      </w:r>
    </w:p>
    <w:p w14:paraId="4E07127A" w14:textId="497373E4" w:rsidR="00037298" w:rsidRDefault="00406789" w:rsidP="000B29DC">
      <w:pPr>
        <w:pStyle w:val="BodyText"/>
      </w:pPr>
      <w:r w:rsidRPr="00406789">
        <w:rPr>
          <w:b/>
          <w:bCs/>
        </w:rPr>
        <w:t>Login Page</w:t>
      </w:r>
      <w:r>
        <w:t xml:space="preserve">: </w:t>
      </w:r>
      <w:r w:rsidR="00037298">
        <w:t>The login page is the entry point to the system. It ensures that only authenticated users can access the dashboard and related features.</w:t>
      </w:r>
    </w:p>
    <w:p w14:paraId="005CBDD9" w14:textId="77777777" w:rsidR="00037298" w:rsidRDefault="00037298" w:rsidP="001373DC">
      <w:pPr>
        <w:pStyle w:val="BodyText"/>
        <w:numPr>
          <w:ilvl w:val="0"/>
          <w:numId w:val="48"/>
        </w:numPr>
      </w:pPr>
      <w:r>
        <w:t>Functionality:</w:t>
      </w:r>
    </w:p>
    <w:p w14:paraId="00EBD40D" w14:textId="77777777" w:rsidR="00037298" w:rsidRDefault="00037298" w:rsidP="00874AEA">
      <w:pPr>
        <w:pStyle w:val="BodyText"/>
        <w:spacing w:before="0"/>
        <w:ind w:left="720"/>
      </w:pPr>
      <w:r>
        <w:t>Verifies credentials against a pre-defined list of users in JavaScript.</w:t>
      </w:r>
    </w:p>
    <w:p w14:paraId="72329C43" w14:textId="77777777" w:rsidR="00037298" w:rsidRDefault="00037298" w:rsidP="00874AEA">
      <w:pPr>
        <w:pStyle w:val="BodyText"/>
        <w:spacing w:before="0"/>
        <w:ind w:left="720"/>
      </w:pPr>
      <w:r>
        <w:t>Stores session data (username, role, and fullName) in localStorage.</w:t>
      </w:r>
    </w:p>
    <w:p w14:paraId="1AA19EA1" w14:textId="77777777" w:rsidR="00037298" w:rsidRDefault="00037298" w:rsidP="00874AEA">
      <w:pPr>
        <w:pStyle w:val="BodyText"/>
        <w:spacing w:before="0"/>
        <w:ind w:left="720"/>
      </w:pPr>
      <w:r>
        <w:t>Redirects authenticated users to the dashboard.</w:t>
      </w:r>
    </w:p>
    <w:p w14:paraId="454F4F18" w14:textId="77777777" w:rsidR="00037298" w:rsidRDefault="00037298" w:rsidP="00874AEA">
      <w:pPr>
        <w:pStyle w:val="BodyText"/>
        <w:spacing w:before="0"/>
        <w:ind w:left="720"/>
      </w:pPr>
      <w:r>
        <w:t>Displays error messages for invalid credentials.</w:t>
      </w:r>
    </w:p>
    <w:p w14:paraId="0E9A25F0" w14:textId="77777777" w:rsidR="00037298" w:rsidRDefault="00037298" w:rsidP="001373DC">
      <w:pPr>
        <w:pStyle w:val="BodyText"/>
        <w:numPr>
          <w:ilvl w:val="0"/>
          <w:numId w:val="48"/>
        </w:numPr>
      </w:pPr>
      <w:r>
        <w:t>Design:</w:t>
      </w:r>
    </w:p>
    <w:p w14:paraId="4AAE0FF9" w14:textId="77777777" w:rsidR="00037298" w:rsidRDefault="00037298" w:rsidP="00874AEA">
      <w:pPr>
        <w:pStyle w:val="BodyText"/>
        <w:spacing w:before="0"/>
        <w:ind w:left="720"/>
      </w:pPr>
      <w:r>
        <w:t>Simple, clean layout with a logo, input fields, and a login button.</w:t>
      </w:r>
    </w:p>
    <w:p w14:paraId="12A7AE9C" w14:textId="77777777" w:rsidR="00037298" w:rsidRDefault="00037298" w:rsidP="00874AEA">
      <w:pPr>
        <w:pStyle w:val="BodyText"/>
        <w:spacing w:before="0"/>
        <w:ind w:left="720"/>
      </w:pPr>
      <w:r>
        <w:t>Inline CSS ensures quick rendering and easy adjustments.</w:t>
      </w:r>
    </w:p>
    <w:p w14:paraId="13CDB64B" w14:textId="2D82580A" w:rsidR="00037298" w:rsidRDefault="00406789" w:rsidP="00037298">
      <w:pPr>
        <w:pStyle w:val="BodyText"/>
      </w:pPr>
      <w:r w:rsidRPr="00406789">
        <w:rPr>
          <w:b/>
          <w:bCs/>
        </w:rPr>
        <w:t>Dashboard Page</w:t>
      </w:r>
      <w:r>
        <w:t xml:space="preserve">: </w:t>
      </w:r>
      <w:r w:rsidR="00037298">
        <w:t>The dashboard is the primary interface where users can view system statistics and manage machine learning models.</w:t>
      </w:r>
    </w:p>
    <w:p w14:paraId="3617A3FC" w14:textId="77777777" w:rsidR="00037298" w:rsidRDefault="00037298" w:rsidP="00037298">
      <w:pPr>
        <w:pStyle w:val="BodyText"/>
      </w:pPr>
      <w:r>
        <w:t>Core Features:</w:t>
      </w:r>
    </w:p>
    <w:p w14:paraId="43FAC3C0" w14:textId="77777777" w:rsidR="00037298" w:rsidRDefault="00037298" w:rsidP="001373DC">
      <w:pPr>
        <w:pStyle w:val="BodyText"/>
        <w:numPr>
          <w:ilvl w:val="0"/>
          <w:numId w:val="48"/>
        </w:numPr>
        <w:spacing w:before="0"/>
      </w:pPr>
      <w:r>
        <w:t>Model Management:</w:t>
      </w:r>
    </w:p>
    <w:p w14:paraId="0634885A" w14:textId="77777777" w:rsidR="00037298" w:rsidRDefault="00037298" w:rsidP="00836AAE">
      <w:pPr>
        <w:pStyle w:val="BodyText"/>
        <w:spacing w:before="0"/>
        <w:ind w:left="720"/>
      </w:pPr>
      <w:r>
        <w:t>Allows users to select and activate models (Naive Bayes, LSTM, GRU, or All Models).</w:t>
      </w:r>
    </w:p>
    <w:p w14:paraId="285F91E1" w14:textId="77777777" w:rsidR="00037298" w:rsidRDefault="00037298" w:rsidP="00836AAE">
      <w:pPr>
        <w:pStyle w:val="BodyText"/>
        <w:spacing w:before="0"/>
        <w:ind w:left="720"/>
      </w:pPr>
      <w:r>
        <w:t>Updates the active model via API calls and reflects changes visually.</w:t>
      </w:r>
    </w:p>
    <w:p w14:paraId="756C2C84" w14:textId="77777777" w:rsidR="00037298" w:rsidRDefault="00037298" w:rsidP="001373DC">
      <w:pPr>
        <w:pStyle w:val="BodyText"/>
        <w:numPr>
          <w:ilvl w:val="0"/>
          <w:numId w:val="48"/>
        </w:numPr>
        <w:spacing w:before="0"/>
      </w:pPr>
      <w:r>
        <w:t>Key Metrics:</w:t>
      </w:r>
    </w:p>
    <w:p w14:paraId="51F4C49B" w14:textId="66AE4252" w:rsidR="00037298" w:rsidRDefault="00037298" w:rsidP="00836AAE">
      <w:pPr>
        <w:pStyle w:val="BodyText"/>
        <w:spacing w:before="0"/>
        <w:ind w:left="720"/>
      </w:pPr>
      <w:r>
        <w:t>Displays total recipients, phishing and user-reported phishing cases.</w:t>
      </w:r>
    </w:p>
    <w:p w14:paraId="36274381" w14:textId="77777777" w:rsidR="00037298" w:rsidRDefault="00037298" w:rsidP="00836AAE">
      <w:pPr>
        <w:pStyle w:val="BodyText"/>
        <w:spacing w:before="0"/>
        <w:ind w:left="720"/>
      </w:pPr>
      <w:r>
        <w:t>Data is dynamically fetched and updated in real-time.</w:t>
      </w:r>
    </w:p>
    <w:p w14:paraId="1B55737F" w14:textId="77777777" w:rsidR="00037298" w:rsidRDefault="00037298" w:rsidP="001373DC">
      <w:pPr>
        <w:pStyle w:val="BodyText"/>
        <w:numPr>
          <w:ilvl w:val="0"/>
          <w:numId w:val="48"/>
        </w:numPr>
        <w:spacing w:before="0"/>
      </w:pPr>
      <w:r>
        <w:t>Interactive Charts:</w:t>
      </w:r>
    </w:p>
    <w:p w14:paraId="383C9B7D" w14:textId="7E0034EE" w:rsidR="00037298" w:rsidRDefault="00037298" w:rsidP="00836AAE">
      <w:pPr>
        <w:pStyle w:val="BodyText"/>
        <w:spacing w:before="0"/>
        <w:ind w:left="720"/>
      </w:pPr>
      <w:r>
        <w:t>Visualizes phishing trends,</w:t>
      </w:r>
      <w:r w:rsidR="00D92E81">
        <w:t xml:space="preserve"> user interaction</w:t>
      </w:r>
      <w:r>
        <w:t xml:space="preserve">, and model performance using </w:t>
      </w:r>
      <w:r w:rsidR="00D92E81">
        <w:t>various</w:t>
      </w:r>
      <w:r>
        <w:t xml:space="preserve"> charts.</w:t>
      </w:r>
    </w:p>
    <w:p w14:paraId="0825E7C6" w14:textId="77777777" w:rsidR="00037298" w:rsidRDefault="00037298" w:rsidP="00836AAE">
      <w:pPr>
        <w:pStyle w:val="BodyText"/>
        <w:spacing w:before="0"/>
        <w:ind w:left="720"/>
      </w:pPr>
      <w:r>
        <w:t>Data is refreshed at regular intervals to ensure accuracy.</w:t>
      </w:r>
    </w:p>
    <w:p w14:paraId="313956D8" w14:textId="77777777" w:rsidR="00037298" w:rsidRDefault="00037298" w:rsidP="001373DC">
      <w:pPr>
        <w:pStyle w:val="BodyText"/>
        <w:numPr>
          <w:ilvl w:val="0"/>
          <w:numId w:val="48"/>
        </w:numPr>
        <w:spacing w:before="0"/>
      </w:pPr>
      <w:r>
        <w:t>Navigation:</w:t>
      </w:r>
    </w:p>
    <w:p w14:paraId="7FC573FB" w14:textId="77777777" w:rsidR="00037298" w:rsidRDefault="00037298" w:rsidP="00256C88">
      <w:pPr>
        <w:pStyle w:val="BodyText"/>
        <w:spacing w:before="0"/>
        <w:ind w:left="720"/>
      </w:pPr>
      <w:r>
        <w:t>Sidebar links to other pages (Details, Campaigns, Wiki, Settings).</w:t>
      </w:r>
    </w:p>
    <w:p w14:paraId="54FF6A61" w14:textId="77777777" w:rsidR="00037298" w:rsidRDefault="00037298" w:rsidP="00256C88">
      <w:pPr>
        <w:pStyle w:val="BodyText"/>
        <w:spacing w:before="0"/>
        <w:ind w:left="720"/>
      </w:pPr>
      <w:r>
        <w:t>Navbar includes user information and logout functionality.</w:t>
      </w:r>
    </w:p>
    <w:p w14:paraId="2064588B" w14:textId="1DF6A071" w:rsidR="00037298" w:rsidRPr="002C66FB" w:rsidRDefault="00037298" w:rsidP="00037298">
      <w:pPr>
        <w:pStyle w:val="BodyText"/>
        <w:rPr>
          <w:b/>
          <w:bCs/>
        </w:rPr>
      </w:pPr>
      <w:r w:rsidRPr="002C66FB">
        <w:rPr>
          <w:b/>
          <w:bCs/>
        </w:rPr>
        <w:lastRenderedPageBreak/>
        <w:t>Details Page</w:t>
      </w:r>
      <w:r w:rsidR="002C66FB">
        <w:rPr>
          <w:b/>
          <w:bCs/>
        </w:rPr>
        <w:t xml:space="preserve">: </w:t>
      </w:r>
      <w:r>
        <w:t>The details page provides comprehensive information about individual emails and allows user interaction for reclassification.</w:t>
      </w:r>
    </w:p>
    <w:p w14:paraId="1F58C088" w14:textId="552D6CCB" w:rsidR="00037298" w:rsidRDefault="00037298" w:rsidP="00037298">
      <w:pPr>
        <w:pStyle w:val="BodyText"/>
      </w:pPr>
      <w:r>
        <w:t>Core Features:</w:t>
      </w:r>
    </w:p>
    <w:p w14:paraId="2ADEEB70" w14:textId="77777777" w:rsidR="00037298" w:rsidRDefault="00037298" w:rsidP="001373DC">
      <w:pPr>
        <w:pStyle w:val="BodyText"/>
        <w:numPr>
          <w:ilvl w:val="0"/>
          <w:numId w:val="48"/>
        </w:numPr>
        <w:spacing w:before="120"/>
      </w:pPr>
      <w:r>
        <w:t>Email Table:</w:t>
      </w:r>
    </w:p>
    <w:p w14:paraId="44FAECD9" w14:textId="77777777" w:rsidR="00037298" w:rsidRDefault="00037298" w:rsidP="00DA169E">
      <w:pPr>
        <w:pStyle w:val="BodyText"/>
        <w:spacing w:before="0"/>
        <w:ind w:left="720"/>
      </w:pPr>
      <w:r>
        <w:t>Displays attributes such as sender, recipient, subject, and classification.</w:t>
      </w:r>
    </w:p>
    <w:p w14:paraId="695D0D68" w14:textId="77777777" w:rsidR="00037298" w:rsidRDefault="00037298" w:rsidP="00DA169E">
      <w:pPr>
        <w:pStyle w:val="BodyText"/>
        <w:spacing w:before="0"/>
        <w:ind w:left="720"/>
      </w:pPr>
      <w:r>
        <w:t>Allows users to filter emails using a search bar.</w:t>
      </w:r>
    </w:p>
    <w:p w14:paraId="31D8410C" w14:textId="77777777" w:rsidR="00037298" w:rsidRDefault="00037298" w:rsidP="001373DC">
      <w:pPr>
        <w:pStyle w:val="BodyText"/>
        <w:numPr>
          <w:ilvl w:val="0"/>
          <w:numId w:val="48"/>
        </w:numPr>
        <w:spacing w:before="120"/>
      </w:pPr>
      <w:r>
        <w:t>Email Reclassification:</w:t>
      </w:r>
    </w:p>
    <w:p w14:paraId="50444346" w14:textId="77777777" w:rsidR="00037298" w:rsidRDefault="00037298" w:rsidP="00DA169E">
      <w:pPr>
        <w:pStyle w:val="BodyText"/>
        <w:spacing w:before="0"/>
        <w:ind w:left="720"/>
      </w:pPr>
      <w:r>
        <w:t>Users can manually reclassify emails by toggling their classification status.</w:t>
      </w:r>
    </w:p>
    <w:p w14:paraId="65D5AD11" w14:textId="77777777" w:rsidR="00037298" w:rsidRDefault="00037298" w:rsidP="00DA169E">
      <w:pPr>
        <w:pStyle w:val="BodyText"/>
        <w:spacing w:before="0"/>
        <w:ind w:left="720"/>
      </w:pPr>
      <w:r>
        <w:t>Sends updated data to the backend for storage and further analysis.</w:t>
      </w:r>
    </w:p>
    <w:p w14:paraId="515D60CF" w14:textId="77777777" w:rsidR="00037298" w:rsidRDefault="00037298" w:rsidP="001373DC">
      <w:pPr>
        <w:pStyle w:val="BodyText"/>
        <w:numPr>
          <w:ilvl w:val="0"/>
          <w:numId w:val="48"/>
        </w:numPr>
        <w:spacing w:before="120"/>
      </w:pPr>
      <w:r>
        <w:t>Email Popup:</w:t>
      </w:r>
    </w:p>
    <w:p w14:paraId="0657B3CE" w14:textId="77777777" w:rsidR="00037298" w:rsidRDefault="00037298" w:rsidP="00DA169E">
      <w:pPr>
        <w:pStyle w:val="BodyText"/>
        <w:spacing w:before="0"/>
        <w:ind w:left="720"/>
      </w:pPr>
      <w:r>
        <w:t>Displays detailed content of an email in a popup window for easy review.</w:t>
      </w:r>
    </w:p>
    <w:p w14:paraId="0FD8FA63" w14:textId="5C43CC26" w:rsidR="00037298" w:rsidRPr="00DA169E" w:rsidRDefault="00037298" w:rsidP="00037298">
      <w:pPr>
        <w:pStyle w:val="BodyText"/>
        <w:rPr>
          <w:b/>
          <w:bCs/>
        </w:rPr>
      </w:pPr>
      <w:r w:rsidRPr="00DA169E">
        <w:rPr>
          <w:b/>
          <w:bCs/>
        </w:rPr>
        <w:t>Dynamic Behavior and API Integration</w:t>
      </w:r>
    </w:p>
    <w:p w14:paraId="32F2A043" w14:textId="046648DF" w:rsidR="00037298" w:rsidRDefault="00037298" w:rsidP="00037298">
      <w:pPr>
        <w:pStyle w:val="BodyText"/>
      </w:pPr>
      <w:r>
        <w:t>The frontend interacts with the backend using RESTful APIs to fetch and update data dynamically. JavaScript handles the following:</w:t>
      </w:r>
    </w:p>
    <w:p w14:paraId="20FAEC6E" w14:textId="77777777" w:rsidR="00037298" w:rsidRDefault="00037298" w:rsidP="001373DC">
      <w:pPr>
        <w:pStyle w:val="BodyText"/>
        <w:numPr>
          <w:ilvl w:val="0"/>
          <w:numId w:val="48"/>
        </w:numPr>
        <w:spacing w:before="120"/>
      </w:pPr>
      <w:r>
        <w:t>Session Management:</w:t>
      </w:r>
    </w:p>
    <w:p w14:paraId="554CF361" w14:textId="77777777" w:rsidR="00037298" w:rsidRDefault="00037298" w:rsidP="00AB2FFD">
      <w:pPr>
        <w:pStyle w:val="BodyText"/>
        <w:spacing w:before="0"/>
        <w:ind w:left="720"/>
      </w:pPr>
      <w:r>
        <w:t>Checks for active sessions using localStorage.</w:t>
      </w:r>
    </w:p>
    <w:p w14:paraId="0421ABA8" w14:textId="77777777" w:rsidR="00037298" w:rsidRDefault="00037298" w:rsidP="00AB2FFD">
      <w:pPr>
        <w:pStyle w:val="BodyText"/>
        <w:spacing w:before="0"/>
        <w:ind w:left="720"/>
      </w:pPr>
      <w:r>
        <w:t>Redirects unauthenticated users to the login page.</w:t>
      </w:r>
    </w:p>
    <w:p w14:paraId="1AC2F039" w14:textId="77777777" w:rsidR="00037298" w:rsidRDefault="00037298" w:rsidP="001373DC">
      <w:pPr>
        <w:pStyle w:val="BodyText"/>
        <w:numPr>
          <w:ilvl w:val="0"/>
          <w:numId w:val="48"/>
        </w:numPr>
        <w:spacing w:before="120"/>
      </w:pPr>
      <w:r>
        <w:t>Data Fetching:</w:t>
      </w:r>
    </w:p>
    <w:p w14:paraId="43868A48" w14:textId="77777777" w:rsidR="00037298" w:rsidRDefault="00037298" w:rsidP="00AB2FFD">
      <w:pPr>
        <w:pStyle w:val="BodyText"/>
        <w:spacing w:before="0"/>
        <w:ind w:left="720"/>
      </w:pPr>
      <w:r>
        <w:t>Fetches statistics (e.g., phishing trends, email counts) and updates charts in real-time.</w:t>
      </w:r>
    </w:p>
    <w:p w14:paraId="1B73C240" w14:textId="77777777" w:rsidR="00037298" w:rsidRDefault="00037298" w:rsidP="00AB2FFD">
      <w:pPr>
        <w:pStyle w:val="BodyText"/>
        <w:spacing w:before="0"/>
        <w:ind w:left="720"/>
      </w:pPr>
      <w:r>
        <w:t>Retrieves detailed email data for display in the details page.</w:t>
      </w:r>
    </w:p>
    <w:p w14:paraId="42EFDFC6" w14:textId="77777777" w:rsidR="00037298" w:rsidRDefault="00037298" w:rsidP="001373DC">
      <w:pPr>
        <w:pStyle w:val="BodyText"/>
        <w:numPr>
          <w:ilvl w:val="0"/>
          <w:numId w:val="48"/>
        </w:numPr>
        <w:spacing w:before="120"/>
      </w:pPr>
      <w:r>
        <w:t>User Actions:</w:t>
      </w:r>
    </w:p>
    <w:p w14:paraId="0768968F" w14:textId="77777777" w:rsidR="00037298" w:rsidRDefault="00037298" w:rsidP="00AB2FFD">
      <w:pPr>
        <w:pStyle w:val="BodyText"/>
        <w:spacing w:before="0"/>
        <w:ind w:left="720"/>
      </w:pPr>
      <w:r>
        <w:t>Sends API requests for model selection and email reclassification.</w:t>
      </w:r>
    </w:p>
    <w:p w14:paraId="5264A771" w14:textId="77777777" w:rsidR="00037298" w:rsidRDefault="00037298" w:rsidP="00AB2FFD">
      <w:pPr>
        <w:pStyle w:val="BodyText"/>
        <w:spacing w:before="0"/>
        <w:ind w:left="720"/>
      </w:pPr>
      <w:r>
        <w:t>Updates the UI dynamically based on backend responses.</w:t>
      </w:r>
    </w:p>
    <w:p w14:paraId="7A787C6E" w14:textId="77777777" w:rsidR="00037298" w:rsidRDefault="00037298" w:rsidP="001373DC">
      <w:pPr>
        <w:pStyle w:val="BodyText"/>
        <w:numPr>
          <w:ilvl w:val="0"/>
          <w:numId w:val="48"/>
        </w:numPr>
        <w:spacing w:before="120"/>
      </w:pPr>
      <w:r>
        <w:t>Error Handling:</w:t>
      </w:r>
    </w:p>
    <w:p w14:paraId="7B4A74C1" w14:textId="77777777" w:rsidR="00037298" w:rsidRDefault="00037298" w:rsidP="00AB2FFD">
      <w:pPr>
        <w:pStyle w:val="BodyText"/>
        <w:spacing w:before="0"/>
        <w:ind w:firstLine="720"/>
      </w:pPr>
      <w:r>
        <w:t>Logs errors in the console and provides minimal disruption to user experience.</w:t>
      </w:r>
    </w:p>
    <w:p w14:paraId="1265F456" w14:textId="77777777" w:rsidR="006B73A5" w:rsidRDefault="006B73A5" w:rsidP="00AB2FFD">
      <w:pPr>
        <w:pStyle w:val="BodyText"/>
        <w:spacing w:before="0"/>
        <w:ind w:firstLine="720"/>
      </w:pPr>
    </w:p>
    <w:p w14:paraId="03613117" w14:textId="77777777" w:rsidR="006B73A5" w:rsidRDefault="006B73A5" w:rsidP="00AB2FFD">
      <w:pPr>
        <w:pStyle w:val="BodyText"/>
        <w:spacing w:before="0"/>
        <w:ind w:firstLine="720"/>
      </w:pPr>
    </w:p>
    <w:p w14:paraId="726E066C" w14:textId="42A4DEC0" w:rsidR="00037298" w:rsidRPr="006B73A5" w:rsidRDefault="00037298" w:rsidP="00037298">
      <w:pPr>
        <w:pStyle w:val="BodyText"/>
        <w:rPr>
          <w:b/>
          <w:bCs/>
        </w:rPr>
      </w:pPr>
      <w:r w:rsidRPr="006B73A5">
        <w:rPr>
          <w:b/>
          <w:bCs/>
        </w:rPr>
        <w:lastRenderedPageBreak/>
        <w:t>Styling and Responsiveness</w:t>
      </w:r>
    </w:p>
    <w:p w14:paraId="556E6FD9" w14:textId="30E7FF50" w:rsidR="00037298" w:rsidRDefault="00037298" w:rsidP="00037298">
      <w:pPr>
        <w:pStyle w:val="BodyText"/>
      </w:pPr>
      <w:r>
        <w:t>Custom styles defined in the style.css file to ensure a consistent and visually appealing layout:</w:t>
      </w:r>
    </w:p>
    <w:p w14:paraId="08C5C42F" w14:textId="77777777" w:rsidR="00037298" w:rsidRDefault="00037298" w:rsidP="001373DC">
      <w:pPr>
        <w:pStyle w:val="BodyText"/>
        <w:numPr>
          <w:ilvl w:val="0"/>
          <w:numId w:val="48"/>
        </w:numPr>
        <w:spacing w:before="120"/>
      </w:pPr>
      <w:r>
        <w:t>Sidebar and Navbar:</w:t>
      </w:r>
    </w:p>
    <w:p w14:paraId="2603FC38" w14:textId="77777777" w:rsidR="00037298" w:rsidRDefault="00037298" w:rsidP="000F2C61">
      <w:pPr>
        <w:pStyle w:val="BodyText"/>
        <w:spacing w:before="0"/>
        <w:ind w:left="720"/>
      </w:pPr>
      <w:r>
        <w:t>Fixed positioning for intuitive navigation.</w:t>
      </w:r>
    </w:p>
    <w:p w14:paraId="01EFAC37" w14:textId="77777777" w:rsidR="00037298" w:rsidRDefault="00037298" w:rsidP="000F2C61">
      <w:pPr>
        <w:pStyle w:val="BodyText"/>
        <w:spacing w:before="0"/>
        <w:ind w:left="720"/>
      </w:pPr>
      <w:r>
        <w:t>Distinct hover and active states for links.</w:t>
      </w:r>
    </w:p>
    <w:p w14:paraId="62AE727A" w14:textId="77777777" w:rsidR="00037298" w:rsidRDefault="00037298" w:rsidP="001373DC">
      <w:pPr>
        <w:pStyle w:val="BodyText"/>
        <w:numPr>
          <w:ilvl w:val="0"/>
          <w:numId w:val="48"/>
        </w:numPr>
        <w:spacing w:before="120"/>
      </w:pPr>
      <w:r>
        <w:t>Cards and Charts:</w:t>
      </w:r>
    </w:p>
    <w:p w14:paraId="596A8A83" w14:textId="77777777" w:rsidR="00037298" w:rsidRDefault="00037298" w:rsidP="000F2C61">
      <w:pPr>
        <w:pStyle w:val="BodyText"/>
        <w:spacing w:before="0"/>
        <w:ind w:left="720"/>
      </w:pPr>
      <w:r>
        <w:t>Shadows and rounded corners for a modern look.</w:t>
      </w:r>
    </w:p>
    <w:p w14:paraId="6750AC6A" w14:textId="77777777" w:rsidR="00037298" w:rsidRDefault="00037298" w:rsidP="000F2C61">
      <w:pPr>
        <w:pStyle w:val="BodyText"/>
        <w:spacing w:before="0"/>
        <w:ind w:left="720"/>
      </w:pPr>
      <w:r>
        <w:t>Flexbox layout ensures compatibility across devices.</w:t>
      </w:r>
    </w:p>
    <w:p w14:paraId="1CF33CC5" w14:textId="77777777" w:rsidR="00037298" w:rsidRDefault="00037298" w:rsidP="001373DC">
      <w:pPr>
        <w:pStyle w:val="BodyText"/>
        <w:numPr>
          <w:ilvl w:val="0"/>
          <w:numId w:val="48"/>
        </w:numPr>
        <w:spacing w:before="120"/>
      </w:pPr>
      <w:r>
        <w:t>Tables:</w:t>
      </w:r>
    </w:p>
    <w:p w14:paraId="3A6F1860" w14:textId="77777777" w:rsidR="00037298" w:rsidRDefault="00037298" w:rsidP="000F2C61">
      <w:pPr>
        <w:pStyle w:val="BodyText"/>
        <w:spacing w:before="0"/>
        <w:ind w:left="720"/>
      </w:pPr>
      <w:r>
        <w:t>Responsive design with scrollable containers for large datasets.</w:t>
      </w:r>
    </w:p>
    <w:p w14:paraId="5306E74D" w14:textId="77777777" w:rsidR="00037298" w:rsidRDefault="00037298" w:rsidP="000F2C61">
      <w:pPr>
        <w:pStyle w:val="BodyText"/>
        <w:spacing w:before="0"/>
        <w:ind w:left="720"/>
      </w:pPr>
      <w:r>
        <w:t>Ellipsis styling for truncated content.</w:t>
      </w:r>
    </w:p>
    <w:p w14:paraId="4AE4594D" w14:textId="256055D2" w:rsidR="00037298" w:rsidRPr="000F2C61" w:rsidRDefault="00037298" w:rsidP="00037298">
      <w:pPr>
        <w:pStyle w:val="BodyText"/>
        <w:rPr>
          <w:b/>
          <w:bCs/>
        </w:rPr>
      </w:pPr>
      <w:r w:rsidRPr="000F2C61">
        <w:rPr>
          <w:b/>
          <w:bCs/>
        </w:rPr>
        <w:t>Integration with Backend</w:t>
      </w:r>
    </w:p>
    <w:p w14:paraId="5CF7E6E1" w14:textId="01C4596F" w:rsidR="00037298" w:rsidRDefault="00037298" w:rsidP="00037298">
      <w:pPr>
        <w:pStyle w:val="BodyText"/>
      </w:pPr>
      <w:r>
        <w:t>The frontend communicates with the backend through the following API endpoints:</w:t>
      </w:r>
    </w:p>
    <w:p w14:paraId="2D61220D" w14:textId="77777777" w:rsidR="00037298" w:rsidRDefault="00037298" w:rsidP="001373DC">
      <w:pPr>
        <w:pStyle w:val="BodyText"/>
        <w:numPr>
          <w:ilvl w:val="0"/>
          <w:numId w:val="48"/>
        </w:numPr>
      </w:pPr>
      <w:r>
        <w:t>Model Management:</w:t>
      </w:r>
    </w:p>
    <w:p w14:paraId="02641E2C" w14:textId="77777777" w:rsidR="00037298" w:rsidRDefault="00037298" w:rsidP="00143301">
      <w:pPr>
        <w:pStyle w:val="BodyText"/>
        <w:spacing w:before="0"/>
        <w:ind w:left="720"/>
      </w:pPr>
      <w:r>
        <w:t>Activates models via /api/model/setup and retrieves the current active model from /api/model/current.</w:t>
      </w:r>
    </w:p>
    <w:p w14:paraId="55E64278" w14:textId="77777777" w:rsidR="00037298" w:rsidRDefault="00037298" w:rsidP="001373DC">
      <w:pPr>
        <w:pStyle w:val="BodyText"/>
        <w:numPr>
          <w:ilvl w:val="0"/>
          <w:numId w:val="48"/>
        </w:numPr>
      </w:pPr>
      <w:r>
        <w:t>Data Fetching:</w:t>
      </w:r>
    </w:p>
    <w:p w14:paraId="7D90D02E" w14:textId="77777777" w:rsidR="00037298" w:rsidRDefault="00037298" w:rsidP="00143301">
      <w:pPr>
        <w:pStyle w:val="BodyText"/>
        <w:spacing w:before="0"/>
        <w:ind w:firstLine="720"/>
      </w:pPr>
      <w:r>
        <w:t>Retrieves email statistics, classifications, and detailed email information.</w:t>
      </w:r>
    </w:p>
    <w:p w14:paraId="378F7CB5" w14:textId="77777777" w:rsidR="00037298" w:rsidRDefault="00037298" w:rsidP="001373DC">
      <w:pPr>
        <w:pStyle w:val="BodyText"/>
        <w:numPr>
          <w:ilvl w:val="0"/>
          <w:numId w:val="48"/>
        </w:numPr>
      </w:pPr>
      <w:r>
        <w:t>Email Reclassification:</w:t>
      </w:r>
    </w:p>
    <w:p w14:paraId="16AFF94F" w14:textId="77777777" w:rsidR="00037298" w:rsidRDefault="00037298" w:rsidP="00143301">
      <w:pPr>
        <w:pStyle w:val="BodyText"/>
        <w:spacing w:before="0"/>
        <w:ind w:firstLine="720"/>
      </w:pPr>
      <w:r>
        <w:t>Updates email classification using /api/classify_email.</w:t>
      </w:r>
    </w:p>
    <w:p w14:paraId="77FBFF19" w14:textId="37F1DED8" w:rsidR="00037298" w:rsidRPr="002E0D26" w:rsidRDefault="00037298" w:rsidP="00037298">
      <w:pPr>
        <w:pStyle w:val="BodyText"/>
        <w:rPr>
          <w:b/>
          <w:bCs/>
        </w:rPr>
      </w:pPr>
      <w:r w:rsidRPr="002E0D26">
        <w:rPr>
          <w:b/>
          <w:bCs/>
        </w:rPr>
        <w:t>Conclusion</w:t>
      </w:r>
    </w:p>
    <w:p w14:paraId="6F75E71C" w14:textId="5BFAEFB9" w:rsidR="00B9250D" w:rsidRDefault="002E0D26" w:rsidP="007F5BB7">
      <w:pPr>
        <w:pStyle w:val="BodyText"/>
      </w:pPr>
      <w:r w:rsidRPr="002E0D26">
        <w:t>The frontend of the phishing detection system is intuitive, responsive, and integrates seamlessly with the backend, supporting real-time updates, model management, and email reclassification. Future enhancements could include secure authentication and optimized data fetching for scalability.</w:t>
      </w:r>
    </w:p>
    <w:p w14:paraId="45A7E417" w14:textId="70FDA608" w:rsidR="00B9250D" w:rsidRDefault="00125F35" w:rsidP="00125F35">
      <w:pPr>
        <w:pStyle w:val="Heading2"/>
      </w:pPr>
      <w:bookmarkStart w:id="103" w:name="_Toc186579947"/>
      <w:bookmarkStart w:id="104" w:name="_Toc186617094"/>
      <w:r>
        <w:lastRenderedPageBreak/>
        <w:t>Azure Grap</w:t>
      </w:r>
      <w:r w:rsidR="00DD4EE0">
        <w:t>h</w:t>
      </w:r>
      <w:r w:rsidR="0070553F">
        <w:t xml:space="preserve"> API and Webhook </w:t>
      </w:r>
      <w:r w:rsidR="00DD4EE0">
        <w:t>Inter</w:t>
      </w:r>
      <w:r w:rsidR="00470A37">
        <w:t>gration</w:t>
      </w:r>
      <w:bookmarkEnd w:id="103"/>
      <w:bookmarkEnd w:id="104"/>
    </w:p>
    <w:p w14:paraId="1A685B9B" w14:textId="62B3A864" w:rsidR="00B9250D" w:rsidRDefault="00470A37" w:rsidP="007F5BB7">
      <w:pPr>
        <w:pStyle w:val="BodyText"/>
      </w:pPr>
      <w:r w:rsidRPr="00470A37">
        <w:t>This section focuses on the integration of Azure Graph API and webhook services into the phishing detection system. These components facilitate seamless data acquisition and real-time updates, enabling the system to process emails dynamically and respond promptly to new data.</w:t>
      </w:r>
    </w:p>
    <w:p w14:paraId="428548B7" w14:textId="77777777" w:rsidR="00CE2673" w:rsidRPr="00CE2673" w:rsidRDefault="00CE2673" w:rsidP="00CE2673">
      <w:pPr>
        <w:pStyle w:val="BodyText"/>
        <w:rPr>
          <w:b/>
          <w:bCs/>
        </w:rPr>
      </w:pPr>
      <w:r w:rsidRPr="00CE2673">
        <w:rPr>
          <w:b/>
          <w:bCs/>
        </w:rPr>
        <w:t>Azure Graph API Integration</w:t>
      </w:r>
    </w:p>
    <w:p w14:paraId="0E437511" w14:textId="654912A3" w:rsidR="00CE2673" w:rsidRDefault="00CE2673" w:rsidP="00CE2673">
      <w:pPr>
        <w:pStyle w:val="BodyText"/>
      </w:pPr>
      <w:r>
        <w:t>Overview</w:t>
      </w:r>
    </w:p>
    <w:p w14:paraId="4CEEC5D2" w14:textId="77777777" w:rsidR="00CE2673" w:rsidRDefault="00CE2673" w:rsidP="00CE2673">
      <w:pPr>
        <w:pStyle w:val="BodyText"/>
      </w:pPr>
      <w:r>
        <w:t>Azure Graph API is a powerful tool for accessing data within Microsoft 365 services, such as Outlook. It provides endpoints for fetching emails, users, and other organizational resources, which are essential for detecting phishing emails.</w:t>
      </w:r>
    </w:p>
    <w:p w14:paraId="3A18A574" w14:textId="3F5CE0CA" w:rsidR="00CE2673" w:rsidRDefault="00CE2673" w:rsidP="00CE2673">
      <w:pPr>
        <w:pStyle w:val="BodyText"/>
      </w:pPr>
      <w:r>
        <w:t>Use Case in Phishing Detection</w:t>
      </w:r>
    </w:p>
    <w:p w14:paraId="5E901500" w14:textId="77777777" w:rsidR="00CE2673" w:rsidRDefault="00CE2673" w:rsidP="001373DC">
      <w:pPr>
        <w:pStyle w:val="BodyText"/>
        <w:numPr>
          <w:ilvl w:val="0"/>
          <w:numId w:val="48"/>
        </w:numPr>
        <w:spacing w:before="0"/>
      </w:pPr>
      <w:r>
        <w:t>Fetch emails from Microsoft 365 mailboxes for analysis.</w:t>
      </w:r>
    </w:p>
    <w:p w14:paraId="5882943D" w14:textId="77777777" w:rsidR="00CE2673" w:rsidRDefault="00CE2673" w:rsidP="001373DC">
      <w:pPr>
        <w:pStyle w:val="BodyText"/>
        <w:numPr>
          <w:ilvl w:val="0"/>
          <w:numId w:val="48"/>
        </w:numPr>
        <w:spacing w:before="0"/>
      </w:pPr>
      <w:r>
        <w:t>Access metadata, such as sender, recipient, subject, and email content, for phishing detection.</w:t>
      </w:r>
    </w:p>
    <w:p w14:paraId="247DCFF0" w14:textId="77777777" w:rsidR="00CE2673" w:rsidRDefault="00CE2673" w:rsidP="001373DC">
      <w:pPr>
        <w:pStyle w:val="BodyText"/>
        <w:numPr>
          <w:ilvl w:val="0"/>
          <w:numId w:val="48"/>
        </w:numPr>
        <w:spacing w:before="0"/>
      </w:pPr>
      <w:r>
        <w:t>Retrieve user information for personalized reports and targeted notifications.</w:t>
      </w:r>
    </w:p>
    <w:p w14:paraId="099EF39F" w14:textId="553C3050" w:rsidR="00CE2673" w:rsidRDefault="00CE2673" w:rsidP="00CE2673">
      <w:pPr>
        <w:pStyle w:val="BodyText"/>
      </w:pPr>
      <w:r>
        <w:t>Implementation</w:t>
      </w:r>
    </w:p>
    <w:p w14:paraId="31F4CE8A" w14:textId="77777777" w:rsidR="00CE2673" w:rsidRDefault="00CE2673" w:rsidP="001373DC">
      <w:pPr>
        <w:pStyle w:val="BodyText"/>
        <w:numPr>
          <w:ilvl w:val="0"/>
          <w:numId w:val="49"/>
        </w:numPr>
      </w:pPr>
      <w:r>
        <w:t>Authentication:</w:t>
      </w:r>
    </w:p>
    <w:p w14:paraId="14EA2B55" w14:textId="77777777" w:rsidR="00CE2673" w:rsidRDefault="00CE2673" w:rsidP="00993E49">
      <w:pPr>
        <w:pStyle w:val="BodyText"/>
        <w:spacing w:before="0"/>
        <w:ind w:left="720"/>
      </w:pPr>
      <w:r>
        <w:t>Uses OAuth 2.0 to obtain access tokens.</w:t>
      </w:r>
    </w:p>
    <w:p w14:paraId="768D2B99" w14:textId="77777777" w:rsidR="00CE2673" w:rsidRDefault="00CE2673" w:rsidP="00993E49">
      <w:pPr>
        <w:pStyle w:val="BodyText"/>
        <w:spacing w:before="0"/>
        <w:ind w:left="720"/>
      </w:pPr>
      <w:r>
        <w:t>Tokens are used to authorize requests to the Graph API.</w:t>
      </w:r>
    </w:p>
    <w:p w14:paraId="61F8D82E" w14:textId="77777777" w:rsidR="00CE2673" w:rsidRDefault="00CE2673" w:rsidP="001373DC">
      <w:pPr>
        <w:pStyle w:val="BodyText"/>
        <w:numPr>
          <w:ilvl w:val="0"/>
          <w:numId w:val="49"/>
        </w:numPr>
      </w:pPr>
      <w:r>
        <w:t>Fetching Emails:</w:t>
      </w:r>
    </w:p>
    <w:p w14:paraId="2E3B6FCA" w14:textId="77777777" w:rsidR="00CE2673" w:rsidRDefault="00CE2673" w:rsidP="00A217B0">
      <w:pPr>
        <w:pStyle w:val="BodyText"/>
        <w:spacing w:before="0"/>
        <w:ind w:left="720"/>
      </w:pPr>
      <w:r>
        <w:t>API endpoint: /me/messages or /users/{id}/messages.</w:t>
      </w:r>
    </w:p>
    <w:p w14:paraId="393C5E97" w14:textId="77777777" w:rsidR="00CE2673" w:rsidRDefault="00CE2673" w:rsidP="00A217B0">
      <w:pPr>
        <w:pStyle w:val="BodyText"/>
        <w:spacing w:before="0"/>
        <w:ind w:left="720"/>
      </w:pPr>
      <w:r>
        <w:t>Includes query parameters for filtering (e.g., unread emails, specific folders).</w:t>
      </w:r>
    </w:p>
    <w:p w14:paraId="1FA6138F" w14:textId="2077F6F0" w:rsidR="00CE2673" w:rsidRDefault="00A217B0" w:rsidP="00A217B0">
      <w:pPr>
        <w:pStyle w:val="BodyText"/>
        <w:spacing w:before="0"/>
        <w:ind w:firstLine="720"/>
      </w:pPr>
      <w:r>
        <w:t xml:space="preserve">Example: </w:t>
      </w:r>
      <w:r w:rsidR="00CE2673">
        <w:t>GET https://graph.microsoft.com/v1.0/me/messages?$filter=isRead eq false</w:t>
      </w:r>
    </w:p>
    <w:p w14:paraId="41491649" w14:textId="77777777" w:rsidR="00CE2673" w:rsidRDefault="00CE2673" w:rsidP="00CE2673">
      <w:pPr>
        <w:pStyle w:val="BodyText"/>
      </w:pPr>
      <w:r>
        <w:t>Processing Data:</w:t>
      </w:r>
    </w:p>
    <w:p w14:paraId="1E9A293B" w14:textId="77777777" w:rsidR="00CE2673" w:rsidRDefault="00CE2673" w:rsidP="001373DC">
      <w:pPr>
        <w:pStyle w:val="BodyText"/>
        <w:numPr>
          <w:ilvl w:val="0"/>
          <w:numId w:val="49"/>
        </w:numPr>
      </w:pPr>
      <w:r>
        <w:t>Extract metadata (e.g., sender, subject, content).</w:t>
      </w:r>
    </w:p>
    <w:p w14:paraId="1B2C833E" w14:textId="77777777" w:rsidR="00CE2673" w:rsidRDefault="00CE2673" w:rsidP="001373DC">
      <w:pPr>
        <w:pStyle w:val="BodyText"/>
        <w:numPr>
          <w:ilvl w:val="0"/>
          <w:numId w:val="49"/>
        </w:numPr>
        <w:spacing w:before="0"/>
      </w:pPr>
      <w:r>
        <w:t>Convert raw data into a format suitable for model input.</w:t>
      </w:r>
    </w:p>
    <w:p w14:paraId="15B3ADF4" w14:textId="1E4FC714" w:rsidR="00CE2673" w:rsidRDefault="00CE2673" w:rsidP="00CE2673">
      <w:pPr>
        <w:pStyle w:val="BodyText"/>
      </w:pPr>
      <w:r>
        <w:lastRenderedPageBreak/>
        <w:t>Security Considerations</w:t>
      </w:r>
    </w:p>
    <w:p w14:paraId="2925279C" w14:textId="77777777" w:rsidR="00CE2673" w:rsidRDefault="00CE2673" w:rsidP="001373DC">
      <w:pPr>
        <w:pStyle w:val="BodyText"/>
        <w:numPr>
          <w:ilvl w:val="0"/>
          <w:numId w:val="50"/>
        </w:numPr>
      </w:pPr>
      <w:r>
        <w:t>Token Expiry: Refresh tokens periodically to maintain access.</w:t>
      </w:r>
    </w:p>
    <w:p w14:paraId="116D4778" w14:textId="77777777" w:rsidR="00CE2673" w:rsidRDefault="00CE2673" w:rsidP="001373DC">
      <w:pPr>
        <w:pStyle w:val="BodyText"/>
        <w:numPr>
          <w:ilvl w:val="0"/>
          <w:numId w:val="50"/>
        </w:numPr>
        <w:spacing w:before="0"/>
      </w:pPr>
      <w:r>
        <w:t>Permission Scopes: Minimize permissions (e.g., Mail.Read) to reduce security risks.</w:t>
      </w:r>
    </w:p>
    <w:p w14:paraId="2DF3FD5A" w14:textId="285B7820" w:rsidR="00470A37" w:rsidRDefault="00CE2673" w:rsidP="001373DC">
      <w:pPr>
        <w:pStyle w:val="BodyText"/>
        <w:numPr>
          <w:ilvl w:val="0"/>
          <w:numId w:val="50"/>
        </w:numPr>
        <w:spacing w:before="0"/>
      </w:pPr>
      <w:r>
        <w:t>Data Encryption: Ensure data is encrypted both in transit and at rest.</w:t>
      </w:r>
    </w:p>
    <w:p w14:paraId="20C4D5E0" w14:textId="77777777" w:rsidR="00267AD9" w:rsidRPr="00267AD9" w:rsidRDefault="00267AD9" w:rsidP="00267AD9">
      <w:pPr>
        <w:pStyle w:val="BodyText"/>
        <w:rPr>
          <w:b/>
          <w:bCs/>
        </w:rPr>
      </w:pPr>
      <w:r w:rsidRPr="00267AD9">
        <w:rPr>
          <w:b/>
          <w:bCs/>
        </w:rPr>
        <w:t>Webhook Integration</w:t>
      </w:r>
    </w:p>
    <w:p w14:paraId="3A4DA673" w14:textId="4AE0E221" w:rsidR="00267AD9" w:rsidRDefault="00267AD9" w:rsidP="00267AD9">
      <w:pPr>
        <w:pStyle w:val="BodyText"/>
      </w:pPr>
      <w:r>
        <w:t>Overview</w:t>
      </w:r>
    </w:p>
    <w:p w14:paraId="62170629" w14:textId="781C0202" w:rsidR="00267AD9" w:rsidRDefault="00267AD9" w:rsidP="00267AD9">
      <w:pPr>
        <w:pStyle w:val="BodyText"/>
      </w:pPr>
      <w:r>
        <w:t>Webhooks allow the system to receive real-time notifications about specific events, such as the arrival of new emails. Instead of polling the API, webhooks push updates, improving efficiency.</w:t>
      </w:r>
    </w:p>
    <w:p w14:paraId="28544A7B" w14:textId="2E258562" w:rsidR="00267AD9" w:rsidRDefault="00267AD9" w:rsidP="00267AD9">
      <w:pPr>
        <w:pStyle w:val="BodyText"/>
      </w:pPr>
      <w:r>
        <w:t>Use Case in Phishing Detection</w:t>
      </w:r>
    </w:p>
    <w:p w14:paraId="44BA26A0" w14:textId="77777777" w:rsidR="00267AD9" w:rsidRDefault="00267AD9" w:rsidP="001373DC">
      <w:pPr>
        <w:pStyle w:val="BodyText"/>
        <w:numPr>
          <w:ilvl w:val="0"/>
          <w:numId w:val="51"/>
        </w:numPr>
        <w:spacing w:before="0"/>
      </w:pPr>
      <w:r>
        <w:t>Notify the system when new emails arrive in a user's inbox.</w:t>
      </w:r>
    </w:p>
    <w:p w14:paraId="3468AF14" w14:textId="77777777" w:rsidR="00267AD9" w:rsidRDefault="00267AD9" w:rsidP="001373DC">
      <w:pPr>
        <w:pStyle w:val="BodyText"/>
        <w:numPr>
          <w:ilvl w:val="0"/>
          <w:numId w:val="51"/>
        </w:numPr>
        <w:spacing w:before="0"/>
      </w:pPr>
      <w:r>
        <w:t>Trigger immediate processing of emails for phishing detection.</w:t>
      </w:r>
    </w:p>
    <w:p w14:paraId="2F115BC6" w14:textId="77777777" w:rsidR="00267AD9" w:rsidRDefault="00267AD9" w:rsidP="001373DC">
      <w:pPr>
        <w:pStyle w:val="BodyText"/>
        <w:numPr>
          <w:ilvl w:val="0"/>
          <w:numId w:val="51"/>
        </w:numPr>
        <w:spacing w:before="0"/>
      </w:pPr>
      <w:r>
        <w:t>Update dashboards and notify users in real-time.</w:t>
      </w:r>
    </w:p>
    <w:p w14:paraId="47FA75AC" w14:textId="40643EFC" w:rsidR="00267AD9" w:rsidRDefault="00267AD9" w:rsidP="00267AD9">
      <w:pPr>
        <w:pStyle w:val="BodyText"/>
      </w:pPr>
      <w:r>
        <w:t>Implementation</w:t>
      </w:r>
    </w:p>
    <w:p w14:paraId="6E8130E8" w14:textId="77777777" w:rsidR="00267AD9" w:rsidRDefault="00267AD9" w:rsidP="00267AD9">
      <w:pPr>
        <w:pStyle w:val="BodyText"/>
      </w:pPr>
      <w:r>
        <w:t>Subscription Setup:</w:t>
      </w:r>
    </w:p>
    <w:p w14:paraId="03F50774" w14:textId="77777777" w:rsidR="00267AD9" w:rsidRDefault="00267AD9" w:rsidP="001373DC">
      <w:pPr>
        <w:pStyle w:val="BodyText"/>
        <w:numPr>
          <w:ilvl w:val="0"/>
          <w:numId w:val="52"/>
        </w:numPr>
      </w:pPr>
      <w:r>
        <w:t>Create a subscription to monitor changes in the mailbox.</w:t>
      </w:r>
    </w:p>
    <w:p w14:paraId="6A2BA436" w14:textId="77777777" w:rsidR="00267AD9" w:rsidRDefault="00267AD9" w:rsidP="001373DC">
      <w:pPr>
        <w:pStyle w:val="BodyText"/>
        <w:numPr>
          <w:ilvl w:val="0"/>
          <w:numId w:val="52"/>
        </w:numPr>
      </w:pPr>
      <w:r>
        <w:t>Example request to subscribe to new emails:</w:t>
      </w:r>
    </w:p>
    <w:p w14:paraId="670BD86B" w14:textId="77777777" w:rsidR="00267AD9" w:rsidRDefault="00267AD9" w:rsidP="00D20D7B">
      <w:pPr>
        <w:pStyle w:val="BodyText"/>
        <w:ind w:firstLine="720"/>
      </w:pPr>
      <w:r>
        <w:t>POST https://graph.microsoft.com/v1.0/subscriptions</w:t>
      </w:r>
    </w:p>
    <w:p w14:paraId="4C7A6367" w14:textId="77777777" w:rsidR="00267AD9" w:rsidRDefault="00267AD9" w:rsidP="00D20D7B">
      <w:pPr>
        <w:pStyle w:val="BodyText"/>
        <w:spacing w:before="0"/>
        <w:ind w:left="720"/>
      </w:pPr>
      <w:r>
        <w:t>{</w:t>
      </w:r>
    </w:p>
    <w:p w14:paraId="0E444641" w14:textId="77777777" w:rsidR="00267AD9" w:rsidRDefault="00267AD9" w:rsidP="00D20D7B">
      <w:pPr>
        <w:pStyle w:val="BodyText"/>
        <w:spacing w:before="0"/>
        <w:ind w:left="720"/>
      </w:pPr>
      <w:r>
        <w:t xml:space="preserve">    "changeType": "created",</w:t>
      </w:r>
    </w:p>
    <w:p w14:paraId="6C47EB4D" w14:textId="77777777" w:rsidR="00267AD9" w:rsidRDefault="00267AD9" w:rsidP="00D20D7B">
      <w:pPr>
        <w:pStyle w:val="BodyText"/>
        <w:spacing w:before="0"/>
        <w:ind w:left="720"/>
      </w:pPr>
      <w:r>
        <w:t xml:space="preserve">    "notificationUrl": "https://yourdomain.com/webhook",</w:t>
      </w:r>
    </w:p>
    <w:p w14:paraId="1E1AD1F3" w14:textId="77777777" w:rsidR="00267AD9" w:rsidRDefault="00267AD9" w:rsidP="00D20D7B">
      <w:pPr>
        <w:pStyle w:val="BodyText"/>
        <w:spacing w:before="0"/>
        <w:ind w:left="720"/>
      </w:pPr>
      <w:r>
        <w:t xml:space="preserve">    "resource": "/me/messages",</w:t>
      </w:r>
    </w:p>
    <w:p w14:paraId="05F51D30" w14:textId="77777777" w:rsidR="00267AD9" w:rsidRDefault="00267AD9" w:rsidP="00D20D7B">
      <w:pPr>
        <w:pStyle w:val="BodyText"/>
        <w:spacing w:before="0"/>
        <w:ind w:left="720"/>
      </w:pPr>
      <w:r>
        <w:t xml:space="preserve">    "expirationDateTime": "2024-01-01T00:00:00Z"</w:t>
      </w:r>
    </w:p>
    <w:p w14:paraId="276D7FF9" w14:textId="77777777" w:rsidR="00267AD9" w:rsidRDefault="00267AD9" w:rsidP="00D20D7B">
      <w:pPr>
        <w:pStyle w:val="BodyText"/>
        <w:spacing w:before="0"/>
        <w:ind w:left="720"/>
      </w:pPr>
      <w:r>
        <w:t>}</w:t>
      </w:r>
    </w:p>
    <w:p w14:paraId="0C293D81" w14:textId="77777777" w:rsidR="00D20D7B" w:rsidRDefault="00D20D7B" w:rsidP="00267AD9">
      <w:pPr>
        <w:pStyle w:val="BodyText"/>
      </w:pPr>
    </w:p>
    <w:p w14:paraId="364E5FB0" w14:textId="77777777" w:rsidR="00D20D7B" w:rsidRDefault="00D20D7B" w:rsidP="00267AD9">
      <w:pPr>
        <w:pStyle w:val="BodyText"/>
      </w:pPr>
    </w:p>
    <w:p w14:paraId="78C54B3F" w14:textId="4F1AB6B6" w:rsidR="00267AD9" w:rsidRDefault="00267AD9" w:rsidP="00267AD9">
      <w:pPr>
        <w:pStyle w:val="BodyText"/>
      </w:pPr>
      <w:r>
        <w:lastRenderedPageBreak/>
        <w:t>Webhook Endpoint</w:t>
      </w:r>
      <w:r w:rsidR="00D20D7B">
        <w:t>:</w:t>
      </w:r>
    </w:p>
    <w:p w14:paraId="43E4B20A" w14:textId="77777777" w:rsidR="00267AD9" w:rsidRDefault="00267AD9" w:rsidP="001373DC">
      <w:pPr>
        <w:pStyle w:val="BodyText"/>
        <w:numPr>
          <w:ilvl w:val="0"/>
          <w:numId w:val="53"/>
        </w:numPr>
      </w:pPr>
      <w:r>
        <w:t>A server endpoint listens for notifications from Azure.</w:t>
      </w:r>
    </w:p>
    <w:p w14:paraId="378EF0BE" w14:textId="77777777" w:rsidR="00267AD9" w:rsidRDefault="00267AD9" w:rsidP="001373DC">
      <w:pPr>
        <w:pStyle w:val="BodyText"/>
        <w:numPr>
          <w:ilvl w:val="0"/>
          <w:numId w:val="53"/>
        </w:numPr>
      </w:pPr>
      <w:r>
        <w:t>Processes incoming notifications and retrieves detailed email data via the Graph API.</w:t>
      </w:r>
    </w:p>
    <w:p w14:paraId="4E323336" w14:textId="34A9920A" w:rsidR="00267AD9" w:rsidRDefault="00267AD9" w:rsidP="00267AD9">
      <w:pPr>
        <w:pStyle w:val="BodyText"/>
      </w:pPr>
      <w:r>
        <w:t>Notification Handling:</w:t>
      </w:r>
    </w:p>
    <w:p w14:paraId="76E38245" w14:textId="77777777" w:rsidR="00267AD9" w:rsidRDefault="00267AD9" w:rsidP="001373DC">
      <w:pPr>
        <w:pStyle w:val="BodyText"/>
        <w:numPr>
          <w:ilvl w:val="0"/>
          <w:numId w:val="54"/>
        </w:numPr>
      </w:pPr>
      <w:r>
        <w:t>Parse incoming data to identify relevant emails.</w:t>
      </w:r>
    </w:p>
    <w:p w14:paraId="1109983D" w14:textId="77777777" w:rsidR="00267AD9" w:rsidRDefault="00267AD9" w:rsidP="001373DC">
      <w:pPr>
        <w:pStyle w:val="BodyText"/>
        <w:numPr>
          <w:ilvl w:val="0"/>
          <w:numId w:val="54"/>
        </w:numPr>
      </w:pPr>
      <w:r>
        <w:t>Example webhook payload:</w:t>
      </w:r>
    </w:p>
    <w:p w14:paraId="4F731CCE" w14:textId="77777777" w:rsidR="00267AD9" w:rsidRDefault="00267AD9" w:rsidP="00632204">
      <w:pPr>
        <w:pStyle w:val="BodyText"/>
        <w:spacing w:before="0"/>
        <w:ind w:left="720"/>
      </w:pPr>
      <w:r>
        <w:t>{</w:t>
      </w:r>
    </w:p>
    <w:p w14:paraId="0E24E85A" w14:textId="77777777" w:rsidR="00267AD9" w:rsidRDefault="00267AD9" w:rsidP="00632204">
      <w:pPr>
        <w:pStyle w:val="BodyText"/>
        <w:spacing w:before="0"/>
        <w:ind w:left="720"/>
      </w:pPr>
      <w:r>
        <w:t xml:space="preserve">    "value": [</w:t>
      </w:r>
    </w:p>
    <w:p w14:paraId="38F26C2F" w14:textId="77777777" w:rsidR="00267AD9" w:rsidRDefault="00267AD9" w:rsidP="00632204">
      <w:pPr>
        <w:pStyle w:val="BodyText"/>
        <w:spacing w:before="0"/>
        <w:ind w:left="720"/>
      </w:pPr>
      <w:r>
        <w:t xml:space="preserve">        {</w:t>
      </w:r>
    </w:p>
    <w:p w14:paraId="472D1659" w14:textId="77777777" w:rsidR="00267AD9" w:rsidRDefault="00267AD9" w:rsidP="00632204">
      <w:pPr>
        <w:pStyle w:val="BodyText"/>
        <w:spacing w:before="0"/>
        <w:ind w:left="720"/>
      </w:pPr>
      <w:r>
        <w:t xml:space="preserve">            "resource": "/users/{id}/messages/{message-id}",</w:t>
      </w:r>
    </w:p>
    <w:p w14:paraId="27BF34EB" w14:textId="77777777" w:rsidR="00267AD9" w:rsidRDefault="00267AD9" w:rsidP="00632204">
      <w:pPr>
        <w:pStyle w:val="BodyText"/>
        <w:spacing w:before="0"/>
        <w:ind w:left="720"/>
      </w:pPr>
      <w:r>
        <w:t xml:space="preserve">            "changeType": "created",</w:t>
      </w:r>
    </w:p>
    <w:p w14:paraId="6D5DD404" w14:textId="77777777" w:rsidR="00267AD9" w:rsidRDefault="00267AD9" w:rsidP="00632204">
      <w:pPr>
        <w:pStyle w:val="BodyText"/>
        <w:spacing w:before="0"/>
        <w:ind w:left="720"/>
      </w:pPr>
      <w:r>
        <w:t xml:space="preserve">            "clientState": "secret-value"</w:t>
      </w:r>
    </w:p>
    <w:p w14:paraId="439B8395" w14:textId="77777777" w:rsidR="00267AD9" w:rsidRDefault="00267AD9" w:rsidP="00632204">
      <w:pPr>
        <w:pStyle w:val="BodyText"/>
        <w:spacing w:before="0"/>
        <w:ind w:left="720"/>
      </w:pPr>
      <w:r>
        <w:t xml:space="preserve">        }</w:t>
      </w:r>
    </w:p>
    <w:p w14:paraId="4013B4C9" w14:textId="77777777" w:rsidR="00267AD9" w:rsidRDefault="00267AD9" w:rsidP="00632204">
      <w:pPr>
        <w:pStyle w:val="BodyText"/>
        <w:spacing w:before="0"/>
        <w:ind w:left="720"/>
      </w:pPr>
      <w:r>
        <w:t xml:space="preserve">    ]</w:t>
      </w:r>
    </w:p>
    <w:p w14:paraId="4F0B4BB3" w14:textId="77777777" w:rsidR="00267AD9" w:rsidRDefault="00267AD9" w:rsidP="00632204">
      <w:pPr>
        <w:pStyle w:val="BodyText"/>
        <w:spacing w:before="0"/>
        <w:ind w:left="720"/>
      </w:pPr>
      <w:r>
        <w:t>}</w:t>
      </w:r>
    </w:p>
    <w:p w14:paraId="387628A6" w14:textId="1A58E510" w:rsidR="00267AD9" w:rsidRDefault="00267AD9" w:rsidP="00267AD9">
      <w:pPr>
        <w:pStyle w:val="BodyText"/>
      </w:pPr>
      <w:r>
        <w:t>Error Handling:</w:t>
      </w:r>
    </w:p>
    <w:p w14:paraId="28022D77" w14:textId="77777777" w:rsidR="00267AD9" w:rsidRDefault="00267AD9" w:rsidP="001373DC">
      <w:pPr>
        <w:pStyle w:val="BodyText"/>
        <w:numPr>
          <w:ilvl w:val="0"/>
          <w:numId w:val="55"/>
        </w:numPr>
      </w:pPr>
      <w:r>
        <w:t>Respond with a 200 OK to acknowledge receipt.</w:t>
      </w:r>
    </w:p>
    <w:p w14:paraId="7696FACE" w14:textId="77777777" w:rsidR="00267AD9" w:rsidRDefault="00267AD9" w:rsidP="001373DC">
      <w:pPr>
        <w:pStyle w:val="BodyText"/>
        <w:numPr>
          <w:ilvl w:val="0"/>
          <w:numId w:val="55"/>
        </w:numPr>
      </w:pPr>
      <w:r>
        <w:t>Log and retry failed webhook notifications.</w:t>
      </w:r>
    </w:p>
    <w:p w14:paraId="1920A31B" w14:textId="41B443DD" w:rsidR="00267AD9" w:rsidRDefault="00267AD9" w:rsidP="00267AD9">
      <w:pPr>
        <w:pStyle w:val="BodyText"/>
      </w:pPr>
      <w:r>
        <w:t>Security Considerations</w:t>
      </w:r>
    </w:p>
    <w:p w14:paraId="141DF670" w14:textId="77777777" w:rsidR="00267AD9" w:rsidRDefault="00267AD9" w:rsidP="001373DC">
      <w:pPr>
        <w:pStyle w:val="BodyText"/>
        <w:numPr>
          <w:ilvl w:val="0"/>
          <w:numId w:val="56"/>
        </w:numPr>
      </w:pPr>
      <w:r>
        <w:t>Validation: Verify the clientState to ensure the notification originates from Azure.</w:t>
      </w:r>
    </w:p>
    <w:p w14:paraId="5C83DFEE" w14:textId="77777777" w:rsidR="00267AD9" w:rsidRDefault="00267AD9" w:rsidP="001373DC">
      <w:pPr>
        <w:pStyle w:val="BodyText"/>
        <w:numPr>
          <w:ilvl w:val="0"/>
          <w:numId w:val="56"/>
        </w:numPr>
      </w:pPr>
      <w:r>
        <w:t>HTTPS: Secure the webhook endpoint with HTTPS.</w:t>
      </w:r>
    </w:p>
    <w:p w14:paraId="6BD9C4FD" w14:textId="4A32A4F9" w:rsidR="00A217B0" w:rsidRDefault="00267AD9" w:rsidP="001373DC">
      <w:pPr>
        <w:pStyle w:val="BodyText"/>
        <w:numPr>
          <w:ilvl w:val="0"/>
          <w:numId w:val="56"/>
        </w:numPr>
      </w:pPr>
      <w:r>
        <w:t>Access Control: Restrict access to the endpoint to authorized IPs.</w:t>
      </w:r>
    </w:p>
    <w:p w14:paraId="7CE86A1F" w14:textId="77777777" w:rsidR="00B9250D" w:rsidRDefault="00B9250D" w:rsidP="007F5BB7">
      <w:pPr>
        <w:pStyle w:val="BodyText"/>
      </w:pPr>
    </w:p>
    <w:p w14:paraId="3C041807" w14:textId="77777777" w:rsidR="003925C9" w:rsidRPr="003925C9" w:rsidRDefault="003925C9" w:rsidP="003925C9">
      <w:pPr>
        <w:rPr>
          <w:b/>
          <w:bCs/>
        </w:rPr>
      </w:pPr>
      <w:r w:rsidRPr="003925C9">
        <w:rPr>
          <w:b/>
          <w:bCs/>
        </w:rPr>
        <w:lastRenderedPageBreak/>
        <w:t>Integration Workflow</w:t>
      </w:r>
    </w:p>
    <w:p w14:paraId="041A8A9B" w14:textId="77777777" w:rsidR="003925C9" w:rsidRPr="003925C9" w:rsidRDefault="003925C9" w:rsidP="001373DC">
      <w:pPr>
        <w:pStyle w:val="BodyText"/>
        <w:numPr>
          <w:ilvl w:val="0"/>
          <w:numId w:val="57"/>
        </w:numPr>
      </w:pPr>
      <w:r w:rsidRPr="003925C9">
        <w:rPr>
          <w:b/>
          <w:bCs/>
        </w:rPr>
        <w:t>Data Flow</w:t>
      </w:r>
      <w:r w:rsidRPr="003925C9">
        <w:t>:</w:t>
      </w:r>
    </w:p>
    <w:p w14:paraId="0944096B" w14:textId="0F118421" w:rsidR="003925C9" w:rsidRPr="003925C9" w:rsidRDefault="003925C9" w:rsidP="00DC6613">
      <w:pPr>
        <w:pStyle w:val="BodyText"/>
        <w:spacing w:before="0"/>
        <w:ind w:firstLine="720"/>
      </w:pPr>
      <w:r w:rsidRPr="003925C9">
        <w:t>Azure Graph API fetches emails and user details.</w:t>
      </w:r>
    </w:p>
    <w:p w14:paraId="122A0EB0" w14:textId="77777777" w:rsidR="003925C9" w:rsidRPr="003925C9" w:rsidRDefault="003925C9" w:rsidP="00DC6613">
      <w:pPr>
        <w:pStyle w:val="BodyText"/>
        <w:spacing w:before="0"/>
        <w:ind w:firstLine="720"/>
      </w:pPr>
      <w:r w:rsidRPr="003925C9">
        <w:t>Webhooks trigger real-time updates when new emails arrive.</w:t>
      </w:r>
    </w:p>
    <w:p w14:paraId="227CBD2A" w14:textId="77777777" w:rsidR="00202113" w:rsidRDefault="003925C9" w:rsidP="001373DC">
      <w:pPr>
        <w:pStyle w:val="BodyText"/>
        <w:numPr>
          <w:ilvl w:val="0"/>
          <w:numId w:val="57"/>
        </w:numPr>
      </w:pPr>
      <w:r w:rsidRPr="003925C9">
        <w:rPr>
          <w:b/>
          <w:bCs/>
        </w:rPr>
        <w:t>Backend Coordination</w:t>
      </w:r>
      <w:r w:rsidRPr="003925C9">
        <w:t>:</w:t>
      </w:r>
    </w:p>
    <w:p w14:paraId="4DE97506" w14:textId="77777777" w:rsidR="00890280" w:rsidRPr="003925C9" w:rsidRDefault="00890280" w:rsidP="00DC6613">
      <w:pPr>
        <w:pStyle w:val="BodyText"/>
        <w:spacing w:before="0"/>
        <w:ind w:left="720"/>
      </w:pPr>
      <w:r w:rsidRPr="003925C9">
        <w:t>Webhook notifications initiate email analysis.</w:t>
      </w:r>
    </w:p>
    <w:p w14:paraId="5BE70E23" w14:textId="0B4E80DA" w:rsidR="00890280" w:rsidRDefault="00890280" w:rsidP="00DC6613">
      <w:pPr>
        <w:pStyle w:val="BodyText"/>
        <w:spacing w:before="0"/>
        <w:ind w:left="720"/>
      </w:pPr>
      <w:r w:rsidRPr="003925C9">
        <w:t>Results are stored in the database and displayed in the frontend.</w:t>
      </w:r>
    </w:p>
    <w:p w14:paraId="576AEC4A" w14:textId="77777777" w:rsidR="00890280" w:rsidRDefault="00890280" w:rsidP="001373DC">
      <w:pPr>
        <w:pStyle w:val="BodyText"/>
        <w:numPr>
          <w:ilvl w:val="0"/>
          <w:numId w:val="57"/>
        </w:numPr>
      </w:pPr>
      <w:r w:rsidRPr="003925C9">
        <w:rPr>
          <w:b/>
          <w:bCs/>
        </w:rPr>
        <w:t>Real-Time Updates</w:t>
      </w:r>
      <w:r w:rsidRPr="003925C9">
        <w:t>:</w:t>
      </w:r>
    </w:p>
    <w:p w14:paraId="501B7FA3" w14:textId="246F2854" w:rsidR="003925C9" w:rsidRDefault="003925C9" w:rsidP="00DC6613">
      <w:pPr>
        <w:pStyle w:val="BodyText"/>
        <w:spacing w:before="0"/>
        <w:ind w:firstLine="720"/>
      </w:pPr>
      <w:r w:rsidRPr="003925C9">
        <w:t>Dashboards and notifications are updated dynamically based on webhook triggers.</w:t>
      </w:r>
    </w:p>
    <w:p w14:paraId="6C51E11F" w14:textId="77777777" w:rsidR="00E445B2" w:rsidRPr="00E445B2" w:rsidRDefault="00E445B2" w:rsidP="00E445B2">
      <w:pPr>
        <w:rPr>
          <w:b/>
          <w:bCs/>
        </w:rPr>
      </w:pPr>
      <w:r w:rsidRPr="00E445B2">
        <w:rPr>
          <w:b/>
          <w:bCs/>
        </w:rPr>
        <w:t>Conclusion</w:t>
      </w:r>
    </w:p>
    <w:p w14:paraId="6B7257BC" w14:textId="58756083" w:rsidR="00E445B2" w:rsidRDefault="00E445B2" w:rsidP="00E445B2">
      <w:pPr>
        <w:pStyle w:val="BodyText"/>
        <w:spacing w:before="0"/>
      </w:pPr>
      <w:r w:rsidRPr="00E445B2">
        <w:t xml:space="preserve">The integration of Azure Graph API and webhooks enhances the phishing detection system by automating data retrieval and enabling real-time updates. This approach reduces latency, improves efficiency, and ensures timely detection of phishing emails. </w:t>
      </w:r>
    </w:p>
    <w:p w14:paraId="7241A096" w14:textId="358C0DA1" w:rsidR="00E50EBD" w:rsidRDefault="00E50EBD" w:rsidP="00E50EBD">
      <w:pPr>
        <w:pStyle w:val="Heading2"/>
      </w:pPr>
      <w:bookmarkStart w:id="105" w:name="_Toc186579948"/>
      <w:bookmarkStart w:id="106" w:name="_Toc186617095"/>
      <w:r w:rsidRPr="00E50EBD">
        <w:t>Backend Implementation</w:t>
      </w:r>
      <w:bookmarkEnd w:id="105"/>
      <w:bookmarkEnd w:id="106"/>
    </w:p>
    <w:p w14:paraId="6D73D1BF" w14:textId="77777777" w:rsidR="00AA2DB0" w:rsidRDefault="002E05AB" w:rsidP="00E50EBD">
      <w:pPr>
        <w:pStyle w:val="BodyText"/>
      </w:pPr>
      <w:r w:rsidRPr="002E05AB">
        <w:t xml:space="preserve">In the previous sections, we discussed building machine learning models, developing the frontend, and configuring the Azure Graph API. Now, we will dive into the backend implementation to see how all these components interact seamlessly. </w:t>
      </w:r>
    </w:p>
    <w:p w14:paraId="5928496E" w14:textId="7FB5686B" w:rsidR="00E50EBD" w:rsidRDefault="002E05AB" w:rsidP="00E50EBD">
      <w:pPr>
        <w:pStyle w:val="BodyText"/>
      </w:pPr>
      <w:r w:rsidRPr="002E05AB">
        <w:t>The backend acts as the central coordinator, integrating the frontend, database, machine learning models, and Azure Graph API while ensuring smooth communication between them.</w:t>
      </w:r>
      <w:r w:rsidR="00340F81">
        <w:t xml:space="preserve"> </w:t>
      </w:r>
    </w:p>
    <w:p w14:paraId="5EA82045" w14:textId="77777777" w:rsidR="00F7760E" w:rsidRPr="00F7760E" w:rsidRDefault="00F7760E" w:rsidP="00F7760E">
      <w:pPr>
        <w:pStyle w:val="BodyText"/>
        <w:rPr>
          <w:b/>
          <w:bCs/>
        </w:rPr>
      </w:pPr>
      <w:r w:rsidRPr="00F7760E">
        <w:rPr>
          <w:b/>
          <w:bCs/>
        </w:rPr>
        <w:t>Overview of Backend Architecture</w:t>
      </w:r>
    </w:p>
    <w:p w14:paraId="4BA88DDA" w14:textId="77777777" w:rsidR="003012DD" w:rsidRDefault="000F195B" w:rsidP="003012DD">
      <w:pPr>
        <w:pStyle w:val="BodyText"/>
      </w:pPr>
      <w:r w:rsidRPr="000F195B">
        <w:t>The backend is designed using Flask, a Python web framework, and is supported by several modules to handle real-time email classification, data management, and API communication. It integrates machine learning models for phishing detection, interacts with the MySQL database, and processes Azure Graph API data, ensuring seamless operation of the entire system.</w:t>
      </w:r>
    </w:p>
    <w:p w14:paraId="2C2F63E7" w14:textId="0086B00B" w:rsidR="003012DD" w:rsidRDefault="000B6A02" w:rsidP="003012DD">
      <w:pPr>
        <w:pStyle w:val="BodyText"/>
      </w:pPr>
      <w:r w:rsidRPr="000B6A02">
        <w:t xml:space="preserve">The backend architecture, as illustrated in </w:t>
      </w:r>
      <w:r w:rsidRPr="000B6A02">
        <w:rPr>
          <w:b/>
          <w:bCs/>
        </w:rPr>
        <w:t>Figure 7</w:t>
      </w:r>
      <w:r w:rsidRPr="000B6A02">
        <w:t>, represents the core design and workflow of the phishing detection system.</w:t>
      </w:r>
    </w:p>
    <w:p w14:paraId="106BEE0B" w14:textId="77777777" w:rsidR="000B6A02" w:rsidRDefault="00A76C76" w:rsidP="000B6A02">
      <w:pPr>
        <w:spacing w:before="100" w:beforeAutospacing="1" w:after="100" w:afterAutospacing="1" w:line="240" w:lineRule="auto"/>
        <w:jc w:val="center"/>
        <w:rPr>
          <w:szCs w:val="24"/>
          <w:lang w:eastAsia="en-US"/>
        </w:rPr>
      </w:pPr>
      <w:r>
        <w:rPr>
          <w:szCs w:val="24"/>
          <w:lang w:eastAsia="en-US"/>
        </w:rPr>
      </w:r>
      <w:r>
        <w:rPr>
          <w:szCs w:val="24"/>
          <w:lang w:eastAsia="en-US"/>
        </w:rPr>
        <w:pict w14:anchorId="5C0394AF">
          <v:group id="_x0000_s2082" style="width:328.1pt;height:149.1pt;mso-position-horizontal-relative:char;mso-position-vertical-relative:line" coordsize="23133,10508">
            <v:shape id="_x0000_s2083" style="position:absolute;width:23133;height:10508;visibility:visible;mso-wrap-style:square;v-text-anchor:top" coordsize="2313388,1050877" path="m11077,l2302311,v2938,,5755,1167,7833,3244c2312221,5322,2313388,8139,2313388,11077r,1028723c2313388,1042738,2312221,1045555,2310144,1047633v-2078,2077,-4895,3244,-7833,3244l11077,1050877v-2938,,-5755,-1167,-7833,-3244c1167,1045555,,1042738,,1039800l,11077c,8139,1167,5322,3244,3244,5322,1167,8139,,11077,xe" stroked="f">
              <v:fill r:id="rId32" o:title="" recolor="t" rotate="t" type="frame"/>
              <v:path arrowok="t"/>
            </v:shape>
            <w10:wrap type="none"/>
            <w10:anchorlock/>
          </v:group>
        </w:pict>
      </w:r>
    </w:p>
    <w:p w14:paraId="0C5EB3B4" w14:textId="35C08DE1" w:rsidR="003012DD" w:rsidRDefault="000B6A02" w:rsidP="000B6A02">
      <w:pPr>
        <w:pStyle w:val="BodyText"/>
        <w:jc w:val="center"/>
      </w:pPr>
      <w:r>
        <w:t>Figure 7: Detail Architecture of the Web-Based Phishing Detection System</w:t>
      </w:r>
    </w:p>
    <w:p w14:paraId="7081C493" w14:textId="77777777" w:rsidR="00D76CDD" w:rsidRPr="00D76CDD" w:rsidRDefault="00D76CDD" w:rsidP="00D76CDD">
      <w:pPr>
        <w:rPr>
          <w:b/>
          <w:bCs/>
        </w:rPr>
      </w:pPr>
      <w:r w:rsidRPr="00D76CDD">
        <w:rPr>
          <w:b/>
          <w:bCs/>
        </w:rPr>
        <w:t>Backend Workflow</w:t>
      </w:r>
    </w:p>
    <w:p w14:paraId="3D5F3F47" w14:textId="77777777" w:rsidR="00D76CDD" w:rsidRPr="00D76CDD" w:rsidRDefault="00D76CDD" w:rsidP="00937769">
      <w:r w:rsidRPr="00D76CDD">
        <w:t>Frontend Interaction:</w:t>
      </w:r>
    </w:p>
    <w:p w14:paraId="0A0B6BBA" w14:textId="77777777" w:rsidR="00D76CDD" w:rsidRPr="00D76CDD" w:rsidRDefault="00D76CDD" w:rsidP="001373DC">
      <w:pPr>
        <w:numPr>
          <w:ilvl w:val="0"/>
          <w:numId w:val="65"/>
        </w:numPr>
        <w:spacing w:before="0"/>
      </w:pPr>
      <w:r w:rsidRPr="00D76CDD">
        <w:t>The frontend sends requests for email statistics, phishing trends, and model selection.</w:t>
      </w:r>
    </w:p>
    <w:p w14:paraId="73306561" w14:textId="77777777" w:rsidR="00D76CDD" w:rsidRPr="00D76CDD" w:rsidRDefault="00D76CDD" w:rsidP="001373DC">
      <w:pPr>
        <w:numPr>
          <w:ilvl w:val="0"/>
          <w:numId w:val="65"/>
        </w:numPr>
        <w:spacing w:before="0"/>
      </w:pPr>
      <w:r w:rsidRPr="00D76CDD">
        <w:t>Backend APIs process these requests and return the required data.</w:t>
      </w:r>
    </w:p>
    <w:p w14:paraId="22AE3DE4" w14:textId="77777777" w:rsidR="00D76CDD" w:rsidRPr="00D76CDD" w:rsidRDefault="00D76CDD" w:rsidP="00937769">
      <w:r w:rsidRPr="00D76CDD">
        <w:t>Email Classification:</w:t>
      </w:r>
    </w:p>
    <w:p w14:paraId="11890CDA" w14:textId="77777777" w:rsidR="00D76CDD" w:rsidRPr="00D76CDD" w:rsidRDefault="00D76CDD" w:rsidP="001373DC">
      <w:pPr>
        <w:numPr>
          <w:ilvl w:val="0"/>
          <w:numId w:val="65"/>
        </w:numPr>
        <w:spacing w:before="0"/>
      </w:pPr>
      <w:r w:rsidRPr="00D76CDD">
        <w:t>Emails are fetched from Azure Graph API or processed through webhook notifications.</w:t>
      </w:r>
    </w:p>
    <w:p w14:paraId="51BEC370" w14:textId="392B81F7" w:rsidR="00D76CDD" w:rsidRPr="00D76CDD" w:rsidRDefault="00D76CDD" w:rsidP="001373DC">
      <w:pPr>
        <w:numPr>
          <w:ilvl w:val="0"/>
          <w:numId w:val="65"/>
        </w:numPr>
        <w:spacing w:before="0"/>
      </w:pPr>
      <w:r w:rsidRPr="00D76CDD">
        <w:t>The active machine learning model classifies the emails, and results are stored in the databas</w:t>
      </w:r>
      <w:r w:rsidR="009B11CD">
        <w:t>e.</w:t>
      </w:r>
    </w:p>
    <w:p w14:paraId="1E5C7B07" w14:textId="77777777" w:rsidR="00D76CDD" w:rsidRPr="00D76CDD" w:rsidRDefault="00D76CDD" w:rsidP="00937769">
      <w:r w:rsidRPr="00D76CDD">
        <w:t>Real-Time Data Handling:</w:t>
      </w:r>
    </w:p>
    <w:p w14:paraId="5CE87F20" w14:textId="77777777" w:rsidR="00D76CDD" w:rsidRPr="00D76CDD" w:rsidRDefault="00D76CDD" w:rsidP="001373DC">
      <w:pPr>
        <w:numPr>
          <w:ilvl w:val="0"/>
          <w:numId w:val="65"/>
        </w:numPr>
        <w:spacing w:before="0"/>
      </w:pPr>
      <w:r w:rsidRPr="00D76CDD">
        <w:t>Webhook notifications ensure that new emails are processed and classified immediately.</w:t>
      </w:r>
    </w:p>
    <w:p w14:paraId="7CD563F3" w14:textId="0D838C65" w:rsidR="00D76CDD" w:rsidRDefault="00D76CDD" w:rsidP="001373DC">
      <w:pPr>
        <w:numPr>
          <w:ilvl w:val="0"/>
          <w:numId w:val="65"/>
        </w:numPr>
        <w:spacing w:before="0"/>
      </w:pPr>
      <w:r w:rsidRPr="00D76CDD">
        <w:t>The frontend retrieves updated statistics and classifications for user review.</w:t>
      </w:r>
    </w:p>
    <w:p w14:paraId="4C54ECB0" w14:textId="77777777" w:rsidR="003012DD" w:rsidRPr="003012DD" w:rsidRDefault="003012DD" w:rsidP="00F95746">
      <w:pPr>
        <w:rPr>
          <w:b/>
          <w:bCs/>
        </w:rPr>
      </w:pPr>
      <w:r w:rsidRPr="003012DD">
        <w:rPr>
          <w:b/>
          <w:bCs/>
        </w:rPr>
        <w:t>Key Features of the Backend</w:t>
      </w:r>
    </w:p>
    <w:p w14:paraId="657C4392" w14:textId="77777777" w:rsidR="00F95746" w:rsidRPr="00F95746" w:rsidRDefault="00F95746" w:rsidP="00F95746">
      <w:pPr>
        <w:rPr>
          <w:b/>
          <w:bCs/>
        </w:rPr>
      </w:pPr>
      <w:r w:rsidRPr="00F95746">
        <w:rPr>
          <w:b/>
          <w:bCs/>
        </w:rPr>
        <w:t>1. Frontend Interaction</w:t>
      </w:r>
    </w:p>
    <w:p w14:paraId="6B392834" w14:textId="77777777" w:rsidR="00F95746" w:rsidRPr="00F95746" w:rsidRDefault="00F95746" w:rsidP="00F95746">
      <w:r w:rsidRPr="00F95746">
        <w:t>The backend exposes RESTful APIs to communicate with the frontend:</w:t>
      </w:r>
    </w:p>
    <w:p w14:paraId="0AC84FE0" w14:textId="77777777" w:rsidR="00F95746" w:rsidRPr="00F95746" w:rsidRDefault="00F95746" w:rsidP="00C97008">
      <w:r w:rsidRPr="00F95746">
        <w:t>Model Management:</w:t>
      </w:r>
    </w:p>
    <w:p w14:paraId="41ACF6F4" w14:textId="265C2893" w:rsidR="00F95746" w:rsidRPr="00F95746" w:rsidRDefault="00F95746" w:rsidP="001373DC">
      <w:pPr>
        <w:numPr>
          <w:ilvl w:val="0"/>
          <w:numId w:val="57"/>
        </w:numPr>
        <w:spacing w:before="0"/>
      </w:pPr>
      <w:r w:rsidRPr="00F95746">
        <w:t>Users can dynamically switch between models (GRU, LSTM, Naive Bayes).</w:t>
      </w:r>
    </w:p>
    <w:p w14:paraId="238AB96C" w14:textId="77777777" w:rsidR="00F95746" w:rsidRPr="00F95746" w:rsidRDefault="00F95746" w:rsidP="001373DC">
      <w:pPr>
        <w:numPr>
          <w:ilvl w:val="0"/>
          <w:numId w:val="57"/>
        </w:numPr>
        <w:spacing w:before="0"/>
      </w:pPr>
      <w:r w:rsidRPr="00F95746">
        <w:t>Relevant file: app.py</w:t>
      </w:r>
    </w:p>
    <w:p w14:paraId="1BF8225A" w14:textId="77777777" w:rsidR="00F95746" w:rsidRPr="00F95746" w:rsidRDefault="00F95746" w:rsidP="000F1D47">
      <w:pPr>
        <w:spacing w:before="0"/>
        <w:ind w:left="720"/>
      </w:pPr>
      <w:r w:rsidRPr="00F95746">
        <w:t>Endpoint: /api/model/setup</w:t>
      </w:r>
    </w:p>
    <w:p w14:paraId="194AA06D" w14:textId="77777777" w:rsidR="00F95746" w:rsidRDefault="00F95746" w:rsidP="006447C1">
      <w:pPr>
        <w:spacing w:before="0"/>
        <w:ind w:left="720"/>
      </w:pPr>
      <w:r w:rsidRPr="00F95746">
        <w:lastRenderedPageBreak/>
        <w:t>This endpoint allows the frontend to update the active model dynamically</w:t>
      </w:r>
    </w:p>
    <w:p w14:paraId="4A8B8833" w14:textId="25918DA3" w:rsidR="00DC6613" w:rsidRDefault="00A76C76" w:rsidP="006447C1">
      <w:pPr>
        <w:spacing w:before="0"/>
        <w:ind w:left="720"/>
      </w:pPr>
      <w:r>
        <w:rPr>
          <w:noProof/>
        </w:rPr>
        <w:pict w14:anchorId="0D572FE3">
          <v:shape id="_x0000_i1073" type="#_x0000_t75" style="width:406.65pt;height:70.85pt;visibility:visible;mso-wrap-style:square">
            <v:imagedata r:id="rId67" o:title=""/>
          </v:shape>
        </w:pict>
      </w:r>
    </w:p>
    <w:p w14:paraId="131C9E3E" w14:textId="77777777" w:rsidR="0021364F" w:rsidRPr="0021364F" w:rsidRDefault="0021364F" w:rsidP="001373DC">
      <w:pPr>
        <w:numPr>
          <w:ilvl w:val="0"/>
          <w:numId w:val="57"/>
        </w:numPr>
        <w:spacing w:before="0"/>
      </w:pPr>
      <w:r w:rsidRPr="0021364F">
        <w:t>Endpoint: /api/model/current</w:t>
      </w:r>
    </w:p>
    <w:p w14:paraId="11324627" w14:textId="77777777" w:rsidR="006447C1" w:rsidRDefault="0021364F" w:rsidP="006447C1">
      <w:pPr>
        <w:spacing w:before="0"/>
        <w:ind w:left="720"/>
      </w:pPr>
      <w:r w:rsidRPr="0021364F">
        <w:t>Returns the currently active model for frontend display.</w:t>
      </w:r>
    </w:p>
    <w:p w14:paraId="2F38E10E" w14:textId="65588D51" w:rsidR="006447C1" w:rsidRPr="006447C1" w:rsidRDefault="006447C1" w:rsidP="006447C1">
      <w:r w:rsidRPr="006447C1">
        <w:t>Email Data:</w:t>
      </w:r>
    </w:p>
    <w:p w14:paraId="341EA8A8" w14:textId="77777777" w:rsidR="006447C1" w:rsidRPr="006447C1" w:rsidRDefault="006447C1" w:rsidP="001373DC">
      <w:pPr>
        <w:numPr>
          <w:ilvl w:val="0"/>
          <w:numId w:val="58"/>
        </w:numPr>
        <w:spacing w:before="0"/>
      </w:pPr>
      <w:r w:rsidRPr="006447C1">
        <w:t>The backend provides email metadata, classification results, and phishing trends to the frontend for real-time visualization.</w:t>
      </w:r>
    </w:p>
    <w:p w14:paraId="17391551" w14:textId="77777777" w:rsidR="006447C1" w:rsidRPr="006447C1" w:rsidRDefault="006447C1" w:rsidP="001373DC">
      <w:pPr>
        <w:numPr>
          <w:ilvl w:val="0"/>
          <w:numId w:val="58"/>
        </w:numPr>
        <w:spacing w:before="0"/>
      </w:pPr>
      <w:r w:rsidRPr="006447C1">
        <w:t>Relevant file: email_logs_manager_v2.py</w:t>
      </w:r>
    </w:p>
    <w:p w14:paraId="03F38791" w14:textId="77777777" w:rsidR="006447C1" w:rsidRPr="006447C1" w:rsidRDefault="006447C1" w:rsidP="001373DC">
      <w:pPr>
        <w:numPr>
          <w:ilvl w:val="1"/>
          <w:numId w:val="58"/>
        </w:numPr>
        <w:spacing w:before="0"/>
      </w:pPr>
      <w:r w:rsidRPr="006447C1">
        <w:t>Function: get_phishing_trends()</w:t>
      </w:r>
    </w:p>
    <w:p w14:paraId="30A46F90" w14:textId="77777777" w:rsidR="006447C1" w:rsidRDefault="006447C1" w:rsidP="001373DC">
      <w:pPr>
        <w:numPr>
          <w:ilvl w:val="2"/>
          <w:numId w:val="58"/>
        </w:numPr>
        <w:spacing w:before="0"/>
      </w:pPr>
      <w:r w:rsidRPr="006447C1">
        <w:t>Fetches trends based on the number of phishing emails detected over time.</w:t>
      </w:r>
    </w:p>
    <w:p w14:paraId="36BC17B1" w14:textId="77777777" w:rsidR="00EF04E7" w:rsidRPr="00EF04E7" w:rsidRDefault="00EF04E7" w:rsidP="00EF04E7">
      <w:pPr>
        <w:rPr>
          <w:b/>
          <w:bCs/>
        </w:rPr>
      </w:pPr>
      <w:r w:rsidRPr="00EF04E7">
        <w:rPr>
          <w:b/>
          <w:bCs/>
        </w:rPr>
        <w:t>2. Machine Learning Models</w:t>
      </w:r>
    </w:p>
    <w:p w14:paraId="68E5AEA0" w14:textId="77777777" w:rsidR="00EF04E7" w:rsidRPr="00EF04E7" w:rsidRDefault="00EF04E7" w:rsidP="00EF04E7">
      <w:r w:rsidRPr="00EF04E7">
        <w:t>The backend integrates GRU, LSTM, and Naive Bayes models, supporting dynamic model selection for email classification:</w:t>
      </w:r>
    </w:p>
    <w:p w14:paraId="4E691B59" w14:textId="77777777" w:rsidR="00EF04E7" w:rsidRPr="00EF04E7" w:rsidRDefault="00EF04E7" w:rsidP="001373DC">
      <w:pPr>
        <w:numPr>
          <w:ilvl w:val="0"/>
          <w:numId w:val="59"/>
        </w:numPr>
        <w:spacing w:before="0"/>
      </w:pPr>
      <w:r w:rsidRPr="00EF04E7">
        <w:t>Dynamic Model Execution:</w:t>
      </w:r>
    </w:p>
    <w:p w14:paraId="314AFC66" w14:textId="77777777" w:rsidR="00EF04E7" w:rsidRPr="00EF04E7" w:rsidRDefault="00EF04E7" w:rsidP="00BF5EF9">
      <w:pPr>
        <w:spacing w:before="0"/>
        <w:ind w:firstLine="720"/>
      </w:pPr>
      <w:r w:rsidRPr="00EF04E7">
        <w:t>The currently active model processes email content to classify emails as phishing or safe.</w:t>
      </w:r>
    </w:p>
    <w:p w14:paraId="7F01BF6D" w14:textId="2F9D5BD5" w:rsidR="00BF5EF9" w:rsidRPr="00EF04E7" w:rsidRDefault="00EF04E7" w:rsidP="001373DC">
      <w:pPr>
        <w:numPr>
          <w:ilvl w:val="1"/>
          <w:numId w:val="59"/>
        </w:numPr>
        <w:spacing w:before="0"/>
      </w:pPr>
      <w:r w:rsidRPr="00EF04E7">
        <w:t>Relevant files: gru.py, lstm.py, naive_bayes.py</w:t>
      </w:r>
    </w:p>
    <w:p w14:paraId="35C11478" w14:textId="77777777" w:rsidR="00EF04E7" w:rsidRDefault="00EF04E7" w:rsidP="00BF5EF9">
      <w:pPr>
        <w:spacing w:before="0"/>
        <w:ind w:left="720" w:firstLine="720"/>
      </w:pPr>
      <w:r w:rsidRPr="00EF04E7">
        <w:t>Each file contains a predict_email function for classification:</w:t>
      </w:r>
    </w:p>
    <w:p w14:paraId="1291A2AF" w14:textId="6330D560" w:rsidR="00BF5EF9" w:rsidRPr="00EF04E7" w:rsidRDefault="00A76C76" w:rsidP="00362C9B">
      <w:pPr>
        <w:spacing w:before="0"/>
        <w:jc w:val="center"/>
      </w:pPr>
      <w:r>
        <w:rPr>
          <w:noProof/>
        </w:rPr>
        <w:pict w14:anchorId="03C4C666">
          <v:shape id="_x0000_i1074" type="#_x0000_t75" style="width:373.8pt;height:87pt;visibility:visible;mso-wrap-style:square">
            <v:imagedata r:id="rId68" o:title=""/>
          </v:shape>
        </w:pict>
      </w:r>
    </w:p>
    <w:p w14:paraId="3D015821" w14:textId="77777777" w:rsidR="00BF5EF9" w:rsidRPr="00BF5EF9" w:rsidRDefault="00BF5EF9" w:rsidP="001373DC">
      <w:pPr>
        <w:numPr>
          <w:ilvl w:val="0"/>
          <w:numId w:val="59"/>
        </w:numPr>
        <w:spacing w:before="0"/>
      </w:pPr>
      <w:r w:rsidRPr="00BF5EF9">
        <w:t>Model Switching:</w:t>
      </w:r>
    </w:p>
    <w:p w14:paraId="779EC2DA" w14:textId="77777777" w:rsidR="00BF5EF9" w:rsidRDefault="00BF5EF9" w:rsidP="00BF5EF9">
      <w:pPr>
        <w:spacing w:before="0"/>
        <w:ind w:left="720"/>
      </w:pPr>
      <w:r w:rsidRPr="00BF5EF9">
        <w:t>Users can choose a specific model via the frontend, and the backend adjusts its configuration accordingly.</w:t>
      </w:r>
    </w:p>
    <w:p w14:paraId="2AAC1580" w14:textId="77777777" w:rsidR="004F0CEE" w:rsidRDefault="004F0CEE" w:rsidP="00BF5EF9">
      <w:pPr>
        <w:spacing w:before="0"/>
        <w:ind w:left="720"/>
      </w:pPr>
    </w:p>
    <w:p w14:paraId="69C1B75E" w14:textId="77777777" w:rsidR="004F0CEE" w:rsidRDefault="004F0CEE" w:rsidP="00BF5EF9">
      <w:pPr>
        <w:spacing w:before="0"/>
        <w:ind w:left="720"/>
      </w:pPr>
    </w:p>
    <w:p w14:paraId="35FC432D" w14:textId="77777777" w:rsidR="00BE564D" w:rsidRPr="00BE564D" w:rsidRDefault="00BE564D" w:rsidP="00BE564D">
      <w:pPr>
        <w:rPr>
          <w:b/>
          <w:bCs/>
        </w:rPr>
      </w:pPr>
      <w:r w:rsidRPr="00BE564D">
        <w:rPr>
          <w:b/>
          <w:bCs/>
        </w:rPr>
        <w:lastRenderedPageBreak/>
        <w:t>3. Azure Graph API Integration</w:t>
      </w:r>
    </w:p>
    <w:p w14:paraId="29A9D497" w14:textId="77777777" w:rsidR="00BE564D" w:rsidRPr="00BE564D" w:rsidRDefault="00BE564D" w:rsidP="00BE564D">
      <w:r w:rsidRPr="00BE564D">
        <w:t>Azure Graph API enables the backend to fetch email data from Microsoft 365 accounts:</w:t>
      </w:r>
    </w:p>
    <w:p w14:paraId="734D6404" w14:textId="77777777" w:rsidR="00BE564D" w:rsidRPr="00BE564D" w:rsidRDefault="00BE564D" w:rsidP="001373DC">
      <w:pPr>
        <w:numPr>
          <w:ilvl w:val="0"/>
          <w:numId w:val="59"/>
        </w:numPr>
        <w:spacing w:before="0"/>
      </w:pPr>
      <w:r w:rsidRPr="00BE564D">
        <w:t>Email Fetching:</w:t>
      </w:r>
    </w:p>
    <w:p w14:paraId="7B02F25F" w14:textId="77777777" w:rsidR="00BE564D" w:rsidRPr="00BE564D" w:rsidRDefault="00BE564D" w:rsidP="001373DC">
      <w:pPr>
        <w:numPr>
          <w:ilvl w:val="1"/>
          <w:numId w:val="59"/>
        </w:numPr>
        <w:spacing w:before="0"/>
      </w:pPr>
      <w:r w:rsidRPr="00BE564D">
        <w:t>Retrieves unread emails from user inboxes for processing.</w:t>
      </w:r>
    </w:p>
    <w:p w14:paraId="3B192FB5" w14:textId="77777777" w:rsidR="00BE564D" w:rsidRPr="00BE564D" w:rsidRDefault="00BE564D" w:rsidP="001373DC">
      <w:pPr>
        <w:numPr>
          <w:ilvl w:val="1"/>
          <w:numId w:val="59"/>
        </w:numPr>
        <w:spacing w:before="0"/>
      </w:pPr>
      <w:r w:rsidRPr="00BE564D">
        <w:t>Relevant file: app.py</w:t>
      </w:r>
    </w:p>
    <w:p w14:paraId="5047FCB5" w14:textId="77777777" w:rsidR="00BE564D" w:rsidRPr="00BE564D" w:rsidRDefault="00BE564D" w:rsidP="001373DC">
      <w:pPr>
        <w:numPr>
          <w:ilvl w:val="1"/>
          <w:numId w:val="59"/>
        </w:numPr>
        <w:tabs>
          <w:tab w:val="clear" w:pos="1440"/>
        </w:tabs>
        <w:spacing w:before="0"/>
      </w:pPr>
      <w:r w:rsidRPr="00BE564D">
        <w:t>Function: fetch_user_emails()</w:t>
      </w:r>
    </w:p>
    <w:p w14:paraId="74B6904E" w14:textId="77777777" w:rsidR="00BE564D" w:rsidRDefault="00BE564D" w:rsidP="005A05A5">
      <w:pPr>
        <w:spacing w:before="0"/>
        <w:ind w:left="720" w:firstLine="720"/>
      </w:pPr>
      <w:r w:rsidRPr="00BE564D">
        <w:t>Communicates with Azure Graph API using OAuth 2.0 tokens:</w:t>
      </w:r>
    </w:p>
    <w:p w14:paraId="0C1AB5FB" w14:textId="5C1DE999" w:rsidR="00BE564D" w:rsidRDefault="00A76C76" w:rsidP="005A05A5">
      <w:pPr>
        <w:spacing w:before="0"/>
        <w:jc w:val="center"/>
      </w:pPr>
      <w:r>
        <w:rPr>
          <w:noProof/>
        </w:rPr>
        <w:pict w14:anchorId="5BFFAB78">
          <v:shape id="_x0000_i1075" type="#_x0000_t75" style="width:349.05pt;height:55.3pt;visibility:visible;mso-wrap-style:square">
            <v:imagedata r:id="rId69" o:title=""/>
          </v:shape>
        </w:pict>
      </w:r>
    </w:p>
    <w:p w14:paraId="67435C36" w14:textId="77777777" w:rsidR="005A05A5" w:rsidRPr="005A05A5" w:rsidRDefault="005A05A5" w:rsidP="001373DC">
      <w:pPr>
        <w:numPr>
          <w:ilvl w:val="0"/>
          <w:numId w:val="61"/>
        </w:numPr>
        <w:spacing w:before="0"/>
      </w:pPr>
      <w:r w:rsidRPr="005A05A5">
        <w:t>Webhook Subscriptions:</w:t>
      </w:r>
    </w:p>
    <w:p w14:paraId="1E356BC5" w14:textId="77777777" w:rsidR="005A05A5" w:rsidRPr="005A05A5" w:rsidRDefault="005A05A5" w:rsidP="001373DC">
      <w:pPr>
        <w:numPr>
          <w:ilvl w:val="0"/>
          <w:numId w:val="60"/>
        </w:numPr>
        <w:tabs>
          <w:tab w:val="num" w:pos="720"/>
        </w:tabs>
        <w:spacing w:before="0"/>
      </w:pPr>
      <w:r w:rsidRPr="005A05A5">
        <w:t>Registers webhook subscriptions to receive notifications about new or updated emails.</w:t>
      </w:r>
    </w:p>
    <w:p w14:paraId="02742A7B" w14:textId="77777777" w:rsidR="005A05A5" w:rsidRPr="005A05A5" w:rsidRDefault="005A05A5" w:rsidP="001373DC">
      <w:pPr>
        <w:numPr>
          <w:ilvl w:val="0"/>
          <w:numId w:val="60"/>
        </w:numPr>
        <w:tabs>
          <w:tab w:val="num" w:pos="720"/>
        </w:tabs>
        <w:spacing w:before="0"/>
      </w:pPr>
      <w:r w:rsidRPr="005A05A5">
        <w:t>Relevant file: app.py</w:t>
      </w:r>
    </w:p>
    <w:p w14:paraId="3D8E4FDB" w14:textId="77777777" w:rsidR="005A05A5" w:rsidRPr="005A05A5" w:rsidRDefault="005A05A5" w:rsidP="001373DC">
      <w:pPr>
        <w:numPr>
          <w:ilvl w:val="1"/>
          <w:numId w:val="60"/>
        </w:numPr>
        <w:tabs>
          <w:tab w:val="num" w:pos="1440"/>
        </w:tabs>
        <w:spacing w:before="0"/>
      </w:pPr>
      <w:r w:rsidRPr="005A05A5">
        <w:t>Function: register_mail_webhook_for_user()</w:t>
      </w:r>
    </w:p>
    <w:p w14:paraId="1DAEC4E9" w14:textId="09240D0B" w:rsidR="005A05A5" w:rsidRDefault="005A05A5" w:rsidP="005A05A5">
      <w:pPr>
        <w:spacing w:before="0"/>
        <w:ind w:left="1080" w:firstLine="720"/>
      </w:pPr>
      <w:r w:rsidRPr="005A05A5">
        <w:t>Handles webhook subscriptions for specific events (e.g., new email arrivals).</w:t>
      </w:r>
    </w:p>
    <w:p w14:paraId="1C72C922" w14:textId="77777777" w:rsidR="004816E5" w:rsidRPr="004816E5" w:rsidRDefault="004816E5" w:rsidP="004816E5">
      <w:pPr>
        <w:rPr>
          <w:b/>
          <w:bCs/>
        </w:rPr>
      </w:pPr>
      <w:r w:rsidRPr="004816E5">
        <w:rPr>
          <w:b/>
          <w:bCs/>
        </w:rPr>
        <w:t>4. Database</w:t>
      </w:r>
    </w:p>
    <w:p w14:paraId="7A9AE282" w14:textId="77777777" w:rsidR="004816E5" w:rsidRPr="004816E5" w:rsidRDefault="004816E5" w:rsidP="004816E5">
      <w:r w:rsidRPr="004816E5">
        <w:t>The backend interacts with a MySQL database to store and manage email logs:</w:t>
      </w:r>
    </w:p>
    <w:p w14:paraId="22F0882B" w14:textId="77777777" w:rsidR="004816E5" w:rsidRPr="004816E5" w:rsidRDefault="004816E5" w:rsidP="001373DC">
      <w:pPr>
        <w:numPr>
          <w:ilvl w:val="0"/>
          <w:numId w:val="62"/>
        </w:numPr>
        <w:spacing w:before="0"/>
      </w:pPr>
      <w:r w:rsidRPr="004816E5">
        <w:t>Logging:</w:t>
      </w:r>
    </w:p>
    <w:p w14:paraId="00A4A5AD" w14:textId="77777777" w:rsidR="004816E5" w:rsidRPr="004816E5" w:rsidRDefault="004816E5" w:rsidP="001373DC">
      <w:pPr>
        <w:numPr>
          <w:ilvl w:val="1"/>
          <w:numId w:val="62"/>
        </w:numPr>
        <w:spacing w:before="0"/>
      </w:pPr>
      <w:r w:rsidRPr="004816E5">
        <w:t>Classification results and metadata are logged in the database for future reference.</w:t>
      </w:r>
    </w:p>
    <w:p w14:paraId="47749F56" w14:textId="77777777" w:rsidR="004816E5" w:rsidRPr="004816E5" w:rsidRDefault="004816E5" w:rsidP="001373DC">
      <w:pPr>
        <w:numPr>
          <w:ilvl w:val="1"/>
          <w:numId w:val="62"/>
        </w:numPr>
        <w:spacing w:before="0"/>
      </w:pPr>
      <w:r w:rsidRPr="004816E5">
        <w:t>Relevant file: email_logs_manager_v2.py</w:t>
      </w:r>
    </w:p>
    <w:p w14:paraId="62DC4C5A" w14:textId="4BADB999" w:rsidR="004816E5" w:rsidRDefault="004816E5" w:rsidP="001373DC">
      <w:pPr>
        <w:numPr>
          <w:ilvl w:val="1"/>
          <w:numId w:val="62"/>
        </w:numPr>
        <w:spacing w:before="0"/>
      </w:pPr>
      <w:r w:rsidRPr="004816E5">
        <w:t>Function: insert_email_log():</w:t>
      </w:r>
    </w:p>
    <w:p w14:paraId="1066860F" w14:textId="0CC143D0" w:rsidR="00A51FDD" w:rsidRPr="004816E5" w:rsidRDefault="00A76C76" w:rsidP="00A51FDD">
      <w:r>
        <w:rPr>
          <w:noProof/>
        </w:rPr>
        <w:pict w14:anchorId="57E313AD">
          <v:shape id="_x0000_i1076" type="#_x0000_t75" style="width:468.3pt;height:60.5pt;visibility:visible;mso-wrap-style:square">
            <v:imagedata r:id="rId70" o:title=""/>
          </v:shape>
        </w:pict>
      </w:r>
    </w:p>
    <w:p w14:paraId="3D6A0385" w14:textId="77777777" w:rsidR="004816E5" w:rsidRPr="004816E5" w:rsidRDefault="004816E5" w:rsidP="001373DC">
      <w:pPr>
        <w:numPr>
          <w:ilvl w:val="0"/>
          <w:numId w:val="63"/>
        </w:numPr>
      </w:pPr>
      <w:r w:rsidRPr="004816E5">
        <w:t>Data Retrieval:</w:t>
      </w:r>
    </w:p>
    <w:p w14:paraId="2715E574" w14:textId="77777777" w:rsidR="004816E5" w:rsidRPr="004816E5" w:rsidRDefault="004816E5" w:rsidP="001373DC">
      <w:pPr>
        <w:numPr>
          <w:ilvl w:val="1"/>
          <w:numId w:val="63"/>
        </w:numPr>
        <w:spacing w:before="0"/>
      </w:pPr>
      <w:r w:rsidRPr="004816E5">
        <w:t>Fetches email statistics and trends for display on the frontend.</w:t>
      </w:r>
    </w:p>
    <w:p w14:paraId="0E104858" w14:textId="77777777" w:rsidR="004816E5" w:rsidRPr="004816E5" w:rsidRDefault="004816E5" w:rsidP="001373DC">
      <w:pPr>
        <w:numPr>
          <w:ilvl w:val="1"/>
          <w:numId w:val="63"/>
        </w:numPr>
        <w:spacing w:before="0"/>
      </w:pPr>
      <w:r w:rsidRPr="004816E5">
        <w:t>Function: get_statistics()</w:t>
      </w:r>
    </w:p>
    <w:p w14:paraId="21B40A19" w14:textId="77777777" w:rsidR="004816E5" w:rsidRDefault="004816E5" w:rsidP="001373DC">
      <w:pPr>
        <w:numPr>
          <w:ilvl w:val="1"/>
          <w:numId w:val="63"/>
        </w:numPr>
        <w:spacing w:before="0"/>
      </w:pPr>
      <w:r w:rsidRPr="004816E5">
        <w:t>Retrieves the total count of phishing emails, safe emails, and user-reported cases.</w:t>
      </w:r>
    </w:p>
    <w:p w14:paraId="7DE5E9BA" w14:textId="77777777" w:rsidR="005C6572" w:rsidRPr="005C6572" w:rsidRDefault="005C6572" w:rsidP="005C6572">
      <w:pPr>
        <w:rPr>
          <w:b/>
          <w:bCs/>
        </w:rPr>
      </w:pPr>
      <w:r w:rsidRPr="005C6572">
        <w:rPr>
          <w:b/>
          <w:bCs/>
        </w:rPr>
        <w:lastRenderedPageBreak/>
        <w:t>5. Webhook Notifications</w:t>
      </w:r>
    </w:p>
    <w:p w14:paraId="78447602" w14:textId="77777777" w:rsidR="005C6572" w:rsidRPr="005C6572" w:rsidRDefault="005C6572" w:rsidP="005C6572">
      <w:pPr>
        <w:spacing w:before="0"/>
      </w:pPr>
      <w:r w:rsidRPr="005C6572">
        <w:t>Webhooks enable real-time email updates:</w:t>
      </w:r>
    </w:p>
    <w:p w14:paraId="75702B3A" w14:textId="77777777" w:rsidR="005C6572" w:rsidRPr="005C6572" w:rsidRDefault="005C6572" w:rsidP="001373DC">
      <w:pPr>
        <w:numPr>
          <w:ilvl w:val="0"/>
          <w:numId w:val="64"/>
        </w:numPr>
        <w:spacing w:before="0"/>
      </w:pPr>
      <w:r w:rsidRPr="005C6572">
        <w:t>Notification Handling:</w:t>
      </w:r>
    </w:p>
    <w:p w14:paraId="6B373DB0" w14:textId="77777777" w:rsidR="005C6572" w:rsidRPr="005C6572" w:rsidRDefault="005C6572" w:rsidP="001373DC">
      <w:pPr>
        <w:numPr>
          <w:ilvl w:val="1"/>
          <w:numId w:val="64"/>
        </w:numPr>
        <w:spacing w:before="0"/>
      </w:pPr>
      <w:r w:rsidRPr="005C6572">
        <w:t>Listens for webhook events triggered by Azure when new emails arrive.</w:t>
      </w:r>
    </w:p>
    <w:p w14:paraId="41467F40" w14:textId="77777777" w:rsidR="005C6572" w:rsidRPr="005C6572" w:rsidRDefault="005C6572" w:rsidP="001373DC">
      <w:pPr>
        <w:numPr>
          <w:ilvl w:val="1"/>
          <w:numId w:val="64"/>
        </w:numPr>
        <w:spacing w:before="0"/>
      </w:pPr>
      <w:r w:rsidRPr="005C6572">
        <w:t>Relevant file: app.py</w:t>
      </w:r>
    </w:p>
    <w:p w14:paraId="488C8CE5" w14:textId="77777777" w:rsidR="005C6572" w:rsidRPr="005C6572" w:rsidRDefault="005C6572" w:rsidP="000E7902">
      <w:pPr>
        <w:spacing w:before="0"/>
        <w:ind w:left="720" w:firstLine="720"/>
      </w:pPr>
      <w:r w:rsidRPr="005C6572">
        <w:t>Endpoint: /webhook</w:t>
      </w:r>
    </w:p>
    <w:p w14:paraId="53061471" w14:textId="77777777" w:rsidR="005C6572" w:rsidRDefault="005C6572" w:rsidP="000E7902">
      <w:pPr>
        <w:spacing w:before="0"/>
        <w:ind w:left="720" w:firstLine="720"/>
      </w:pPr>
      <w:r w:rsidRPr="005C6572">
        <w:t>Processes incoming notifications and fetches email details for classification:</w:t>
      </w:r>
    </w:p>
    <w:p w14:paraId="540B0A69" w14:textId="4BC54FF6" w:rsidR="00413715" w:rsidRPr="005C6572" w:rsidRDefault="00A76C76" w:rsidP="000E7902">
      <w:pPr>
        <w:spacing w:before="0"/>
        <w:ind w:left="720" w:firstLine="720"/>
      </w:pPr>
      <w:r>
        <w:rPr>
          <w:noProof/>
        </w:rPr>
        <w:pict w14:anchorId="469B3822">
          <v:shape id="_x0000_i1077" type="#_x0000_t75" style="width:373.25pt;height:69.1pt;visibility:visible;mso-wrap-style:square">
            <v:imagedata r:id="rId71" o:title=""/>
          </v:shape>
        </w:pict>
      </w:r>
    </w:p>
    <w:p w14:paraId="342175A3" w14:textId="77777777" w:rsidR="005C6572" w:rsidRPr="005C6572" w:rsidRDefault="005C6572" w:rsidP="001373DC">
      <w:pPr>
        <w:numPr>
          <w:ilvl w:val="0"/>
          <w:numId w:val="64"/>
        </w:numPr>
        <w:spacing w:before="0"/>
      </w:pPr>
      <w:r w:rsidRPr="005C6572">
        <w:t>Real-Time Updates:</w:t>
      </w:r>
    </w:p>
    <w:p w14:paraId="02AABF97" w14:textId="77777777" w:rsidR="005C6572" w:rsidRDefault="005C6572" w:rsidP="001373DC">
      <w:pPr>
        <w:numPr>
          <w:ilvl w:val="1"/>
          <w:numId w:val="64"/>
        </w:numPr>
        <w:spacing w:before="0"/>
      </w:pPr>
      <w:r w:rsidRPr="005C6572">
        <w:t>Upon classification, results are stored in the database and updated on the frontend.</w:t>
      </w:r>
    </w:p>
    <w:p w14:paraId="4C1E34F2" w14:textId="77777777" w:rsidR="00907FBB" w:rsidRPr="00907FBB" w:rsidRDefault="00907FBB" w:rsidP="00907FBB">
      <w:pPr>
        <w:rPr>
          <w:sz w:val="27"/>
          <w:lang w:eastAsia="en-US"/>
        </w:rPr>
      </w:pPr>
      <w:r w:rsidRPr="00907FBB">
        <w:rPr>
          <w:rStyle w:val="Strong"/>
        </w:rPr>
        <w:t>Conclusion</w:t>
      </w:r>
    </w:p>
    <w:p w14:paraId="123EA0DE" w14:textId="77777777" w:rsidR="00FD13A5" w:rsidRDefault="00907FBB" w:rsidP="00907FBB">
      <w:pPr>
        <w:pStyle w:val="NormalWeb"/>
      </w:pPr>
      <w:r>
        <w:t xml:space="preserve">The backend architecture effectively integrates machine learning models, Azure Graph API, and a MySQL database, providing robust functionality for phishing detection. </w:t>
      </w:r>
    </w:p>
    <w:p w14:paraId="3E743BC3" w14:textId="77777777" w:rsidR="007D62BF" w:rsidRDefault="00907FBB" w:rsidP="00907FBB">
      <w:pPr>
        <w:pStyle w:val="NormalWeb"/>
      </w:pPr>
      <w:r>
        <w:t xml:space="preserve">By coordinating all components, the backend ensures real-time data processing, dynamic model management, and seamless communication with the frontend. </w:t>
      </w:r>
    </w:p>
    <w:p w14:paraId="3DE2189B" w14:textId="01A5532B" w:rsidR="00907FBB" w:rsidRDefault="00907FBB" w:rsidP="00907FBB">
      <w:pPr>
        <w:pStyle w:val="NormalWeb"/>
      </w:pPr>
      <w:r>
        <w:t xml:space="preserve">Relevant modules such as </w:t>
      </w:r>
      <w:r>
        <w:rPr>
          <w:rStyle w:val="HTMLCode"/>
        </w:rPr>
        <w:t>app.py</w:t>
      </w:r>
      <w:r>
        <w:t xml:space="preserve">, </w:t>
      </w:r>
      <w:r>
        <w:rPr>
          <w:rStyle w:val="HTMLCode"/>
        </w:rPr>
        <w:t>email_logs_manager_v2.py</w:t>
      </w:r>
      <w:r>
        <w:t xml:space="preserve">, and the machine learning scripts (e.g., </w:t>
      </w:r>
      <w:r>
        <w:rPr>
          <w:rStyle w:val="HTMLCode"/>
        </w:rPr>
        <w:t>gru.py</w:t>
      </w:r>
      <w:r>
        <w:t xml:space="preserve">, </w:t>
      </w:r>
      <w:r>
        <w:rPr>
          <w:rStyle w:val="HTMLCode"/>
        </w:rPr>
        <w:t>lstm.py</w:t>
      </w:r>
      <w:r>
        <w:t>) exemplify how the backend achieves these functionalities. This design ensures scalability and adaptability for future system enhancements.</w:t>
      </w:r>
    </w:p>
    <w:p w14:paraId="2F032082" w14:textId="77777777" w:rsidR="00915CE6" w:rsidRDefault="00915CE6" w:rsidP="00907FBB">
      <w:pPr>
        <w:pStyle w:val="NormalWeb"/>
      </w:pPr>
    </w:p>
    <w:p w14:paraId="55CBF509" w14:textId="77777777" w:rsidR="00915CE6" w:rsidRDefault="00915CE6" w:rsidP="00907FBB">
      <w:pPr>
        <w:pStyle w:val="NormalWeb"/>
      </w:pPr>
    </w:p>
    <w:p w14:paraId="46CD07F9" w14:textId="77777777" w:rsidR="00915CE6" w:rsidRDefault="00915CE6" w:rsidP="00907FBB">
      <w:pPr>
        <w:pStyle w:val="NormalWeb"/>
      </w:pPr>
    </w:p>
    <w:p w14:paraId="1D3FCFF2" w14:textId="77777777" w:rsidR="00915CE6" w:rsidRDefault="00915CE6" w:rsidP="00907FBB">
      <w:pPr>
        <w:pStyle w:val="NormalWeb"/>
      </w:pPr>
    </w:p>
    <w:p w14:paraId="48A68005" w14:textId="77777777" w:rsidR="00915CE6" w:rsidRDefault="00915CE6" w:rsidP="00907FBB">
      <w:pPr>
        <w:pStyle w:val="NormalWeb"/>
      </w:pPr>
    </w:p>
    <w:p w14:paraId="33F49A06" w14:textId="01F364AE" w:rsidR="00915CE6" w:rsidRDefault="00915CE6" w:rsidP="00915CE6">
      <w:pPr>
        <w:pStyle w:val="Heading1"/>
        <w:numPr>
          <w:ilvl w:val="0"/>
          <w:numId w:val="0"/>
        </w:numPr>
        <w:ind w:left="720" w:hanging="720"/>
        <w:jc w:val="center"/>
      </w:pPr>
      <w:bookmarkStart w:id="107" w:name="_Toc186579949"/>
      <w:bookmarkStart w:id="108" w:name="_Toc186617096"/>
      <w:r>
        <w:lastRenderedPageBreak/>
        <w:t xml:space="preserve">Chapter 4: </w:t>
      </w:r>
      <w:r w:rsidRPr="00915CE6">
        <w:t>Results and Discussion</w:t>
      </w:r>
      <w:bookmarkEnd w:id="107"/>
      <w:bookmarkEnd w:id="108"/>
    </w:p>
    <w:p w14:paraId="7E7A4F6F" w14:textId="77777777" w:rsidR="00316D7A" w:rsidRPr="00316D7A" w:rsidRDefault="00316D7A" w:rsidP="00316D7A">
      <w:pPr>
        <w:pStyle w:val="ListParagraph"/>
        <w:keepNext/>
        <w:numPr>
          <w:ilvl w:val="0"/>
          <w:numId w:val="2"/>
        </w:numPr>
        <w:tabs>
          <w:tab w:val="clear" w:pos="-2700"/>
          <w:tab w:val="left" w:pos="720"/>
        </w:tabs>
        <w:spacing w:after="120" w:line="240" w:lineRule="auto"/>
        <w:ind w:left="720"/>
        <w:outlineLvl w:val="0"/>
        <w:rPr>
          <w:rFonts w:ascii="Arial" w:hAnsi="Arial" w:cs="Arial"/>
          <w:bCs/>
          <w:vanish/>
          <w:kern w:val="32"/>
          <w:sz w:val="36"/>
          <w:szCs w:val="36"/>
        </w:rPr>
      </w:pPr>
      <w:bookmarkStart w:id="109" w:name="_Toc186579950"/>
      <w:bookmarkStart w:id="110" w:name="_Toc186617097"/>
      <w:bookmarkEnd w:id="109"/>
      <w:bookmarkEnd w:id="110"/>
    </w:p>
    <w:p w14:paraId="4EF6A4DF" w14:textId="3A490160" w:rsidR="00915CE6" w:rsidRDefault="00316D7A" w:rsidP="00316D7A">
      <w:pPr>
        <w:pStyle w:val="Heading2"/>
      </w:pPr>
      <w:bookmarkStart w:id="111" w:name="_Toc186579951"/>
      <w:bookmarkStart w:id="112" w:name="_Toc186617098"/>
      <w:r>
        <w:t>Results</w:t>
      </w:r>
      <w:bookmarkEnd w:id="111"/>
      <w:bookmarkEnd w:id="112"/>
    </w:p>
    <w:p w14:paraId="4FDD005B" w14:textId="77777777" w:rsidR="00223136" w:rsidRDefault="00223136" w:rsidP="00223136">
      <w:r w:rsidRPr="00223136">
        <w:t xml:space="preserve">In this section, the phishing detection system is evaluated through a two-step process. First, the machine learning models (GRU, LSTM, and Naive Bayes) are tested on a subset of 10 randomly selected emails from the validation dataset to verify their classification performance. </w:t>
      </w:r>
    </w:p>
    <w:p w14:paraId="7ADD25D5" w14:textId="5179FC9D" w:rsidR="00223136" w:rsidRDefault="00223136" w:rsidP="00223136">
      <w:r w:rsidRPr="00223136">
        <w:t>Second, the models are tested with real-world email data fetched dynamically using Azure Graph API. These tests demonstrate the system's end-to-end functionality, from model predictions to real-time integration with user workflows.</w:t>
      </w:r>
    </w:p>
    <w:p w14:paraId="37D58214" w14:textId="0B1DDA61" w:rsidR="004E5994" w:rsidRPr="004E5994" w:rsidRDefault="004E5994" w:rsidP="004E5994">
      <w:pPr>
        <w:pStyle w:val="Heading3"/>
      </w:pPr>
      <w:bookmarkStart w:id="113" w:name="_Toc186579952"/>
      <w:bookmarkStart w:id="114" w:name="_Toc186617099"/>
      <w:r w:rsidRPr="004E5994">
        <w:t>Model Evaluation</w:t>
      </w:r>
      <w:bookmarkEnd w:id="113"/>
      <w:bookmarkEnd w:id="114"/>
    </w:p>
    <w:p w14:paraId="14EC0AF1" w14:textId="77777777" w:rsidR="004E5994" w:rsidRPr="004E5994" w:rsidRDefault="004E5994" w:rsidP="004E5994">
      <w:r w:rsidRPr="004E5994">
        <w:t>To verify the accuracy and behavior of each machine learning model, 10 emails were randomly selected from the validation dataset. These emails include a mix of legitimate and phishing samples to test the models' ability to handle diverse content.</w:t>
      </w:r>
    </w:p>
    <w:p w14:paraId="617465FD" w14:textId="77777777" w:rsidR="004E5994" w:rsidRPr="004E5994" w:rsidRDefault="004E5994" w:rsidP="001373DC">
      <w:pPr>
        <w:numPr>
          <w:ilvl w:val="0"/>
          <w:numId w:val="66"/>
        </w:numPr>
      </w:pPr>
      <w:r w:rsidRPr="004E5994">
        <w:rPr>
          <w:b/>
          <w:bCs/>
        </w:rPr>
        <w:t>Email Selection</w:t>
      </w:r>
      <w:r w:rsidRPr="004E5994">
        <w:t>:</w:t>
      </w:r>
    </w:p>
    <w:p w14:paraId="49798D07" w14:textId="77777777" w:rsidR="004E5994" w:rsidRPr="004E5994" w:rsidRDefault="004E5994" w:rsidP="000E1A6B">
      <w:pPr>
        <w:spacing w:before="0"/>
        <w:ind w:left="720"/>
      </w:pPr>
      <w:r w:rsidRPr="004E5994">
        <w:t>10 emails were chosen randomly from the validation dataset.</w:t>
      </w:r>
    </w:p>
    <w:p w14:paraId="57241185" w14:textId="77777777" w:rsidR="004E5994" w:rsidRPr="004E5994" w:rsidRDefault="004E5994" w:rsidP="000E1A6B">
      <w:pPr>
        <w:spacing w:before="0"/>
        <w:ind w:left="720"/>
      </w:pPr>
      <w:r w:rsidRPr="004E5994">
        <w:t>These emails include varied characteristics, such as promotional content, transactional emails, and known phishing templates.</w:t>
      </w:r>
    </w:p>
    <w:p w14:paraId="1DC0FC33" w14:textId="77777777" w:rsidR="004E5994" w:rsidRPr="004E5994" w:rsidRDefault="004E5994" w:rsidP="001373DC">
      <w:pPr>
        <w:numPr>
          <w:ilvl w:val="0"/>
          <w:numId w:val="66"/>
        </w:numPr>
      </w:pPr>
      <w:r w:rsidRPr="004E5994">
        <w:rPr>
          <w:b/>
          <w:bCs/>
        </w:rPr>
        <w:t>Model Execution</w:t>
      </w:r>
      <w:r w:rsidRPr="004E5994">
        <w:t>:</w:t>
      </w:r>
    </w:p>
    <w:p w14:paraId="0F98050D" w14:textId="77777777" w:rsidR="004E5994" w:rsidRPr="004E5994" w:rsidRDefault="004E5994" w:rsidP="000E1A6B">
      <w:pPr>
        <w:spacing w:before="0"/>
        <w:ind w:left="720"/>
      </w:pPr>
      <w:r w:rsidRPr="004E5994">
        <w:t>Each email was processed using the GRU, LSTM, and Naive Bayes models.</w:t>
      </w:r>
    </w:p>
    <w:p w14:paraId="77CD7A63" w14:textId="2DF15A1A" w:rsidR="002C4405" w:rsidRDefault="004E5994" w:rsidP="002C4405">
      <w:pPr>
        <w:spacing w:before="0"/>
        <w:ind w:left="720"/>
      </w:pPr>
      <w:r w:rsidRPr="004E5994">
        <w:t>Predictions included the classification label ("Phishing" or "Safe") and confidence scores.</w:t>
      </w:r>
    </w:p>
    <w:p w14:paraId="52F7A085" w14:textId="4359E649" w:rsidR="002C4405" w:rsidRPr="004E5994" w:rsidRDefault="00A76C76" w:rsidP="00354185">
      <w:pPr>
        <w:spacing w:before="0"/>
      </w:pPr>
      <w:r>
        <w:rPr>
          <w:noProof/>
        </w:rPr>
        <w:pict w14:anchorId="659E3E87">
          <v:shape id="_x0000_i1078" type="#_x0000_t75" style="width:467.15pt;height:156.1pt;visibility:visible;mso-wrap-style:square">
            <v:imagedata r:id="rId72" o:title=""/>
          </v:shape>
        </w:pict>
      </w:r>
    </w:p>
    <w:p w14:paraId="3BD67B46" w14:textId="33E44C0A" w:rsidR="001B2B07" w:rsidRDefault="009940A7" w:rsidP="00AD27D9">
      <w:pPr>
        <w:spacing w:before="0"/>
        <w:jc w:val="center"/>
      </w:pPr>
      <w:r>
        <w:t>Table</w:t>
      </w:r>
      <w:r w:rsidR="00CA2E5B">
        <w:t xml:space="preserve"> 8: Naïve Bayes Model Classification</w:t>
      </w:r>
    </w:p>
    <w:p w14:paraId="62AB8AB9" w14:textId="604D9C97" w:rsidR="004F4531" w:rsidRDefault="00A76C76" w:rsidP="00354185">
      <w:pPr>
        <w:spacing w:before="0"/>
        <w:jc w:val="center"/>
        <w:rPr>
          <w:noProof/>
        </w:rPr>
      </w:pPr>
      <w:r>
        <w:rPr>
          <w:noProof/>
        </w:rPr>
        <w:lastRenderedPageBreak/>
        <w:pict w14:anchorId="6DF5CE17">
          <v:shape id="_x0000_i1079" type="#_x0000_t75" style="width:467.7pt;height:141.7pt;visibility:visible;mso-wrap-style:square">
            <v:imagedata r:id="rId73" o:title=""/>
          </v:shape>
        </w:pict>
      </w:r>
    </w:p>
    <w:p w14:paraId="2E48FB28" w14:textId="0C10EAF9" w:rsidR="004F4531" w:rsidRDefault="004F4531" w:rsidP="00354185">
      <w:pPr>
        <w:pBdr>
          <w:bottom w:val="single" w:sz="6" w:space="1" w:color="auto"/>
        </w:pBdr>
        <w:spacing w:before="0"/>
        <w:jc w:val="center"/>
      </w:pPr>
      <w:r>
        <w:t>Table 9: GRU Model Classification</w:t>
      </w:r>
    </w:p>
    <w:p w14:paraId="7361C44E" w14:textId="77777777" w:rsidR="00AD27D9" w:rsidRDefault="00AD27D9" w:rsidP="00354185">
      <w:pPr>
        <w:pBdr>
          <w:bottom w:val="single" w:sz="6" w:space="1" w:color="auto"/>
        </w:pBdr>
        <w:spacing w:before="0"/>
        <w:jc w:val="center"/>
      </w:pPr>
    </w:p>
    <w:p w14:paraId="2F7D5004" w14:textId="5589F299" w:rsidR="004F4531" w:rsidRDefault="00A76C76" w:rsidP="00D17811">
      <w:pPr>
        <w:spacing w:before="0"/>
        <w:jc w:val="center"/>
        <w:rPr>
          <w:noProof/>
        </w:rPr>
      </w:pPr>
      <w:r>
        <w:rPr>
          <w:noProof/>
        </w:rPr>
        <w:pict w14:anchorId="28F7EFDE">
          <v:shape id="_x0000_i1080" type="#_x0000_t75" style="width:467.7pt;height:143.4pt;visibility:visible;mso-wrap-style:square">
            <v:imagedata r:id="rId74" o:title=""/>
          </v:shape>
        </w:pict>
      </w:r>
    </w:p>
    <w:p w14:paraId="2B3BC032" w14:textId="5DC2E096" w:rsidR="004F4531" w:rsidRDefault="00354185" w:rsidP="00B668D9">
      <w:pPr>
        <w:spacing w:before="0"/>
        <w:jc w:val="center"/>
        <w:rPr>
          <w:noProof/>
        </w:rPr>
      </w:pPr>
      <w:r>
        <w:rPr>
          <w:noProof/>
        </w:rPr>
        <w:t>Table 10: LSTM Model Classification</w:t>
      </w:r>
    </w:p>
    <w:p w14:paraId="5283F5A7" w14:textId="165EC77D" w:rsidR="00B668D9" w:rsidRDefault="00B668D9" w:rsidP="00B668D9">
      <w:pPr>
        <w:rPr>
          <w:b/>
          <w:bCs/>
          <w:noProof/>
        </w:rPr>
      </w:pPr>
      <w:r w:rsidRPr="00B668D9">
        <w:rPr>
          <w:b/>
          <w:bCs/>
          <w:noProof/>
        </w:rPr>
        <w:t>Analysis of Naive Bayes, GRU, and LSTM</w:t>
      </w:r>
    </w:p>
    <w:p w14:paraId="3AF0D965" w14:textId="42A64398" w:rsidR="00B668D9" w:rsidRDefault="00A76C76" w:rsidP="00B668D9">
      <w:pPr>
        <w:rPr>
          <w:b/>
          <w:noProof/>
        </w:rPr>
      </w:pPr>
      <w:r>
        <w:rPr>
          <w:b/>
          <w:noProof/>
        </w:rPr>
        <w:pict w14:anchorId="376B011E">
          <v:shape id="_x0000_i1081" type="#_x0000_t75" style="width:468.3pt;height:133.05pt;visibility:visible;mso-wrap-style:square">
            <v:imagedata r:id="rId75" o:title=""/>
          </v:shape>
        </w:pict>
      </w:r>
    </w:p>
    <w:p w14:paraId="52A020D8" w14:textId="239A6B29" w:rsidR="007F2B6F" w:rsidRDefault="007F2B6F" w:rsidP="007F2B6F">
      <w:pPr>
        <w:jc w:val="center"/>
        <w:rPr>
          <w:bCs/>
          <w:noProof/>
        </w:rPr>
      </w:pPr>
      <w:r w:rsidRPr="00E52014">
        <w:rPr>
          <w:bCs/>
          <w:noProof/>
        </w:rPr>
        <w:t xml:space="preserve">Table 11: Comparative Table </w:t>
      </w:r>
      <w:r w:rsidR="00E52014" w:rsidRPr="00E52014">
        <w:rPr>
          <w:bCs/>
          <w:noProof/>
        </w:rPr>
        <w:t>of Naive Bayes, GRU, LSTM</w:t>
      </w:r>
    </w:p>
    <w:p w14:paraId="23824DE4" w14:textId="77777777" w:rsidR="006C2A63" w:rsidRDefault="006C2A63" w:rsidP="007F2B6F">
      <w:pPr>
        <w:jc w:val="center"/>
        <w:rPr>
          <w:bCs/>
          <w:noProof/>
        </w:rPr>
      </w:pPr>
    </w:p>
    <w:p w14:paraId="78C74B28" w14:textId="77777777" w:rsidR="006C2A63" w:rsidRDefault="006C2A63" w:rsidP="007F2B6F">
      <w:pPr>
        <w:jc w:val="center"/>
        <w:rPr>
          <w:bCs/>
          <w:noProof/>
        </w:rPr>
      </w:pPr>
    </w:p>
    <w:p w14:paraId="132473F3" w14:textId="77777777" w:rsidR="006C2A63" w:rsidRPr="006C2A63" w:rsidRDefault="006C2A63" w:rsidP="006C2A63">
      <w:pPr>
        <w:rPr>
          <w:b/>
          <w:bCs/>
        </w:rPr>
      </w:pPr>
      <w:r w:rsidRPr="006C2A63">
        <w:rPr>
          <w:b/>
          <w:bCs/>
        </w:rPr>
        <w:lastRenderedPageBreak/>
        <w:t>Observations</w:t>
      </w:r>
    </w:p>
    <w:p w14:paraId="7880DCBC" w14:textId="77777777" w:rsidR="006C2A63" w:rsidRPr="006C2A63" w:rsidRDefault="006C2A63" w:rsidP="006C2A63">
      <w:r w:rsidRPr="006C2A63">
        <w:t>Naive Bayes:</w:t>
      </w:r>
    </w:p>
    <w:p w14:paraId="02A0FFA1" w14:textId="77777777" w:rsidR="006C2A63" w:rsidRPr="006C2A63" w:rsidRDefault="006C2A63" w:rsidP="001373DC">
      <w:pPr>
        <w:numPr>
          <w:ilvl w:val="0"/>
          <w:numId w:val="67"/>
        </w:numPr>
        <w:spacing w:before="0"/>
      </w:pPr>
      <w:r w:rsidRPr="006C2A63">
        <w:t>Achieved 100% accuracy, demonstrating its strength in this dataset. However, it relies heavily on keyword frequency, which may not generalize well to nuanced real-world cases.</w:t>
      </w:r>
    </w:p>
    <w:p w14:paraId="757B632E" w14:textId="77777777" w:rsidR="006C2A63" w:rsidRPr="006C2A63" w:rsidRDefault="006C2A63" w:rsidP="001373DC">
      <w:pPr>
        <w:numPr>
          <w:ilvl w:val="0"/>
          <w:numId w:val="67"/>
        </w:numPr>
        <w:spacing w:before="0"/>
      </w:pPr>
      <w:r w:rsidRPr="006C2A63">
        <w:t>Offers excellent speed and simplicity, making it a reliable choice for resource-constrained environments.</w:t>
      </w:r>
    </w:p>
    <w:p w14:paraId="1998D58D" w14:textId="77777777" w:rsidR="006C2A63" w:rsidRPr="006C2A63" w:rsidRDefault="006C2A63" w:rsidP="006C2A63">
      <w:r w:rsidRPr="006C2A63">
        <w:t>GRU:</w:t>
      </w:r>
    </w:p>
    <w:p w14:paraId="174533C1" w14:textId="77777777" w:rsidR="006C2A63" w:rsidRPr="006C2A63" w:rsidRDefault="006C2A63" w:rsidP="001373DC">
      <w:pPr>
        <w:numPr>
          <w:ilvl w:val="0"/>
          <w:numId w:val="68"/>
        </w:numPr>
        <w:spacing w:before="0"/>
      </w:pPr>
      <w:r w:rsidRPr="006C2A63">
        <w:t>Matched Naive Bayes in accuracy but excelled in confidence scores, particularly for more complex phishing patterns.</w:t>
      </w:r>
    </w:p>
    <w:p w14:paraId="54DF2910" w14:textId="77777777" w:rsidR="006C2A63" w:rsidRPr="006C2A63" w:rsidRDefault="006C2A63" w:rsidP="001373DC">
      <w:pPr>
        <w:numPr>
          <w:ilvl w:val="0"/>
          <w:numId w:val="68"/>
        </w:numPr>
        <w:spacing w:before="0"/>
      </w:pPr>
      <w:r w:rsidRPr="006C2A63">
        <w:t>Its ability to understand context makes it more adaptable to varied datasets, though at a higher computational cost.</w:t>
      </w:r>
    </w:p>
    <w:p w14:paraId="10371C43" w14:textId="77777777" w:rsidR="006C2A63" w:rsidRPr="006C2A63" w:rsidRDefault="006C2A63" w:rsidP="006C2A63">
      <w:r w:rsidRPr="006C2A63">
        <w:t>LSTM:</w:t>
      </w:r>
    </w:p>
    <w:p w14:paraId="2D43FAD3" w14:textId="77777777" w:rsidR="006C2A63" w:rsidRPr="006C2A63" w:rsidRDefault="006C2A63" w:rsidP="001373DC">
      <w:pPr>
        <w:numPr>
          <w:ilvl w:val="0"/>
          <w:numId w:val="69"/>
        </w:numPr>
        <w:spacing w:before="0"/>
      </w:pPr>
      <w:r w:rsidRPr="006C2A63">
        <w:t>While LSTM demonstrated strong performance, the single misclassification highlights a potential sensitivity to emails lacking clear phishing patterns.</w:t>
      </w:r>
    </w:p>
    <w:p w14:paraId="23FA4B3E" w14:textId="77777777" w:rsidR="006C2A63" w:rsidRPr="006C2A63" w:rsidRDefault="006C2A63" w:rsidP="001373DC">
      <w:pPr>
        <w:numPr>
          <w:ilvl w:val="0"/>
          <w:numId w:val="69"/>
        </w:numPr>
        <w:spacing w:before="0"/>
      </w:pPr>
      <w:r w:rsidRPr="006C2A63">
        <w:t>Computationally more expensive but highly suitable for datasets with complex and obfuscated phishing emails.</w:t>
      </w:r>
    </w:p>
    <w:p w14:paraId="171B3E53" w14:textId="77777777" w:rsidR="00592906" w:rsidRPr="00592906" w:rsidRDefault="00592906" w:rsidP="00592906">
      <w:pPr>
        <w:rPr>
          <w:b/>
          <w:bCs/>
          <w:noProof/>
        </w:rPr>
      </w:pPr>
      <w:r w:rsidRPr="00592906">
        <w:rPr>
          <w:b/>
          <w:bCs/>
          <w:noProof/>
        </w:rPr>
        <w:t>Conclusion</w:t>
      </w:r>
    </w:p>
    <w:p w14:paraId="0B32BACA" w14:textId="77777777" w:rsidR="00592906" w:rsidRPr="00592906" w:rsidRDefault="00592906" w:rsidP="001373DC">
      <w:pPr>
        <w:numPr>
          <w:ilvl w:val="0"/>
          <w:numId w:val="70"/>
        </w:numPr>
        <w:spacing w:before="0"/>
        <w:rPr>
          <w:bCs/>
          <w:noProof/>
        </w:rPr>
      </w:pPr>
      <w:r w:rsidRPr="00592906">
        <w:rPr>
          <w:b/>
          <w:bCs/>
          <w:noProof/>
        </w:rPr>
        <w:t>Naive Bayes</w:t>
      </w:r>
      <w:r w:rsidRPr="00592906">
        <w:rPr>
          <w:bCs/>
          <w:noProof/>
        </w:rPr>
        <w:t>: A simple, efficient baseline model that performs well for explicit phishing patterns. Best suited for environments where speed and resource efficiency are critical.</w:t>
      </w:r>
    </w:p>
    <w:p w14:paraId="3434998C" w14:textId="77777777" w:rsidR="00592906" w:rsidRPr="00592906" w:rsidRDefault="00592906" w:rsidP="001373DC">
      <w:pPr>
        <w:numPr>
          <w:ilvl w:val="0"/>
          <w:numId w:val="70"/>
        </w:numPr>
        <w:spacing w:before="0"/>
        <w:rPr>
          <w:bCs/>
          <w:noProof/>
        </w:rPr>
      </w:pPr>
      <w:r w:rsidRPr="00592906">
        <w:rPr>
          <w:b/>
          <w:bCs/>
          <w:noProof/>
        </w:rPr>
        <w:t>GRU</w:t>
      </w:r>
      <w:r w:rsidRPr="00592906">
        <w:rPr>
          <w:bCs/>
          <w:noProof/>
        </w:rPr>
        <w:t>: Balances high accuracy and strong confidence with moderate resource requirements, making it ideal for real-time applications with complex data.</w:t>
      </w:r>
    </w:p>
    <w:p w14:paraId="60F3523F" w14:textId="77777777" w:rsidR="00592906" w:rsidRPr="00592906" w:rsidRDefault="00592906" w:rsidP="001373DC">
      <w:pPr>
        <w:numPr>
          <w:ilvl w:val="0"/>
          <w:numId w:val="70"/>
        </w:numPr>
        <w:spacing w:before="0"/>
        <w:rPr>
          <w:bCs/>
          <w:noProof/>
        </w:rPr>
      </w:pPr>
      <w:r w:rsidRPr="00592906">
        <w:rPr>
          <w:b/>
          <w:bCs/>
          <w:noProof/>
        </w:rPr>
        <w:t>LSTM</w:t>
      </w:r>
      <w:r w:rsidRPr="00592906">
        <w:rPr>
          <w:bCs/>
          <w:noProof/>
        </w:rPr>
        <w:t>: Excels in handling intricate and obfuscated email structures but requires careful tuning and greater computational resources.</w:t>
      </w:r>
    </w:p>
    <w:p w14:paraId="71A7122D" w14:textId="77777777" w:rsidR="00592906" w:rsidRPr="00592906" w:rsidRDefault="00592906" w:rsidP="00592906">
      <w:pPr>
        <w:rPr>
          <w:bCs/>
          <w:noProof/>
        </w:rPr>
      </w:pPr>
      <w:r w:rsidRPr="00592906">
        <w:rPr>
          <w:bCs/>
          <w:noProof/>
        </w:rPr>
        <w:t>Both Naive Bayes and GRU achieved perfect accuracy in this dataset, with GRU offering better adaptability for real-world scenarios. Future work could explore hybrid models or ensemble techniques to leverage the strengths of all three approaches.</w:t>
      </w:r>
    </w:p>
    <w:p w14:paraId="2F8D9C2E" w14:textId="77777777" w:rsidR="006C2A63" w:rsidRPr="00E52014" w:rsidRDefault="006C2A63" w:rsidP="00592906">
      <w:pPr>
        <w:rPr>
          <w:bCs/>
          <w:noProof/>
        </w:rPr>
      </w:pPr>
    </w:p>
    <w:p w14:paraId="0CD27792" w14:textId="198D9E27" w:rsidR="00CA2E5B" w:rsidRDefault="00AB58C5" w:rsidP="0017397C">
      <w:pPr>
        <w:pStyle w:val="Heading3"/>
      </w:pPr>
      <w:bookmarkStart w:id="115" w:name="_Toc186579953"/>
      <w:bookmarkStart w:id="116" w:name="_Toc186617100"/>
      <w:r w:rsidRPr="00AB58C5">
        <w:lastRenderedPageBreak/>
        <w:t>Front End and Client Integration Result</w:t>
      </w:r>
      <w:bookmarkEnd w:id="115"/>
      <w:bookmarkEnd w:id="116"/>
    </w:p>
    <w:p w14:paraId="6BF20CD6" w14:textId="0F2C1AF8" w:rsidR="00AB58C5" w:rsidRDefault="00AB58C5" w:rsidP="00AB58C5">
      <w:pPr>
        <w:pStyle w:val="BodyText"/>
      </w:pPr>
      <w:r w:rsidRPr="00AB58C5">
        <w:t xml:space="preserve">The successful integration of the front end with the phishing detection system and client email platform demonstrates the seamless functionality of the solution. This section highlights how real emails fetched from the Microsoft 365 mailbox were processed, classified, and displayed on the system’s </w:t>
      </w:r>
      <w:r w:rsidRPr="00AB58C5">
        <w:rPr>
          <w:b/>
          <w:bCs/>
        </w:rPr>
        <w:t>Detail Page</w:t>
      </w:r>
      <w:r w:rsidRPr="00AB58C5">
        <w:t xml:space="preserve">, </w:t>
      </w:r>
      <w:r w:rsidRPr="00AB58C5">
        <w:rPr>
          <w:b/>
          <w:bCs/>
        </w:rPr>
        <w:t>Dashboard</w:t>
      </w:r>
      <w:r w:rsidRPr="00AB58C5">
        <w:t>, and the user's email inbox. The results validate the system's ability to provide real-time insights and classification updates.</w:t>
      </w:r>
    </w:p>
    <w:p w14:paraId="632644FD" w14:textId="0560B2D9" w:rsidR="001F2FA7" w:rsidRPr="001F2FA7" w:rsidRDefault="001F2FA7" w:rsidP="001F2FA7">
      <w:pPr>
        <w:rPr>
          <w:b/>
          <w:bCs/>
        </w:rPr>
      </w:pPr>
      <w:r w:rsidRPr="001F2FA7">
        <w:rPr>
          <w:b/>
          <w:bCs/>
        </w:rPr>
        <w:t>Display on the Detail Page</w:t>
      </w:r>
    </w:p>
    <w:p w14:paraId="4E318C0E" w14:textId="77777777" w:rsidR="001F2FA7" w:rsidRPr="001F2FA7" w:rsidRDefault="001F2FA7" w:rsidP="001373DC">
      <w:pPr>
        <w:numPr>
          <w:ilvl w:val="0"/>
          <w:numId w:val="71"/>
        </w:numPr>
      </w:pPr>
      <w:r w:rsidRPr="001F2FA7">
        <w:t>Grid View:</w:t>
      </w:r>
    </w:p>
    <w:p w14:paraId="5DD6CF5F" w14:textId="77777777" w:rsidR="001F2FA7" w:rsidRPr="001F2FA7" w:rsidRDefault="001F2FA7" w:rsidP="001373DC">
      <w:pPr>
        <w:numPr>
          <w:ilvl w:val="1"/>
          <w:numId w:val="71"/>
        </w:numPr>
        <w:spacing w:before="0"/>
      </w:pPr>
      <w:r w:rsidRPr="001F2FA7">
        <w:t>The Detail Page successfully displayed the classified emails in a tabular format, including:</w:t>
      </w:r>
    </w:p>
    <w:p w14:paraId="14DE6AFF" w14:textId="77777777" w:rsidR="001F2FA7" w:rsidRPr="001F2FA7" w:rsidRDefault="001F2FA7" w:rsidP="001373DC">
      <w:pPr>
        <w:numPr>
          <w:ilvl w:val="1"/>
          <w:numId w:val="71"/>
        </w:numPr>
        <w:spacing w:before="0"/>
      </w:pPr>
      <w:r w:rsidRPr="001F2FA7">
        <w:t>Original Email: Shows the raw content of the email fetched from the user's mailbox.</w:t>
      </w:r>
    </w:p>
    <w:p w14:paraId="33BB794D" w14:textId="77777777" w:rsidR="001F2FA7" w:rsidRPr="001F2FA7" w:rsidRDefault="001F2FA7" w:rsidP="001373DC">
      <w:pPr>
        <w:numPr>
          <w:ilvl w:val="1"/>
          <w:numId w:val="71"/>
        </w:numPr>
        <w:spacing w:before="0"/>
      </w:pPr>
      <w:r w:rsidRPr="001F2FA7">
        <w:t>Cleaned Email: Displays the preprocessed email content used for classification.</w:t>
      </w:r>
    </w:p>
    <w:p w14:paraId="3A294F72" w14:textId="77777777" w:rsidR="001F2FA7" w:rsidRPr="001F2FA7" w:rsidRDefault="001F2FA7" w:rsidP="001373DC">
      <w:pPr>
        <w:numPr>
          <w:ilvl w:val="1"/>
          <w:numId w:val="71"/>
        </w:numPr>
        <w:spacing w:before="0"/>
      </w:pPr>
      <w:r w:rsidRPr="001F2FA7">
        <w:t>True Label and Predicted Label: Indicates the actual and predicted classifications of each email.</w:t>
      </w:r>
    </w:p>
    <w:p w14:paraId="5DD9A566" w14:textId="77777777" w:rsidR="001F2FA7" w:rsidRPr="001F2FA7" w:rsidRDefault="001F2FA7" w:rsidP="001373DC">
      <w:pPr>
        <w:numPr>
          <w:ilvl w:val="1"/>
          <w:numId w:val="71"/>
        </w:numPr>
        <w:spacing w:before="0"/>
      </w:pPr>
      <w:r w:rsidRPr="001F2FA7">
        <w:t>Classification Probabilities: Provides the confidence scores for "Phishing" and "Safe" classifications.</w:t>
      </w:r>
    </w:p>
    <w:p w14:paraId="5A595F19" w14:textId="77777777" w:rsidR="006D2D00" w:rsidRDefault="001F2FA7" w:rsidP="001373DC">
      <w:pPr>
        <w:numPr>
          <w:ilvl w:val="0"/>
          <w:numId w:val="71"/>
        </w:numPr>
      </w:pPr>
      <w:r w:rsidRPr="001F2FA7">
        <w:t>Dynamic Updates:</w:t>
      </w:r>
      <w:r w:rsidR="00D86851">
        <w:t xml:space="preserve"> </w:t>
      </w:r>
      <w:r w:rsidRPr="001F2FA7">
        <w:t>The system dynamically refreshed the grid when new emails were fetched an</w:t>
      </w:r>
      <w:r w:rsidR="006D2D00">
        <w:t xml:space="preserve">d </w:t>
      </w:r>
      <w:r w:rsidRPr="001F2FA7">
        <w:t>processed</w:t>
      </w:r>
    </w:p>
    <w:p w14:paraId="45B1678F" w14:textId="08A9A997" w:rsidR="00AA73C0" w:rsidRDefault="00A76C76" w:rsidP="0051714F">
      <w:pPr>
        <w:spacing w:before="0"/>
        <w:ind w:left="360"/>
        <w:jc w:val="center"/>
        <w:rPr>
          <w:noProof/>
        </w:rPr>
      </w:pPr>
      <w:r>
        <w:rPr>
          <w:noProof/>
        </w:rPr>
        <w:pict w14:anchorId="607BF8FD">
          <v:shape id="_x0000_i1082" type="#_x0000_t75" style="width:414.15pt;height:196.4pt;visibility:visible;mso-wrap-style:square">
            <v:imagedata r:id="rId76" o:title=""/>
          </v:shape>
        </w:pict>
      </w:r>
    </w:p>
    <w:p w14:paraId="52FABD9F" w14:textId="37B5AA30" w:rsidR="00AA73C0" w:rsidRDefault="00AA73C0" w:rsidP="0051714F">
      <w:pPr>
        <w:spacing w:before="0"/>
        <w:ind w:left="360"/>
        <w:jc w:val="center"/>
        <w:rPr>
          <w:noProof/>
        </w:rPr>
      </w:pPr>
      <w:r>
        <w:rPr>
          <w:noProof/>
        </w:rPr>
        <w:t>Figure</w:t>
      </w:r>
      <w:r w:rsidR="009A5438">
        <w:rPr>
          <w:noProof/>
        </w:rPr>
        <w:t xml:space="preserve"> 21: </w:t>
      </w:r>
      <w:r w:rsidR="0051714F">
        <w:t>Email Protection Center detail page</w:t>
      </w:r>
    </w:p>
    <w:p w14:paraId="74A18A70" w14:textId="77777777" w:rsidR="00A63F56" w:rsidRPr="00A63F56" w:rsidRDefault="00A63F56" w:rsidP="00A63F56">
      <w:pPr>
        <w:rPr>
          <w:b/>
          <w:bCs/>
          <w:sz w:val="27"/>
          <w:lang w:eastAsia="en-US"/>
        </w:rPr>
      </w:pPr>
      <w:r w:rsidRPr="00A63F56">
        <w:rPr>
          <w:b/>
          <w:bCs/>
        </w:rPr>
        <w:lastRenderedPageBreak/>
        <w:t>Analysis of Visualization on the Dashboard</w:t>
      </w:r>
    </w:p>
    <w:p w14:paraId="7448E09F" w14:textId="77777777" w:rsidR="00A63F56" w:rsidRDefault="00A63F56" w:rsidP="00A63F56">
      <w:pPr>
        <w:pStyle w:val="NormalWeb"/>
      </w:pPr>
      <w:r>
        <w:t xml:space="preserve">The </w:t>
      </w:r>
      <w:r>
        <w:rPr>
          <w:rStyle w:val="Strong"/>
        </w:rPr>
        <w:t>Dashboard</w:t>
      </w:r>
      <w:r>
        <w:t xml:space="preserve"> provides a centralized view of the phishing detection system's performance through various summary metrics, visualizations, and insights. The data visualized highlights key trends and statistics related to email classifications and user interactions, offering an intuitive way for administrators to monitor the system's effectiveness.</w:t>
      </w:r>
    </w:p>
    <w:p w14:paraId="379674E0" w14:textId="0E657596" w:rsidR="00AA0CEA" w:rsidRPr="00AA0CEA" w:rsidRDefault="00AA0CEA" w:rsidP="00A63F56">
      <w:pPr>
        <w:pStyle w:val="NormalWeb"/>
        <w:rPr>
          <w:b/>
          <w:bCs/>
        </w:rPr>
      </w:pPr>
      <w:r w:rsidRPr="00AA0CEA">
        <w:rPr>
          <w:b/>
          <w:bCs/>
        </w:rPr>
        <w:t>Model Selection Feature</w:t>
      </w:r>
    </w:p>
    <w:p w14:paraId="74882A4E" w14:textId="53050D8E" w:rsidR="00317706" w:rsidRDefault="00A76C76" w:rsidP="00A63F56">
      <w:pPr>
        <w:pStyle w:val="NormalWeb"/>
        <w:rPr>
          <w:noProof/>
        </w:rPr>
      </w:pPr>
      <w:r>
        <w:rPr>
          <w:noProof/>
        </w:rPr>
        <w:pict w14:anchorId="37B8AA89">
          <v:shape id="_x0000_i1083" type="#_x0000_t75" style="width:468.3pt;height:16.15pt;visibility:visible;mso-wrap-style:square">
            <v:imagedata r:id="rId77" o:title=""/>
          </v:shape>
        </w:pict>
      </w:r>
    </w:p>
    <w:p w14:paraId="7E53710A" w14:textId="77777777" w:rsidR="00AA0CEA" w:rsidRPr="00AA0CEA" w:rsidRDefault="00AA0CEA" w:rsidP="00AA0CEA">
      <w:pPr>
        <w:pStyle w:val="NormalWeb"/>
      </w:pPr>
      <w:r w:rsidRPr="00AA0CEA">
        <w:t>The Model Selection Panel allows users to dynamically choose the machine learning model for email classification. Available models include:</w:t>
      </w:r>
    </w:p>
    <w:p w14:paraId="62249407" w14:textId="77777777" w:rsidR="00AA0CEA" w:rsidRPr="00AA0CEA" w:rsidRDefault="00AA0CEA" w:rsidP="001373DC">
      <w:pPr>
        <w:pStyle w:val="NormalWeb"/>
        <w:numPr>
          <w:ilvl w:val="0"/>
          <w:numId w:val="74"/>
        </w:numPr>
        <w:spacing w:before="0"/>
      </w:pPr>
      <w:r w:rsidRPr="00AA0CEA">
        <w:t>Naive Bayes: Lightweight and fast for basic classifications.</w:t>
      </w:r>
    </w:p>
    <w:p w14:paraId="304FB313" w14:textId="77777777" w:rsidR="00AA0CEA" w:rsidRPr="00AA0CEA" w:rsidRDefault="00AA0CEA" w:rsidP="001373DC">
      <w:pPr>
        <w:pStyle w:val="NormalWeb"/>
        <w:numPr>
          <w:ilvl w:val="0"/>
          <w:numId w:val="74"/>
        </w:numPr>
        <w:spacing w:before="0"/>
      </w:pPr>
      <w:r w:rsidRPr="00AA0CEA">
        <w:t>GRU: Balances accuracy and efficiency, ideal for sequential data.</w:t>
      </w:r>
    </w:p>
    <w:p w14:paraId="7C95B445" w14:textId="77777777" w:rsidR="00AA0CEA" w:rsidRPr="00AA0CEA" w:rsidRDefault="00AA0CEA" w:rsidP="001373DC">
      <w:pPr>
        <w:pStyle w:val="NormalWeb"/>
        <w:numPr>
          <w:ilvl w:val="0"/>
          <w:numId w:val="74"/>
        </w:numPr>
        <w:spacing w:before="0"/>
      </w:pPr>
      <w:r w:rsidRPr="00AA0CEA">
        <w:t>LSTM: Handles complex patterns with high accuracy.</w:t>
      </w:r>
    </w:p>
    <w:p w14:paraId="1631A924" w14:textId="77777777" w:rsidR="00AA0CEA" w:rsidRPr="00AA0CEA" w:rsidRDefault="00AA0CEA" w:rsidP="001373DC">
      <w:pPr>
        <w:pStyle w:val="NormalWeb"/>
        <w:numPr>
          <w:ilvl w:val="0"/>
          <w:numId w:val="74"/>
        </w:numPr>
        <w:spacing w:before="0"/>
      </w:pPr>
      <w:r w:rsidRPr="00AA0CEA">
        <w:t>All Models: Runs all models for comparison or ensemble predictions.</w:t>
      </w:r>
    </w:p>
    <w:p w14:paraId="1E1C40CE" w14:textId="4A6ECFA3" w:rsidR="00AA0CEA" w:rsidRDefault="00AA0CEA" w:rsidP="00A63F56">
      <w:pPr>
        <w:pStyle w:val="NormalWeb"/>
      </w:pPr>
      <w:r w:rsidRPr="00AA0CEA">
        <w:t>The selected model is highlighted (e.g., GRU in the image) and updated in real-time via the backend. This feature empowers users to adapt the system to specific requirements, enabling flexibility, experimentation, and enhanced performance.</w:t>
      </w:r>
    </w:p>
    <w:p w14:paraId="2A3CC462" w14:textId="17EA6586" w:rsidR="00CF100B" w:rsidRDefault="00FA3268" w:rsidP="00CF100B">
      <w:pPr>
        <w:pStyle w:val="NormalWeb"/>
        <w:rPr>
          <w:b/>
          <w:bCs/>
        </w:rPr>
      </w:pPr>
      <w:r w:rsidRPr="00FA3268">
        <w:rPr>
          <w:b/>
          <w:bCs/>
        </w:rPr>
        <w:t>Summary Cards</w:t>
      </w:r>
    </w:p>
    <w:p w14:paraId="7014EEAB" w14:textId="6CBD09DB" w:rsidR="00522AAB" w:rsidRPr="00FA3268" w:rsidRDefault="00A76C76" w:rsidP="00FE22B4">
      <w:pPr>
        <w:pStyle w:val="NormalWeb"/>
        <w:spacing w:before="0"/>
        <w:rPr>
          <w:b/>
          <w:noProof/>
        </w:rPr>
      </w:pPr>
      <w:r>
        <w:rPr>
          <w:b/>
          <w:noProof/>
        </w:rPr>
        <w:pict w14:anchorId="1176CA31">
          <v:shape id="_x0000_i1084" type="#_x0000_t75" style="width:467.7pt;height:48.95pt;visibility:visible;mso-wrap-style:square">
            <v:imagedata r:id="rId78" o:title=""/>
          </v:shape>
        </w:pict>
      </w:r>
    </w:p>
    <w:p w14:paraId="0AC51437" w14:textId="77777777" w:rsidR="00FA3268" w:rsidRPr="00FA3268" w:rsidRDefault="00FA3268" w:rsidP="00FE22B4">
      <w:pPr>
        <w:pStyle w:val="NormalWeb"/>
        <w:spacing w:before="0"/>
      </w:pPr>
      <w:r w:rsidRPr="00FA3268">
        <w:t>The summary cards at the top of the dashboard offer a quick overview of essential metrics:</w:t>
      </w:r>
    </w:p>
    <w:p w14:paraId="6BF292D7" w14:textId="37CEC981" w:rsidR="00FA3268" w:rsidRPr="00FA3268" w:rsidRDefault="00FA3268" w:rsidP="001373DC">
      <w:pPr>
        <w:pStyle w:val="NormalWeb"/>
        <w:numPr>
          <w:ilvl w:val="0"/>
          <w:numId w:val="72"/>
        </w:numPr>
        <w:spacing w:before="0"/>
      </w:pPr>
      <w:r w:rsidRPr="00FA3268">
        <w:t>Total Recipients:</w:t>
      </w:r>
      <w:r w:rsidR="009B0C06">
        <w:t xml:space="preserve"> </w:t>
      </w:r>
      <w:r w:rsidRPr="00FA3268">
        <w:t>Displays the total number of emails have been processed.</w:t>
      </w:r>
    </w:p>
    <w:p w14:paraId="18E2D16F" w14:textId="6F374E96" w:rsidR="00FA3268" w:rsidRPr="00FA3268" w:rsidRDefault="00FA3268" w:rsidP="001373DC">
      <w:pPr>
        <w:pStyle w:val="NormalWeb"/>
        <w:numPr>
          <w:ilvl w:val="0"/>
          <w:numId w:val="72"/>
        </w:numPr>
        <w:spacing w:before="0"/>
      </w:pPr>
      <w:r w:rsidRPr="00FA3268">
        <w:t>Total Phishing:</w:t>
      </w:r>
      <w:r w:rsidR="009B0C06">
        <w:t xml:space="preserve"> </w:t>
      </w:r>
      <w:r w:rsidRPr="00FA3268">
        <w:t>Indicates the number of emails classified as phishing</w:t>
      </w:r>
      <w:r w:rsidR="009B0C06">
        <w:t>.</w:t>
      </w:r>
    </w:p>
    <w:p w14:paraId="40F6548E" w14:textId="295D08AC" w:rsidR="00FA3268" w:rsidRPr="00FA3268" w:rsidRDefault="00FA3268" w:rsidP="001373DC">
      <w:pPr>
        <w:pStyle w:val="NormalWeb"/>
        <w:numPr>
          <w:ilvl w:val="0"/>
          <w:numId w:val="72"/>
        </w:numPr>
        <w:spacing w:before="0"/>
      </w:pPr>
      <w:r w:rsidRPr="00FA3268">
        <w:t>Report Legit:</w:t>
      </w:r>
      <w:r w:rsidR="009B0C06">
        <w:t xml:space="preserve"> </w:t>
      </w:r>
      <w:r w:rsidR="00AA446C">
        <w:t>Emails</w:t>
      </w:r>
      <w:r w:rsidRPr="00FA3268">
        <w:t xml:space="preserve"> that were incorrectly flagged</w:t>
      </w:r>
      <w:r w:rsidR="00AA446C">
        <w:t xml:space="preserve"> and</w:t>
      </w:r>
      <w:r w:rsidRPr="00FA3268">
        <w:t xml:space="preserve"> reported by users as legitimate</w:t>
      </w:r>
      <w:r w:rsidR="009B0C06">
        <w:t>.</w:t>
      </w:r>
    </w:p>
    <w:p w14:paraId="0DB5FC3A" w14:textId="4A346722" w:rsidR="00FA3268" w:rsidRPr="00FA3268" w:rsidRDefault="00FA3268" w:rsidP="001373DC">
      <w:pPr>
        <w:pStyle w:val="NormalWeb"/>
        <w:numPr>
          <w:ilvl w:val="0"/>
          <w:numId w:val="72"/>
        </w:numPr>
        <w:spacing w:before="0"/>
      </w:pPr>
      <w:r w:rsidRPr="00FA3268">
        <w:t>Report Phishing:</w:t>
      </w:r>
      <w:r w:rsidR="009B0C06">
        <w:t xml:space="preserve"> </w:t>
      </w:r>
      <w:r w:rsidRPr="00FA3268">
        <w:t>Reflects phishing emails flagged manually by users</w:t>
      </w:r>
      <w:r w:rsidR="009B0C06">
        <w:t>.</w:t>
      </w:r>
    </w:p>
    <w:p w14:paraId="40D3865C" w14:textId="5C610C9A" w:rsidR="00FA3268" w:rsidRDefault="00FA3268" w:rsidP="00D87D4C">
      <w:pPr>
        <w:pStyle w:val="NormalWeb"/>
      </w:pPr>
      <w:r w:rsidRPr="00FA3268">
        <w:t>Insights:</w:t>
      </w:r>
      <w:r w:rsidR="00D87D4C">
        <w:t xml:space="preserve"> </w:t>
      </w:r>
      <w:r w:rsidRPr="00FA3268">
        <w:t>These metrics provide a snapshot of system activity and user feedback, highlighting the system’s performance in classifying phishing emails and tracking user actions.</w:t>
      </w:r>
    </w:p>
    <w:p w14:paraId="324DDF32" w14:textId="77777777" w:rsidR="00CD4B6A" w:rsidRPr="00CD4B6A" w:rsidRDefault="00CD4B6A" w:rsidP="00CD4B6A">
      <w:pPr>
        <w:rPr>
          <w:b/>
          <w:bCs/>
          <w:szCs w:val="24"/>
        </w:rPr>
      </w:pPr>
      <w:r w:rsidRPr="00CD4B6A">
        <w:rPr>
          <w:b/>
          <w:bCs/>
          <w:szCs w:val="24"/>
        </w:rPr>
        <w:lastRenderedPageBreak/>
        <w:t>Dashboard Chart Functionality Overview</w:t>
      </w:r>
    </w:p>
    <w:p w14:paraId="3DF6A009" w14:textId="555CBD62" w:rsidR="00341799" w:rsidRDefault="00CD4B6A" w:rsidP="00CD4B6A">
      <w:pPr>
        <w:pStyle w:val="NormalWeb"/>
      </w:pPr>
      <w:r w:rsidRPr="00CD4B6A">
        <w:t>The charts on the Dashboard serve as critical tools for visualizing and understanding the system's performance and phishing activity patterns. Each chart focuses on a specific aspect of the system, aiding administrators in tracking, analyzing, and responding to phishing threats effectively:</w:t>
      </w:r>
    </w:p>
    <w:p w14:paraId="392A2ECA" w14:textId="7432C3C3" w:rsidR="00522AAB" w:rsidRPr="00CD4B6A" w:rsidRDefault="00A76C76" w:rsidP="00FE22B4">
      <w:pPr>
        <w:pStyle w:val="NormalWeb"/>
        <w:spacing w:before="0"/>
      </w:pPr>
      <w:r>
        <w:rPr>
          <w:noProof/>
        </w:rPr>
        <w:pict w14:anchorId="3BF47EE0">
          <v:shape id="_x0000_i1085" type="#_x0000_t75" style="width:467.7pt;height:334.1pt;visibility:visible;mso-wrap-style:square">
            <v:imagedata r:id="rId79" o:title=""/>
          </v:shape>
        </w:pict>
      </w:r>
    </w:p>
    <w:p w14:paraId="4FF278F4" w14:textId="77777777" w:rsidR="00CD4B6A" w:rsidRPr="00CD4B6A" w:rsidRDefault="00CD4B6A" w:rsidP="00774B24">
      <w:pPr>
        <w:pStyle w:val="NormalWeb"/>
        <w:ind w:left="720"/>
      </w:pPr>
      <w:r w:rsidRPr="00CD4B6A">
        <w:t>Phishing Emails Over Time:</w:t>
      </w:r>
    </w:p>
    <w:p w14:paraId="241713DD" w14:textId="77777777" w:rsidR="00CD4B6A" w:rsidRPr="00CD4B6A" w:rsidRDefault="00CD4B6A" w:rsidP="001373DC">
      <w:pPr>
        <w:pStyle w:val="NormalWeb"/>
        <w:numPr>
          <w:ilvl w:val="1"/>
          <w:numId w:val="73"/>
        </w:numPr>
        <w:spacing w:before="0"/>
      </w:pPr>
      <w:r w:rsidRPr="00CD4B6A">
        <w:t>Tracks the daily trend of phishing emails compared to the total received emails.</w:t>
      </w:r>
    </w:p>
    <w:p w14:paraId="2461DC5B" w14:textId="77777777" w:rsidR="00CD4B6A" w:rsidRPr="00CD4B6A" w:rsidRDefault="00CD4B6A" w:rsidP="001373DC">
      <w:pPr>
        <w:pStyle w:val="NormalWeb"/>
        <w:numPr>
          <w:ilvl w:val="1"/>
          <w:numId w:val="73"/>
        </w:numPr>
        <w:spacing w:before="0"/>
      </w:pPr>
      <w:r w:rsidRPr="00CD4B6A">
        <w:t>Helps identify peaks in phishing activity, evaluate the system’s ongoing effectiveness, and uncover patterns in attack behavior.</w:t>
      </w:r>
    </w:p>
    <w:p w14:paraId="594F4515" w14:textId="77777777" w:rsidR="00CD4B6A" w:rsidRPr="00CD4B6A" w:rsidRDefault="00CD4B6A" w:rsidP="00774B24">
      <w:pPr>
        <w:pStyle w:val="NormalWeb"/>
        <w:ind w:left="720"/>
      </w:pPr>
      <w:r w:rsidRPr="00CD4B6A">
        <w:t>Phishing Email Opens and Reports:</w:t>
      </w:r>
    </w:p>
    <w:p w14:paraId="511A0F0B" w14:textId="77777777" w:rsidR="00CD4B6A" w:rsidRPr="00CD4B6A" w:rsidRDefault="00CD4B6A" w:rsidP="001373DC">
      <w:pPr>
        <w:pStyle w:val="NormalWeb"/>
        <w:numPr>
          <w:ilvl w:val="1"/>
          <w:numId w:val="73"/>
        </w:numPr>
        <w:spacing w:before="0"/>
      </w:pPr>
      <w:r w:rsidRPr="00CD4B6A">
        <w:t>Monitors user interaction with phishing emails by tracking the number of opened and manually reported emails.</w:t>
      </w:r>
    </w:p>
    <w:p w14:paraId="6FBFFFB8" w14:textId="77777777" w:rsidR="00CD4B6A" w:rsidRDefault="00CD4B6A" w:rsidP="001373DC">
      <w:pPr>
        <w:pStyle w:val="NormalWeb"/>
        <w:numPr>
          <w:ilvl w:val="1"/>
          <w:numId w:val="73"/>
        </w:numPr>
        <w:spacing w:before="0"/>
      </w:pPr>
      <w:r w:rsidRPr="00CD4B6A">
        <w:t>Provides insights into user awareness and trust in the system’s classifications.</w:t>
      </w:r>
    </w:p>
    <w:p w14:paraId="2535C66E" w14:textId="77777777" w:rsidR="00FE22B4" w:rsidRDefault="00FE22B4" w:rsidP="00FE22B4">
      <w:pPr>
        <w:pStyle w:val="NormalWeb"/>
        <w:spacing w:before="0"/>
      </w:pPr>
    </w:p>
    <w:p w14:paraId="6F8532EF" w14:textId="77777777" w:rsidR="00FE22B4" w:rsidRPr="00CD4B6A" w:rsidRDefault="00FE22B4" w:rsidP="00FE22B4">
      <w:pPr>
        <w:pStyle w:val="NormalWeb"/>
        <w:spacing w:before="0"/>
      </w:pPr>
    </w:p>
    <w:p w14:paraId="33C2372C" w14:textId="77777777" w:rsidR="00CD4B6A" w:rsidRPr="00CD4B6A" w:rsidRDefault="00CD4B6A" w:rsidP="00774B24">
      <w:pPr>
        <w:pStyle w:val="NormalWeb"/>
        <w:ind w:left="720"/>
      </w:pPr>
      <w:r w:rsidRPr="00CD4B6A">
        <w:lastRenderedPageBreak/>
        <w:t>Phishing Emails by Model:</w:t>
      </w:r>
    </w:p>
    <w:p w14:paraId="3CCB5A3E" w14:textId="77777777" w:rsidR="00CD4B6A" w:rsidRPr="00CD4B6A" w:rsidRDefault="00CD4B6A" w:rsidP="001373DC">
      <w:pPr>
        <w:pStyle w:val="NormalWeb"/>
        <w:numPr>
          <w:ilvl w:val="1"/>
          <w:numId w:val="73"/>
        </w:numPr>
        <w:spacing w:before="0"/>
      </w:pPr>
      <w:r w:rsidRPr="00CD4B6A">
        <w:t>Shows the distribution of phishing emails detected by each machine learning model.</w:t>
      </w:r>
    </w:p>
    <w:p w14:paraId="6051CC65" w14:textId="77777777" w:rsidR="00CD4B6A" w:rsidRPr="00CD4B6A" w:rsidRDefault="00CD4B6A" w:rsidP="001373DC">
      <w:pPr>
        <w:pStyle w:val="NormalWeb"/>
        <w:numPr>
          <w:ilvl w:val="1"/>
          <w:numId w:val="73"/>
        </w:numPr>
        <w:spacing w:before="0"/>
      </w:pPr>
      <w:r w:rsidRPr="00CD4B6A">
        <w:t>Enables evaluation of model contributions and effectiveness, guiding decisions on model usage and improvement.</w:t>
      </w:r>
    </w:p>
    <w:p w14:paraId="3D1B30A8" w14:textId="77777777" w:rsidR="00CD4B6A" w:rsidRPr="00CD4B6A" w:rsidRDefault="00CD4B6A" w:rsidP="00774B24">
      <w:pPr>
        <w:pStyle w:val="NormalWeb"/>
        <w:ind w:left="720"/>
      </w:pPr>
      <w:r w:rsidRPr="00CD4B6A">
        <w:t>Top Targeted Users:</w:t>
      </w:r>
    </w:p>
    <w:p w14:paraId="5726816F" w14:textId="77777777" w:rsidR="00CD4B6A" w:rsidRPr="00CD4B6A" w:rsidRDefault="00CD4B6A" w:rsidP="001373DC">
      <w:pPr>
        <w:pStyle w:val="NormalWeb"/>
        <w:numPr>
          <w:ilvl w:val="1"/>
          <w:numId w:val="73"/>
        </w:numPr>
        <w:spacing w:before="0"/>
      </w:pPr>
      <w:r w:rsidRPr="00CD4B6A">
        <w:t>Highlights users who received the most phishing emails.</w:t>
      </w:r>
    </w:p>
    <w:p w14:paraId="7B406872" w14:textId="77777777" w:rsidR="00CD4B6A" w:rsidRPr="00CD4B6A" w:rsidRDefault="00CD4B6A" w:rsidP="001373DC">
      <w:pPr>
        <w:pStyle w:val="NormalWeb"/>
        <w:numPr>
          <w:ilvl w:val="1"/>
          <w:numId w:val="73"/>
        </w:numPr>
        <w:spacing w:before="0"/>
      </w:pPr>
      <w:r w:rsidRPr="00CD4B6A">
        <w:t>Assists in identifying vulnerable accounts and implementing targeted protective measures.</w:t>
      </w:r>
    </w:p>
    <w:p w14:paraId="70F3D78B" w14:textId="77777777" w:rsidR="00CD4B6A" w:rsidRDefault="00CD4B6A" w:rsidP="00CD4B6A">
      <w:pPr>
        <w:pStyle w:val="NormalWeb"/>
      </w:pPr>
      <w:r w:rsidRPr="00CD4B6A">
        <w:t>These charts collectively provide a comprehensive view of system performance, user engagement, and phishing trends, ensuring administrators can make informed decisions to improve security.</w:t>
      </w:r>
    </w:p>
    <w:p w14:paraId="2BAA9FD9" w14:textId="7DC45379" w:rsidR="00774B24" w:rsidRDefault="00774B24" w:rsidP="00774B24">
      <w:pPr>
        <w:rPr>
          <w:b/>
          <w:bCs/>
          <w:szCs w:val="24"/>
        </w:rPr>
      </w:pPr>
      <w:r w:rsidRPr="00774B24">
        <w:rPr>
          <w:b/>
          <w:bCs/>
          <w:szCs w:val="24"/>
        </w:rPr>
        <w:t xml:space="preserve">Display in the User's </w:t>
      </w:r>
      <w:r w:rsidRPr="00774B24">
        <w:rPr>
          <w:b/>
          <w:bCs/>
        </w:rPr>
        <w:t>Email</w:t>
      </w:r>
      <w:r w:rsidRPr="00774B24">
        <w:rPr>
          <w:b/>
          <w:bCs/>
          <w:szCs w:val="24"/>
        </w:rPr>
        <w:t xml:space="preserve"> Inbox</w:t>
      </w:r>
    </w:p>
    <w:p w14:paraId="52847381" w14:textId="141BB166" w:rsidR="00EB28DF" w:rsidRPr="00774B24" w:rsidRDefault="00A76C76" w:rsidP="00774B24">
      <w:pPr>
        <w:rPr>
          <w:b/>
          <w:bCs/>
          <w:szCs w:val="24"/>
        </w:rPr>
      </w:pPr>
      <w:r>
        <w:rPr>
          <w:b/>
          <w:noProof/>
          <w:szCs w:val="24"/>
        </w:rPr>
        <w:pict w14:anchorId="3F68244C">
          <v:shape id="_x0000_i1086" type="#_x0000_t75" style="width:467.7pt;height:202.2pt;visibility:visible;mso-wrap-style:square">
            <v:imagedata r:id="rId80" o:title=""/>
          </v:shape>
        </w:pict>
      </w:r>
    </w:p>
    <w:p w14:paraId="4BC3165B" w14:textId="77777777" w:rsidR="00774B24" w:rsidRPr="00774B24" w:rsidRDefault="00774B24" w:rsidP="001373DC">
      <w:pPr>
        <w:pStyle w:val="NormalWeb"/>
        <w:numPr>
          <w:ilvl w:val="0"/>
          <w:numId w:val="75"/>
        </w:numPr>
      </w:pPr>
      <w:r w:rsidRPr="00774B24">
        <w:t>Email Updates:</w:t>
      </w:r>
    </w:p>
    <w:p w14:paraId="163D88B0" w14:textId="77777777" w:rsidR="00774B24" w:rsidRPr="00774B24" w:rsidRDefault="00774B24" w:rsidP="001373DC">
      <w:pPr>
        <w:pStyle w:val="NormalWeb"/>
        <w:numPr>
          <w:ilvl w:val="1"/>
          <w:numId w:val="75"/>
        </w:numPr>
        <w:spacing w:before="0"/>
      </w:pPr>
      <w:r w:rsidRPr="00774B24">
        <w:t>The system successfully updated emails in the user's Outlook inbox, tagging them with the appropriate classification:</w:t>
      </w:r>
    </w:p>
    <w:p w14:paraId="51B1836E" w14:textId="77777777" w:rsidR="00774B24" w:rsidRPr="00774B24" w:rsidRDefault="00774B24" w:rsidP="001373DC">
      <w:pPr>
        <w:pStyle w:val="NormalWeb"/>
        <w:numPr>
          <w:ilvl w:val="2"/>
          <w:numId w:val="75"/>
        </w:numPr>
        <w:spacing w:before="0"/>
      </w:pPr>
      <w:r w:rsidRPr="00774B24">
        <w:t>Subject Tags: Added labels like "[Phishing]" or "[Safe]" to email subjects.</w:t>
      </w:r>
    </w:p>
    <w:p w14:paraId="220BF558" w14:textId="77777777" w:rsidR="00774B24" w:rsidRPr="00774B24" w:rsidRDefault="00774B24" w:rsidP="001373DC">
      <w:pPr>
        <w:pStyle w:val="NormalWeb"/>
        <w:numPr>
          <w:ilvl w:val="2"/>
          <w:numId w:val="75"/>
        </w:numPr>
        <w:spacing w:before="0"/>
      </w:pPr>
      <w:r w:rsidRPr="00774B24">
        <w:t>Category Assignment: Marked emails with color-coded categories for better visual differentiation in the inbox.</w:t>
      </w:r>
    </w:p>
    <w:p w14:paraId="25914E54" w14:textId="77777777" w:rsidR="001B02D2" w:rsidRPr="001B02D2" w:rsidRDefault="001B02D2" w:rsidP="001B02D2">
      <w:pPr>
        <w:rPr>
          <w:b/>
          <w:bCs/>
          <w:szCs w:val="24"/>
        </w:rPr>
      </w:pPr>
      <w:r w:rsidRPr="001B02D2">
        <w:rPr>
          <w:b/>
          <w:bCs/>
        </w:rPr>
        <w:lastRenderedPageBreak/>
        <w:t>Observations</w:t>
      </w:r>
    </w:p>
    <w:p w14:paraId="5276A53C" w14:textId="77777777" w:rsidR="001B02D2" w:rsidRPr="001B02D2" w:rsidRDefault="001B02D2" w:rsidP="001373DC">
      <w:pPr>
        <w:pStyle w:val="NormalWeb"/>
        <w:numPr>
          <w:ilvl w:val="0"/>
          <w:numId w:val="76"/>
        </w:numPr>
        <w:spacing w:before="0"/>
      </w:pPr>
      <w:r w:rsidRPr="001B02D2">
        <w:t>Real-Time Functionality:</w:t>
      </w:r>
    </w:p>
    <w:p w14:paraId="2CADDBE5" w14:textId="77777777" w:rsidR="001B02D2" w:rsidRPr="001B02D2" w:rsidRDefault="001B02D2" w:rsidP="001373DC">
      <w:pPr>
        <w:pStyle w:val="NormalWeb"/>
        <w:numPr>
          <w:ilvl w:val="1"/>
          <w:numId w:val="76"/>
        </w:numPr>
        <w:spacing w:before="0"/>
      </w:pPr>
      <w:r w:rsidRPr="001B02D2">
        <w:t>The system effectively handled real-time email fetching and classification updates, reflecting changes immediately on the front end and in the user’s email client.</w:t>
      </w:r>
    </w:p>
    <w:p w14:paraId="24D9A5A7" w14:textId="77777777" w:rsidR="001B02D2" w:rsidRPr="001B02D2" w:rsidRDefault="001B02D2" w:rsidP="001373DC">
      <w:pPr>
        <w:pStyle w:val="NormalWeb"/>
        <w:numPr>
          <w:ilvl w:val="0"/>
          <w:numId w:val="76"/>
        </w:numPr>
        <w:spacing w:before="0"/>
      </w:pPr>
      <w:r w:rsidRPr="001B02D2">
        <w:t>User-Friendly Design:</w:t>
      </w:r>
    </w:p>
    <w:p w14:paraId="4CB4B9C1" w14:textId="77777777" w:rsidR="001B02D2" w:rsidRPr="001B02D2" w:rsidRDefault="001B02D2" w:rsidP="001373DC">
      <w:pPr>
        <w:pStyle w:val="NormalWeb"/>
        <w:numPr>
          <w:ilvl w:val="1"/>
          <w:numId w:val="76"/>
        </w:numPr>
        <w:spacing w:before="0"/>
      </w:pPr>
      <w:r w:rsidRPr="001B02D2">
        <w:t>The intuitive grid on the Detail Page and visually rich Dashboard made it easy for users to track and understand phishing trends and email statuses.</w:t>
      </w:r>
    </w:p>
    <w:p w14:paraId="4C4702E5" w14:textId="77777777" w:rsidR="001B02D2" w:rsidRPr="001B02D2" w:rsidRDefault="001B02D2" w:rsidP="001373DC">
      <w:pPr>
        <w:pStyle w:val="NormalWeb"/>
        <w:numPr>
          <w:ilvl w:val="0"/>
          <w:numId w:val="76"/>
        </w:numPr>
        <w:spacing w:before="0"/>
      </w:pPr>
      <w:r w:rsidRPr="001B02D2">
        <w:t>Reliability:</w:t>
      </w:r>
    </w:p>
    <w:p w14:paraId="5B46E69A" w14:textId="77777777" w:rsidR="001B02D2" w:rsidRDefault="001B02D2" w:rsidP="001373DC">
      <w:pPr>
        <w:pStyle w:val="NormalWeb"/>
        <w:numPr>
          <w:ilvl w:val="1"/>
          <w:numId w:val="76"/>
        </w:numPr>
        <w:spacing w:before="0"/>
      </w:pPr>
      <w:r w:rsidRPr="001B02D2">
        <w:t>All classified emails were accurately displayed on the system and updated in the user's inbox without delays or errors.</w:t>
      </w:r>
    </w:p>
    <w:p w14:paraId="3BB8117F" w14:textId="45E9AC22" w:rsidR="00EB6DAA" w:rsidRDefault="008840CE" w:rsidP="008840CE">
      <w:pPr>
        <w:pStyle w:val="Heading2"/>
        <w:tabs>
          <w:tab w:val="num" w:pos="-2700"/>
        </w:tabs>
        <w:rPr>
          <w:sz w:val="27"/>
          <w:lang w:eastAsia="en-US"/>
        </w:rPr>
      </w:pPr>
      <w:bookmarkStart w:id="117" w:name="_Toc186579954"/>
      <w:bookmarkStart w:id="118" w:name="_Toc186617101"/>
      <w:r>
        <w:rPr>
          <w:rStyle w:val="Strong"/>
          <w:b w:val="0"/>
          <w:bCs w:val="0"/>
        </w:rPr>
        <w:t>Discussion</w:t>
      </w:r>
      <w:bookmarkEnd w:id="117"/>
      <w:bookmarkEnd w:id="118"/>
    </w:p>
    <w:p w14:paraId="4CF35EBC" w14:textId="77777777" w:rsidR="00F2202D" w:rsidRPr="00F2202D" w:rsidRDefault="00F2202D" w:rsidP="00F2202D">
      <w:pPr>
        <w:pStyle w:val="BodyText"/>
        <w:rPr>
          <w:lang w:eastAsia="en-US"/>
        </w:rPr>
      </w:pPr>
      <w:r w:rsidRPr="00F2202D">
        <w:rPr>
          <w:lang w:eastAsia="en-US"/>
        </w:rPr>
        <w:t>The phishing detection system presented in this project demonstrates a robust and functional solution for identifying and managing phishing emails. The system integrates advanced machine learning models, Azure Graph API, and a user-friendly front end to provide real-time classification, visualization, and actionable insights. However, there are several areas where improvements and optimizations can be made:</w:t>
      </w:r>
    </w:p>
    <w:p w14:paraId="2F8642C4" w14:textId="77777777" w:rsidR="00F2202D" w:rsidRPr="00F2202D" w:rsidRDefault="00F2202D" w:rsidP="005078CD">
      <w:pPr>
        <w:pStyle w:val="BodyText"/>
        <w:rPr>
          <w:lang w:eastAsia="en-US"/>
        </w:rPr>
      </w:pPr>
      <w:r w:rsidRPr="00F2202D">
        <w:rPr>
          <w:b/>
          <w:bCs/>
          <w:lang w:eastAsia="en-US"/>
        </w:rPr>
        <w:t>Local Deployment</w:t>
      </w:r>
      <w:r w:rsidRPr="00F2202D">
        <w:rPr>
          <w:lang w:eastAsia="en-US"/>
        </w:rPr>
        <w:t>:</w:t>
      </w:r>
    </w:p>
    <w:p w14:paraId="4CBC2554" w14:textId="77777777" w:rsidR="00F2202D" w:rsidRPr="00F2202D" w:rsidRDefault="00F2202D" w:rsidP="005078CD">
      <w:pPr>
        <w:pStyle w:val="BodyText"/>
        <w:rPr>
          <w:lang w:eastAsia="en-US"/>
        </w:rPr>
      </w:pPr>
      <w:r w:rsidRPr="00F2202D">
        <w:rPr>
          <w:lang w:eastAsia="en-US"/>
        </w:rPr>
        <w:t>Currently, the system is deployed and tested locally, which limits its scalability and accessibility. While this setup was sufficient for the scope of this project, it highlights the need for a cloud-based deployment for broader usability and better performance.</w:t>
      </w:r>
    </w:p>
    <w:p w14:paraId="68F0F655" w14:textId="77777777" w:rsidR="00F2202D" w:rsidRPr="00F2202D" w:rsidRDefault="00F2202D" w:rsidP="005078CD">
      <w:pPr>
        <w:pStyle w:val="BodyText"/>
        <w:rPr>
          <w:lang w:eastAsia="en-US"/>
        </w:rPr>
      </w:pPr>
      <w:r w:rsidRPr="00F2202D">
        <w:rPr>
          <w:b/>
          <w:bCs/>
          <w:lang w:eastAsia="en-US"/>
        </w:rPr>
        <w:t>Model Performance</w:t>
      </w:r>
      <w:r w:rsidRPr="00F2202D">
        <w:rPr>
          <w:lang w:eastAsia="en-US"/>
        </w:rPr>
        <w:t>:</w:t>
      </w:r>
    </w:p>
    <w:p w14:paraId="7F270D84" w14:textId="77777777" w:rsidR="00F2202D" w:rsidRPr="00F2202D" w:rsidRDefault="00F2202D" w:rsidP="005078CD">
      <w:pPr>
        <w:pStyle w:val="BodyText"/>
        <w:rPr>
          <w:lang w:eastAsia="en-US"/>
        </w:rPr>
      </w:pPr>
      <w:r w:rsidRPr="00F2202D">
        <w:rPr>
          <w:lang w:eastAsia="en-US"/>
        </w:rPr>
        <w:t xml:space="preserve">The models (Naive Bayes, GRU, and LSTM) have shown excellent performance in identifying phishing emails. However, their performance could be further enhanced by integrating more advanced architectures like </w:t>
      </w:r>
      <w:r w:rsidRPr="00E562E7">
        <w:rPr>
          <w:lang w:eastAsia="en-US"/>
        </w:rPr>
        <w:t>BERT combined with LSTM</w:t>
      </w:r>
      <w:r w:rsidRPr="00F2202D">
        <w:rPr>
          <w:lang w:eastAsia="en-US"/>
        </w:rPr>
        <w:t xml:space="preserve"> or transformer-based models to better handle complex and obfuscated phishing strategies.</w:t>
      </w:r>
    </w:p>
    <w:p w14:paraId="04A84D90" w14:textId="77777777" w:rsidR="005078CD" w:rsidRDefault="005078CD" w:rsidP="005078CD">
      <w:pPr>
        <w:pStyle w:val="BodyText"/>
        <w:rPr>
          <w:b/>
          <w:bCs/>
          <w:lang w:eastAsia="en-US"/>
        </w:rPr>
      </w:pPr>
    </w:p>
    <w:p w14:paraId="183E7DB6" w14:textId="32626ACF" w:rsidR="00F2202D" w:rsidRPr="00F2202D" w:rsidRDefault="00F2202D" w:rsidP="005078CD">
      <w:pPr>
        <w:pStyle w:val="BodyText"/>
        <w:rPr>
          <w:lang w:eastAsia="en-US"/>
        </w:rPr>
      </w:pPr>
      <w:r w:rsidRPr="00F2202D">
        <w:rPr>
          <w:b/>
          <w:bCs/>
          <w:lang w:eastAsia="en-US"/>
        </w:rPr>
        <w:lastRenderedPageBreak/>
        <w:t>Language Limitation</w:t>
      </w:r>
      <w:r w:rsidRPr="00F2202D">
        <w:rPr>
          <w:lang w:eastAsia="en-US"/>
        </w:rPr>
        <w:t>:</w:t>
      </w:r>
    </w:p>
    <w:p w14:paraId="3069733A" w14:textId="77777777" w:rsidR="00F2202D" w:rsidRPr="00F2202D" w:rsidRDefault="00F2202D" w:rsidP="005078CD">
      <w:pPr>
        <w:pStyle w:val="BodyText"/>
        <w:rPr>
          <w:lang w:eastAsia="en-US"/>
        </w:rPr>
      </w:pPr>
      <w:r w:rsidRPr="00F2202D">
        <w:rPr>
          <w:lang w:eastAsia="en-US"/>
        </w:rPr>
        <w:t>The current system supports only English emails. This limitation restricts its applicability in multilingual environments. Expanding support for other languages is essential to make the system more inclusive and globally relevant.</w:t>
      </w:r>
    </w:p>
    <w:p w14:paraId="5876562E" w14:textId="77777777" w:rsidR="00F2202D" w:rsidRPr="00F2202D" w:rsidRDefault="00F2202D" w:rsidP="005078CD">
      <w:pPr>
        <w:pStyle w:val="BodyText"/>
        <w:rPr>
          <w:lang w:eastAsia="en-US"/>
        </w:rPr>
      </w:pPr>
      <w:r w:rsidRPr="00F2202D">
        <w:rPr>
          <w:b/>
          <w:bCs/>
          <w:lang w:eastAsia="en-US"/>
        </w:rPr>
        <w:t>Real-Time Processing</w:t>
      </w:r>
      <w:r w:rsidRPr="00F2202D">
        <w:rPr>
          <w:lang w:eastAsia="en-US"/>
        </w:rPr>
        <w:t>:</w:t>
      </w:r>
    </w:p>
    <w:p w14:paraId="4ED501F2" w14:textId="77777777" w:rsidR="00F2202D" w:rsidRPr="00F2202D" w:rsidRDefault="00F2202D" w:rsidP="005078CD">
      <w:pPr>
        <w:pStyle w:val="BodyText"/>
        <w:rPr>
          <w:lang w:eastAsia="en-US"/>
        </w:rPr>
      </w:pPr>
      <w:r w:rsidRPr="00F2202D">
        <w:rPr>
          <w:lang w:eastAsia="en-US"/>
        </w:rPr>
        <w:t>While the system processes emails in real-time using webhook notifications, handling a higher volume of simultaneous emails could strain the current architecture. Optimizing the backend to support large-scale concurrent email processing is critical for enterprise use cases.</w:t>
      </w:r>
    </w:p>
    <w:p w14:paraId="5CB87595" w14:textId="77777777" w:rsidR="00F2202D" w:rsidRPr="00F2202D" w:rsidRDefault="00F2202D" w:rsidP="005078CD">
      <w:pPr>
        <w:pStyle w:val="BodyText"/>
        <w:rPr>
          <w:lang w:eastAsia="en-US"/>
        </w:rPr>
      </w:pPr>
      <w:r w:rsidRPr="00F2202D">
        <w:rPr>
          <w:b/>
          <w:bCs/>
          <w:lang w:eastAsia="en-US"/>
        </w:rPr>
        <w:t>Advanced Email Content Analysis</w:t>
      </w:r>
      <w:r w:rsidRPr="00F2202D">
        <w:rPr>
          <w:lang w:eastAsia="en-US"/>
        </w:rPr>
        <w:t>:</w:t>
      </w:r>
    </w:p>
    <w:p w14:paraId="2B83B8B6" w14:textId="204F7720" w:rsidR="00F2202D" w:rsidRDefault="00C84BE2" w:rsidP="005078CD">
      <w:pPr>
        <w:pStyle w:val="BodyText"/>
        <w:rPr>
          <w:lang w:eastAsia="en-US"/>
        </w:rPr>
      </w:pPr>
      <w:r>
        <w:rPr>
          <w:lang w:eastAsia="en-US"/>
        </w:rPr>
        <w:t>T</w:t>
      </w:r>
      <w:r w:rsidR="00F2202D" w:rsidRPr="00F2202D">
        <w:rPr>
          <w:lang w:eastAsia="en-US"/>
        </w:rPr>
        <w:t>he system primarily focuses on textual data. Incorporating advanced techniques like URL path analysis, malware detection, and attachment inspection can significantly improve its phishing detection capabilities.</w:t>
      </w:r>
    </w:p>
    <w:p w14:paraId="2FEA4287" w14:textId="77777777" w:rsidR="005576D8" w:rsidRDefault="005576D8" w:rsidP="005576D8">
      <w:pPr>
        <w:pStyle w:val="BodyText"/>
        <w:spacing w:before="0"/>
        <w:rPr>
          <w:lang w:eastAsia="en-US"/>
        </w:rPr>
      </w:pPr>
    </w:p>
    <w:p w14:paraId="2FC4A6CD" w14:textId="77777777" w:rsidR="00C84BE2" w:rsidRDefault="00C84BE2" w:rsidP="005576D8">
      <w:pPr>
        <w:pStyle w:val="BodyText"/>
        <w:spacing w:before="0"/>
        <w:rPr>
          <w:lang w:eastAsia="en-US"/>
        </w:rPr>
      </w:pPr>
    </w:p>
    <w:p w14:paraId="7A4E1D16" w14:textId="77777777" w:rsidR="00C84BE2" w:rsidRDefault="00C84BE2" w:rsidP="005576D8">
      <w:pPr>
        <w:pStyle w:val="BodyText"/>
        <w:spacing w:before="0"/>
        <w:rPr>
          <w:lang w:eastAsia="en-US"/>
        </w:rPr>
      </w:pPr>
    </w:p>
    <w:p w14:paraId="308456CF" w14:textId="77777777" w:rsidR="00C84BE2" w:rsidRDefault="00C84BE2" w:rsidP="005576D8">
      <w:pPr>
        <w:pStyle w:val="BodyText"/>
        <w:spacing w:before="0"/>
        <w:rPr>
          <w:lang w:eastAsia="en-US"/>
        </w:rPr>
      </w:pPr>
    </w:p>
    <w:p w14:paraId="6DCF303B" w14:textId="77777777" w:rsidR="00C84BE2" w:rsidRDefault="00C84BE2" w:rsidP="005576D8">
      <w:pPr>
        <w:pStyle w:val="BodyText"/>
        <w:spacing w:before="0"/>
        <w:rPr>
          <w:lang w:eastAsia="en-US"/>
        </w:rPr>
      </w:pPr>
    </w:p>
    <w:p w14:paraId="2CDBF83E" w14:textId="77777777" w:rsidR="00C84BE2" w:rsidRDefault="00C84BE2" w:rsidP="005576D8">
      <w:pPr>
        <w:pStyle w:val="BodyText"/>
        <w:spacing w:before="0"/>
        <w:rPr>
          <w:lang w:eastAsia="en-US"/>
        </w:rPr>
      </w:pPr>
    </w:p>
    <w:p w14:paraId="61CA3346" w14:textId="77777777" w:rsidR="00C84BE2" w:rsidRDefault="00C84BE2" w:rsidP="005576D8">
      <w:pPr>
        <w:pStyle w:val="BodyText"/>
        <w:spacing w:before="0"/>
        <w:rPr>
          <w:lang w:eastAsia="en-US"/>
        </w:rPr>
      </w:pPr>
    </w:p>
    <w:p w14:paraId="0A9EF84C" w14:textId="77777777" w:rsidR="00C84BE2" w:rsidRDefault="00C84BE2" w:rsidP="005576D8">
      <w:pPr>
        <w:pStyle w:val="BodyText"/>
        <w:spacing w:before="0"/>
        <w:rPr>
          <w:lang w:eastAsia="en-US"/>
        </w:rPr>
      </w:pPr>
    </w:p>
    <w:p w14:paraId="40C76050" w14:textId="77777777" w:rsidR="00C84BE2" w:rsidRDefault="00C84BE2" w:rsidP="005576D8">
      <w:pPr>
        <w:pStyle w:val="BodyText"/>
        <w:spacing w:before="0"/>
        <w:rPr>
          <w:lang w:eastAsia="en-US"/>
        </w:rPr>
      </w:pPr>
    </w:p>
    <w:p w14:paraId="5D3D1554" w14:textId="77777777" w:rsidR="00C84BE2" w:rsidRDefault="00C84BE2" w:rsidP="005576D8">
      <w:pPr>
        <w:pStyle w:val="BodyText"/>
        <w:spacing w:before="0"/>
        <w:rPr>
          <w:lang w:eastAsia="en-US"/>
        </w:rPr>
      </w:pPr>
    </w:p>
    <w:p w14:paraId="359C1D22" w14:textId="77777777" w:rsidR="00C84BE2" w:rsidRDefault="00C84BE2" w:rsidP="005576D8">
      <w:pPr>
        <w:pStyle w:val="BodyText"/>
        <w:spacing w:before="0"/>
        <w:rPr>
          <w:lang w:eastAsia="en-US"/>
        </w:rPr>
      </w:pPr>
    </w:p>
    <w:p w14:paraId="2C744110" w14:textId="77777777" w:rsidR="005576D8" w:rsidRDefault="005576D8" w:rsidP="005576D8">
      <w:pPr>
        <w:pStyle w:val="BodyText"/>
        <w:spacing w:before="0"/>
        <w:rPr>
          <w:lang w:eastAsia="en-US"/>
        </w:rPr>
      </w:pPr>
    </w:p>
    <w:p w14:paraId="63818A29" w14:textId="72B72AB8" w:rsidR="008A3EF8" w:rsidRPr="00C84BE2" w:rsidRDefault="005576D8" w:rsidP="00C84BE2">
      <w:pPr>
        <w:pStyle w:val="Heading1"/>
        <w:numPr>
          <w:ilvl w:val="0"/>
          <w:numId w:val="0"/>
        </w:numPr>
        <w:ind w:left="720" w:hanging="720"/>
        <w:jc w:val="center"/>
      </w:pPr>
      <w:bookmarkStart w:id="119" w:name="_Toc186617103"/>
      <w:r w:rsidRPr="000B3AB8">
        <w:lastRenderedPageBreak/>
        <w:t>Chapter 5: Conclusion and Future Work</w:t>
      </w:r>
      <w:bookmarkEnd w:id="119"/>
    </w:p>
    <w:p w14:paraId="00BC3AAF" w14:textId="77777777" w:rsidR="00C84BE2" w:rsidRPr="00C84BE2" w:rsidRDefault="00C84BE2" w:rsidP="00C84BE2">
      <w:pPr>
        <w:pStyle w:val="ListParagraph"/>
        <w:keepNext/>
        <w:numPr>
          <w:ilvl w:val="0"/>
          <w:numId w:val="2"/>
        </w:numPr>
        <w:tabs>
          <w:tab w:val="clear" w:pos="-2700"/>
          <w:tab w:val="left" w:pos="720"/>
        </w:tabs>
        <w:spacing w:after="120" w:line="240" w:lineRule="auto"/>
        <w:ind w:left="720"/>
        <w:outlineLvl w:val="0"/>
        <w:rPr>
          <w:rStyle w:val="Strong"/>
          <w:rFonts w:ascii="Arial" w:hAnsi="Arial" w:cs="Arial"/>
          <w:b w:val="0"/>
          <w:vanish/>
          <w:kern w:val="32"/>
          <w:sz w:val="36"/>
          <w:szCs w:val="36"/>
        </w:rPr>
      </w:pPr>
      <w:bookmarkStart w:id="120" w:name="_Toc186579957"/>
      <w:bookmarkStart w:id="121" w:name="_Toc186617104"/>
      <w:bookmarkEnd w:id="121"/>
    </w:p>
    <w:p w14:paraId="746BC5FD" w14:textId="4CEED05C" w:rsidR="00FC375D" w:rsidRDefault="00FC375D" w:rsidP="00C84BE2">
      <w:pPr>
        <w:pStyle w:val="Heading2"/>
        <w:rPr>
          <w:sz w:val="27"/>
          <w:lang w:eastAsia="en-US"/>
        </w:rPr>
      </w:pPr>
      <w:bookmarkStart w:id="122" w:name="_Toc186617105"/>
      <w:r w:rsidRPr="00C84BE2">
        <w:rPr>
          <w:rStyle w:val="Strong"/>
          <w:b w:val="0"/>
          <w:bCs w:val="0"/>
        </w:rPr>
        <w:t>Conclusion</w:t>
      </w:r>
      <w:bookmarkEnd w:id="120"/>
      <w:bookmarkEnd w:id="122"/>
    </w:p>
    <w:p w14:paraId="65977903" w14:textId="77777777" w:rsidR="00FC375D" w:rsidRDefault="00FC375D" w:rsidP="00FC375D">
      <w:pPr>
        <w:pStyle w:val="NormalWeb"/>
      </w:pPr>
      <w:r>
        <w:t>This project presents a comprehensive phishing detection system that leverages advanced machine learning models, real-time email processing, and an intuitive user interface to tackle the growing challenge of email-based cyber threats. The integration of the Naive Bayes, GRU, and LSTM models with Azure Graph API and a responsive front end ensures a robust and functional solution for identifying and managing phishing emails.</w:t>
      </w:r>
    </w:p>
    <w:p w14:paraId="7F0A5CE6" w14:textId="77777777" w:rsidR="00FC375D" w:rsidRDefault="00FC375D" w:rsidP="00FC375D">
      <w:pPr>
        <w:pStyle w:val="NormalWeb"/>
      </w:pPr>
      <w:r>
        <w:t>The system successfully demonstrates the ability to classify emails accurately, provide real-time updates, and present actionable insights through detailed visualizations and user-friendly tools. While the current implementation operates locally, it serves as a solid foundation for further enhancements, including cloud deployment, advanced model integration, multilingual support, and improved scalability to handle larger datasets and concurrent email traffic.</w:t>
      </w:r>
    </w:p>
    <w:p w14:paraId="4B9AEA93" w14:textId="70894712" w:rsidR="00FC375D" w:rsidRDefault="00FC375D" w:rsidP="00FC375D">
      <w:pPr>
        <w:pStyle w:val="NormalWeb"/>
      </w:pPr>
      <w:r>
        <w:t xml:space="preserve">This work highlights the potential of combining machine learning, modern APIs, and thoughtful system design to address real-world cybersecurity challenges. </w:t>
      </w:r>
    </w:p>
    <w:p w14:paraId="41166B62" w14:textId="77777777" w:rsidR="00C84BE2" w:rsidRDefault="00C84BE2" w:rsidP="00C84BE2">
      <w:pPr>
        <w:pStyle w:val="Heading2"/>
        <w:rPr>
          <w:sz w:val="27"/>
          <w:lang w:eastAsia="en-US"/>
        </w:rPr>
      </w:pPr>
      <w:bookmarkStart w:id="123" w:name="_Toc186579956"/>
      <w:bookmarkStart w:id="124" w:name="_Toc186617106"/>
      <w:r>
        <w:rPr>
          <w:rStyle w:val="Strong"/>
          <w:b w:val="0"/>
        </w:rPr>
        <w:t>Future Work</w:t>
      </w:r>
      <w:bookmarkEnd w:id="123"/>
      <w:bookmarkEnd w:id="124"/>
    </w:p>
    <w:p w14:paraId="142253C3" w14:textId="77777777" w:rsidR="00C84BE2" w:rsidRPr="008A3EF8" w:rsidRDefault="00C84BE2" w:rsidP="00C84BE2">
      <w:pPr>
        <w:pStyle w:val="BodyText"/>
        <w:rPr>
          <w:lang w:eastAsia="en-US"/>
        </w:rPr>
      </w:pPr>
      <w:r w:rsidRPr="008A3EF8">
        <w:rPr>
          <w:lang w:eastAsia="en-US"/>
        </w:rPr>
        <w:t>To address the current limitations and expand the system's functionality, the following future enhancements are proposed:</w:t>
      </w:r>
    </w:p>
    <w:p w14:paraId="03F42C6C" w14:textId="77777777" w:rsidR="00C84BE2" w:rsidRPr="008A3EF8" w:rsidRDefault="00C84BE2" w:rsidP="00C84BE2">
      <w:pPr>
        <w:pStyle w:val="BodyText"/>
        <w:rPr>
          <w:lang w:eastAsia="en-US"/>
        </w:rPr>
      </w:pPr>
      <w:r w:rsidRPr="008A3EF8">
        <w:rPr>
          <w:b/>
          <w:bCs/>
          <w:lang w:eastAsia="en-US"/>
        </w:rPr>
        <w:t>Cloud Deployment</w:t>
      </w:r>
      <w:r w:rsidRPr="008A3EF8">
        <w:rPr>
          <w:lang w:eastAsia="en-US"/>
        </w:rPr>
        <w:t>:</w:t>
      </w:r>
    </w:p>
    <w:p w14:paraId="4958D0C6" w14:textId="77777777" w:rsidR="00C84BE2" w:rsidRPr="008A3EF8" w:rsidRDefault="00C84BE2" w:rsidP="001373DC">
      <w:pPr>
        <w:pStyle w:val="BodyText"/>
        <w:numPr>
          <w:ilvl w:val="0"/>
          <w:numId w:val="77"/>
        </w:numPr>
        <w:spacing w:before="0"/>
        <w:rPr>
          <w:lang w:eastAsia="en-US"/>
        </w:rPr>
      </w:pPr>
      <w:r w:rsidRPr="008A3EF8">
        <w:rPr>
          <w:lang w:eastAsia="en-US"/>
        </w:rPr>
        <w:t>Transition the system to a cloud-based infrastructure to improve scalability, reliability, and accessibility.</w:t>
      </w:r>
    </w:p>
    <w:p w14:paraId="6F4E15D7" w14:textId="77777777" w:rsidR="00C84BE2" w:rsidRPr="008A3EF8" w:rsidRDefault="00C84BE2" w:rsidP="001373DC">
      <w:pPr>
        <w:pStyle w:val="BodyText"/>
        <w:numPr>
          <w:ilvl w:val="0"/>
          <w:numId w:val="77"/>
        </w:numPr>
        <w:spacing w:before="0"/>
        <w:rPr>
          <w:lang w:eastAsia="en-US"/>
        </w:rPr>
      </w:pPr>
      <w:r w:rsidRPr="008A3EF8">
        <w:rPr>
          <w:lang w:eastAsia="en-US"/>
        </w:rPr>
        <w:t xml:space="preserve">Leverage cloud services like </w:t>
      </w:r>
      <w:r w:rsidRPr="006E7015">
        <w:rPr>
          <w:lang w:eastAsia="en-US"/>
        </w:rPr>
        <w:t>AWS, Azure, or Google Cloud</w:t>
      </w:r>
      <w:r w:rsidRPr="008A3EF8">
        <w:rPr>
          <w:lang w:eastAsia="en-US"/>
        </w:rPr>
        <w:t xml:space="preserve"> to handle larger email volumes and provide seamless integration for multiple users and organizations.</w:t>
      </w:r>
    </w:p>
    <w:p w14:paraId="21A8D81C" w14:textId="77777777" w:rsidR="00C84BE2" w:rsidRPr="008A3EF8" w:rsidRDefault="00C84BE2" w:rsidP="00C84BE2">
      <w:pPr>
        <w:pStyle w:val="BodyText"/>
        <w:rPr>
          <w:lang w:eastAsia="en-US"/>
        </w:rPr>
      </w:pPr>
      <w:r w:rsidRPr="008A3EF8">
        <w:rPr>
          <w:b/>
          <w:bCs/>
          <w:lang w:eastAsia="en-US"/>
        </w:rPr>
        <w:t>Integration of Advanced Models</w:t>
      </w:r>
      <w:r w:rsidRPr="008A3EF8">
        <w:rPr>
          <w:lang w:eastAsia="en-US"/>
        </w:rPr>
        <w:t>:</w:t>
      </w:r>
    </w:p>
    <w:p w14:paraId="65777F83" w14:textId="47E5F6E3" w:rsidR="00C84BE2" w:rsidRPr="008A3EF8" w:rsidRDefault="00C84BE2" w:rsidP="001373DC">
      <w:pPr>
        <w:pStyle w:val="BodyText"/>
        <w:numPr>
          <w:ilvl w:val="0"/>
          <w:numId w:val="78"/>
        </w:numPr>
        <w:spacing w:before="0"/>
        <w:rPr>
          <w:lang w:eastAsia="en-US"/>
        </w:rPr>
      </w:pPr>
      <w:r w:rsidRPr="008A3EF8">
        <w:rPr>
          <w:lang w:eastAsia="en-US"/>
        </w:rPr>
        <w:t xml:space="preserve">Incorporate </w:t>
      </w:r>
      <w:r w:rsidR="005F718B">
        <w:rPr>
          <w:lang w:eastAsia="en-US"/>
        </w:rPr>
        <w:t>advanced</w:t>
      </w:r>
      <w:r w:rsidRPr="008A3EF8">
        <w:rPr>
          <w:lang w:eastAsia="en-US"/>
        </w:rPr>
        <w:t xml:space="preserve"> models such as BERT combined with LSTM to enhance the detection of complex phishing patterns.</w:t>
      </w:r>
    </w:p>
    <w:p w14:paraId="71DD98C9" w14:textId="4BB2446F" w:rsidR="00C84BE2" w:rsidRPr="008A3EF8" w:rsidRDefault="00C84BE2" w:rsidP="001373DC">
      <w:pPr>
        <w:pStyle w:val="BodyText"/>
        <w:numPr>
          <w:ilvl w:val="0"/>
          <w:numId w:val="78"/>
        </w:numPr>
        <w:spacing w:before="0"/>
        <w:rPr>
          <w:lang w:eastAsia="en-US"/>
        </w:rPr>
      </w:pPr>
      <w:r w:rsidRPr="008A3EF8">
        <w:rPr>
          <w:lang w:eastAsia="en-US"/>
        </w:rPr>
        <w:t>Explore ensemble learning techniques to combine the strengths of different models for better accuracy and robustness.</w:t>
      </w:r>
    </w:p>
    <w:p w14:paraId="5D3B5B7E" w14:textId="77777777" w:rsidR="00C84BE2" w:rsidRPr="008A3EF8" w:rsidRDefault="00C84BE2" w:rsidP="00C84BE2">
      <w:pPr>
        <w:pStyle w:val="BodyText"/>
        <w:rPr>
          <w:lang w:eastAsia="en-US"/>
        </w:rPr>
      </w:pPr>
      <w:r w:rsidRPr="008A3EF8">
        <w:rPr>
          <w:b/>
          <w:bCs/>
          <w:lang w:eastAsia="en-US"/>
        </w:rPr>
        <w:lastRenderedPageBreak/>
        <w:t>Multilingual Support</w:t>
      </w:r>
      <w:r w:rsidRPr="008A3EF8">
        <w:rPr>
          <w:lang w:eastAsia="en-US"/>
        </w:rPr>
        <w:t>:</w:t>
      </w:r>
    </w:p>
    <w:p w14:paraId="4931D002" w14:textId="77777777" w:rsidR="00C84BE2" w:rsidRPr="008A3EF8" w:rsidRDefault="00C84BE2" w:rsidP="001373DC">
      <w:pPr>
        <w:pStyle w:val="BodyText"/>
        <w:numPr>
          <w:ilvl w:val="0"/>
          <w:numId w:val="79"/>
        </w:numPr>
        <w:spacing w:before="0"/>
        <w:rPr>
          <w:lang w:eastAsia="en-US"/>
        </w:rPr>
      </w:pPr>
      <w:r w:rsidRPr="008A3EF8">
        <w:rPr>
          <w:lang w:eastAsia="en-US"/>
        </w:rPr>
        <w:t>Extend the system to support multiple languages beyond English, using techniques like multilingual embeddings or pretrained models like mBERT.</w:t>
      </w:r>
    </w:p>
    <w:p w14:paraId="1705B166" w14:textId="77777777" w:rsidR="00C84BE2" w:rsidRPr="008A3EF8" w:rsidRDefault="00C84BE2" w:rsidP="001373DC">
      <w:pPr>
        <w:pStyle w:val="BodyText"/>
        <w:numPr>
          <w:ilvl w:val="0"/>
          <w:numId w:val="79"/>
        </w:numPr>
        <w:spacing w:before="0"/>
        <w:rPr>
          <w:lang w:eastAsia="en-US"/>
        </w:rPr>
      </w:pPr>
      <w:r w:rsidRPr="008A3EF8">
        <w:rPr>
          <w:lang w:eastAsia="en-US"/>
        </w:rPr>
        <w:t>This would make the system applicable in diverse environments and industries.</w:t>
      </w:r>
    </w:p>
    <w:p w14:paraId="50735345" w14:textId="77777777" w:rsidR="00C84BE2" w:rsidRPr="008A3EF8" w:rsidRDefault="00C84BE2" w:rsidP="00C84BE2">
      <w:pPr>
        <w:pStyle w:val="BodyText"/>
        <w:rPr>
          <w:lang w:eastAsia="en-US"/>
        </w:rPr>
      </w:pPr>
      <w:r w:rsidRPr="008A3EF8">
        <w:rPr>
          <w:b/>
          <w:bCs/>
          <w:lang w:eastAsia="en-US"/>
        </w:rPr>
        <w:t>Advanced Analysis Techniques</w:t>
      </w:r>
      <w:r w:rsidRPr="008A3EF8">
        <w:rPr>
          <w:lang w:eastAsia="en-US"/>
        </w:rPr>
        <w:t>:</w:t>
      </w:r>
    </w:p>
    <w:p w14:paraId="734E6743" w14:textId="77777777" w:rsidR="00C84BE2" w:rsidRPr="008A3EF8" w:rsidRDefault="00C84BE2" w:rsidP="001373DC">
      <w:pPr>
        <w:pStyle w:val="BodyText"/>
        <w:numPr>
          <w:ilvl w:val="0"/>
          <w:numId w:val="80"/>
        </w:numPr>
        <w:spacing w:before="0"/>
        <w:rPr>
          <w:lang w:eastAsia="en-US"/>
        </w:rPr>
      </w:pPr>
      <w:r w:rsidRPr="008A3EF8">
        <w:rPr>
          <w:lang w:eastAsia="en-US"/>
        </w:rPr>
        <w:t>Integrate advanced tools to analyze URLs, detect malware in email attachments, and assess the overall risk of emails.</w:t>
      </w:r>
    </w:p>
    <w:p w14:paraId="21DC7672" w14:textId="77777777" w:rsidR="00C84BE2" w:rsidRPr="008A3EF8" w:rsidRDefault="00C84BE2" w:rsidP="001373DC">
      <w:pPr>
        <w:pStyle w:val="BodyText"/>
        <w:numPr>
          <w:ilvl w:val="0"/>
          <w:numId w:val="80"/>
        </w:numPr>
        <w:spacing w:before="0"/>
        <w:rPr>
          <w:lang w:eastAsia="en-US"/>
        </w:rPr>
      </w:pPr>
      <w:r w:rsidRPr="008A3EF8">
        <w:rPr>
          <w:lang w:eastAsia="en-US"/>
        </w:rPr>
        <w:t>Apply heuristic and sandboxing techniques to evaluate suspicious files and links dynamically.</w:t>
      </w:r>
    </w:p>
    <w:p w14:paraId="21B8A5B1" w14:textId="77777777" w:rsidR="00C84BE2" w:rsidRPr="008A3EF8" w:rsidRDefault="00C84BE2" w:rsidP="00C84BE2">
      <w:pPr>
        <w:pStyle w:val="BodyText"/>
        <w:rPr>
          <w:lang w:eastAsia="en-US"/>
        </w:rPr>
      </w:pPr>
      <w:r w:rsidRPr="008A3EF8">
        <w:rPr>
          <w:b/>
          <w:bCs/>
          <w:lang w:eastAsia="en-US"/>
        </w:rPr>
        <w:t>Scalable Architecture</w:t>
      </w:r>
      <w:r w:rsidRPr="008A3EF8">
        <w:rPr>
          <w:lang w:eastAsia="en-US"/>
        </w:rPr>
        <w:t>:</w:t>
      </w:r>
    </w:p>
    <w:p w14:paraId="43B94C92" w14:textId="77777777" w:rsidR="00C84BE2" w:rsidRPr="008A3EF8" w:rsidRDefault="00C84BE2" w:rsidP="001373DC">
      <w:pPr>
        <w:pStyle w:val="BodyText"/>
        <w:numPr>
          <w:ilvl w:val="0"/>
          <w:numId w:val="80"/>
        </w:numPr>
        <w:spacing w:before="0"/>
        <w:rPr>
          <w:lang w:eastAsia="en-US"/>
        </w:rPr>
      </w:pPr>
      <w:r w:rsidRPr="008A3EF8">
        <w:rPr>
          <w:lang w:eastAsia="en-US"/>
        </w:rPr>
        <w:t>Redesign the system architecture to efficiently handle high volumes of emails and concurrent requests.</w:t>
      </w:r>
    </w:p>
    <w:p w14:paraId="36BB4BA4" w14:textId="77777777" w:rsidR="00C84BE2" w:rsidRPr="008A3EF8" w:rsidRDefault="00C84BE2" w:rsidP="001373DC">
      <w:pPr>
        <w:pStyle w:val="BodyText"/>
        <w:numPr>
          <w:ilvl w:val="0"/>
          <w:numId w:val="80"/>
        </w:numPr>
        <w:spacing w:before="0"/>
        <w:rPr>
          <w:lang w:eastAsia="en-US"/>
        </w:rPr>
      </w:pPr>
      <w:r w:rsidRPr="008A3EF8">
        <w:rPr>
          <w:lang w:eastAsia="en-US"/>
        </w:rPr>
        <w:t>Incorporate message queues (e.g., RabbitMQ or Kafka) and serverless functions to ensure the system remains responsive under heavy workloads.</w:t>
      </w:r>
    </w:p>
    <w:p w14:paraId="4A519ACF" w14:textId="77777777" w:rsidR="00C84BE2" w:rsidRPr="008A3EF8" w:rsidRDefault="00C84BE2" w:rsidP="00C84BE2">
      <w:pPr>
        <w:pStyle w:val="BodyText"/>
        <w:rPr>
          <w:lang w:eastAsia="en-US"/>
        </w:rPr>
      </w:pPr>
      <w:r w:rsidRPr="008A3EF8">
        <w:rPr>
          <w:b/>
          <w:bCs/>
          <w:lang w:eastAsia="en-US"/>
        </w:rPr>
        <w:t>User Behavior Integration</w:t>
      </w:r>
      <w:r w:rsidRPr="008A3EF8">
        <w:rPr>
          <w:lang w:eastAsia="en-US"/>
        </w:rPr>
        <w:t>:</w:t>
      </w:r>
    </w:p>
    <w:p w14:paraId="37ACD4EF" w14:textId="77777777" w:rsidR="00C84BE2" w:rsidRPr="008A3EF8" w:rsidRDefault="00C84BE2" w:rsidP="001373DC">
      <w:pPr>
        <w:pStyle w:val="BodyText"/>
        <w:numPr>
          <w:ilvl w:val="0"/>
          <w:numId w:val="80"/>
        </w:numPr>
        <w:spacing w:before="0"/>
        <w:rPr>
          <w:lang w:eastAsia="en-US"/>
        </w:rPr>
      </w:pPr>
      <w:r w:rsidRPr="008A3EF8">
        <w:rPr>
          <w:lang w:eastAsia="en-US"/>
        </w:rPr>
        <w:t>Develop mechanisms to incorporate user feedback into the system to improve model accuracy dynamically.</w:t>
      </w:r>
    </w:p>
    <w:p w14:paraId="7C71B794" w14:textId="77777777" w:rsidR="00C84BE2" w:rsidRPr="008A3EF8" w:rsidRDefault="00C84BE2" w:rsidP="001373DC">
      <w:pPr>
        <w:pStyle w:val="BodyText"/>
        <w:numPr>
          <w:ilvl w:val="0"/>
          <w:numId w:val="80"/>
        </w:numPr>
        <w:spacing w:before="0"/>
        <w:rPr>
          <w:lang w:eastAsia="en-US"/>
        </w:rPr>
      </w:pPr>
      <w:r w:rsidRPr="008A3EF8">
        <w:rPr>
          <w:lang w:eastAsia="en-US"/>
        </w:rPr>
        <w:t>Implement active learning techniques where mislabeled emails are used to retrain models periodically.</w:t>
      </w:r>
    </w:p>
    <w:p w14:paraId="319C920B" w14:textId="77777777" w:rsidR="00C84BE2" w:rsidRPr="008A3EF8" w:rsidRDefault="00C84BE2" w:rsidP="00C84BE2">
      <w:pPr>
        <w:pStyle w:val="BodyText"/>
        <w:rPr>
          <w:lang w:eastAsia="en-US"/>
        </w:rPr>
      </w:pPr>
      <w:r w:rsidRPr="008A3EF8">
        <w:rPr>
          <w:b/>
          <w:bCs/>
          <w:lang w:eastAsia="en-US"/>
        </w:rPr>
        <w:t>Improved Security Measures</w:t>
      </w:r>
      <w:r w:rsidRPr="008A3EF8">
        <w:rPr>
          <w:lang w:eastAsia="en-US"/>
        </w:rPr>
        <w:t>:</w:t>
      </w:r>
    </w:p>
    <w:p w14:paraId="5E9B6B6A" w14:textId="77777777" w:rsidR="00C84BE2" w:rsidRPr="008A3EF8" w:rsidRDefault="00C84BE2" w:rsidP="001373DC">
      <w:pPr>
        <w:pStyle w:val="BodyText"/>
        <w:numPr>
          <w:ilvl w:val="0"/>
          <w:numId w:val="80"/>
        </w:numPr>
        <w:spacing w:before="0"/>
        <w:rPr>
          <w:lang w:eastAsia="en-US"/>
        </w:rPr>
      </w:pPr>
      <w:r w:rsidRPr="008A3EF8">
        <w:rPr>
          <w:lang w:eastAsia="en-US"/>
        </w:rPr>
        <w:t>Strengthen the system's security by incorporating email spoofing detection, anti-phishing frameworks, and encrypted data handling.</w:t>
      </w:r>
    </w:p>
    <w:p w14:paraId="0B749CED" w14:textId="77777777" w:rsidR="00C84BE2" w:rsidRPr="008A3EF8" w:rsidRDefault="00C84BE2" w:rsidP="001373DC">
      <w:pPr>
        <w:pStyle w:val="BodyText"/>
        <w:numPr>
          <w:ilvl w:val="0"/>
          <w:numId w:val="80"/>
        </w:numPr>
        <w:spacing w:before="0"/>
        <w:rPr>
          <w:lang w:eastAsia="en-US"/>
        </w:rPr>
      </w:pPr>
      <w:r w:rsidRPr="008A3EF8">
        <w:rPr>
          <w:lang w:eastAsia="en-US"/>
        </w:rPr>
        <w:t>Ensure compliance with industry standards like GDPR for email handling.</w:t>
      </w:r>
    </w:p>
    <w:p w14:paraId="13B4D44B" w14:textId="77777777" w:rsidR="00C84BE2" w:rsidRPr="008A3EF8" w:rsidRDefault="00C84BE2" w:rsidP="00C84BE2">
      <w:pPr>
        <w:pStyle w:val="BodyText"/>
        <w:rPr>
          <w:lang w:eastAsia="en-US"/>
        </w:rPr>
      </w:pPr>
      <w:r w:rsidRPr="008A3EF8">
        <w:rPr>
          <w:b/>
          <w:bCs/>
          <w:lang w:eastAsia="en-US"/>
        </w:rPr>
        <w:t>Dashboard Enhancements</w:t>
      </w:r>
      <w:r w:rsidRPr="008A3EF8">
        <w:rPr>
          <w:lang w:eastAsia="en-US"/>
        </w:rPr>
        <w:t>:</w:t>
      </w:r>
    </w:p>
    <w:p w14:paraId="1B40EA76" w14:textId="77777777" w:rsidR="00C84BE2" w:rsidRPr="008A3EF8" w:rsidRDefault="00C84BE2" w:rsidP="001373DC">
      <w:pPr>
        <w:pStyle w:val="BodyText"/>
        <w:numPr>
          <w:ilvl w:val="0"/>
          <w:numId w:val="80"/>
        </w:numPr>
        <w:spacing w:before="0"/>
        <w:rPr>
          <w:lang w:eastAsia="en-US"/>
        </w:rPr>
      </w:pPr>
      <w:r w:rsidRPr="008A3EF8">
        <w:rPr>
          <w:lang w:eastAsia="en-US"/>
        </w:rPr>
        <w:t>Expand the dashboard to include predictive analytics and trend forecasting for phishing activity.</w:t>
      </w:r>
    </w:p>
    <w:p w14:paraId="246F6099" w14:textId="77777777" w:rsidR="00C84BE2" w:rsidRDefault="00C84BE2" w:rsidP="001373DC">
      <w:pPr>
        <w:pStyle w:val="BodyText"/>
        <w:numPr>
          <w:ilvl w:val="0"/>
          <w:numId w:val="80"/>
        </w:numPr>
        <w:spacing w:before="0"/>
        <w:rPr>
          <w:lang w:eastAsia="en-US"/>
        </w:rPr>
      </w:pPr>
      <w:r w:rsidRPr="008A3EF8">
        <w:rPr>
          <w:lang w:eastAsia="en-US"/>
        </w:rPr>
        <w:t>Provide detailed user-specific insights to help administrators take proactive measures.</w:t>
      </w:r>
    </w:p>
    <w:p w14:paraId="53FFC5B8" w14:textId="77777777" w:rsidR="00AB58C5" w:rsidRPr="00AB58C5" w:rsidRDefault="00AB58C5" w:rsidP="00AB58C5">
      <w:pPr>
        <w:pStyle w:val="BodyText"/>
      </w:pPr>
    </w:p>
    <w:p w14:paraId="048DDBC8" w14:textId="77777777" w:rsidR="009F352C" w:rsidRDefault="009F352C" w:rsidP="009F352C">
      <w:pPr>
        <w:pStyle w:val="Chapter"/>
      </w:pPr>
      <w:bookmarkStart w:id="125" w:name="_Toc186579958"/>
      <w:bookmarkStart w:id="126" w:name="_Toc186617107"/>
      <w:bookmarkEnd w:id="27"/>
      <w:bookmarkEnd w:id="28"/>
      <w:bookmarkEnd w:id="92"/>
      <w:bookmarkEnd w:id="93"/>
      <w:bookmarkEnd w:id="94"/>
      <w:bookmarkEnd w:id="95"/>
      <w:bookmarkEnd w:id="96"/>
      <w:r>
        <w:lastRenderedPageBreak/>
        <w:t>References</w:t>
      </w:r>
      <w:bookmarkEnd w:id="125"/>
      <w:bookmarkEnd w:id="126"/>
    </w:p>
    <w:p w14:paraId="5135300B" w14:textId="77777777" w:rsidR="009F352C" w:rsidRPr="00DA1976" w:rsidRDefault="009F352C" w:rsidP="009F352C">
      <w:r w:rsidRPr="00DA1976">
        <w:t>[1] Verizon, "202</w:t>
      </w:r>
      <w:r>
        <w:t>4</w:t>
      </w:r>
      <w:r w:rsidRPr="00DA1976">
        <w:t xml:space="preserve"> Data Breach Investigations Report," 202</w:t>
      </w:r>
      <w:r>
        <w:t>4</w:t>
      </w:r>
      <w:r w:rsidRPr="00DA1976">
        <w:t xml:space="preserve">. [Online]. Available: </w:t>
      </w:r>
      <w:hyperlink r:id="rId81" w:history="1">
        <w:r w:rsidRPr="004D0789">
          <w:rPr>
            <w:rStyle w:val="Hyperlink"/>
          </w:rPr>
          <w:t>https://www.verizon.com/business/resources/reports/dbir/.</w:t>
        </w:r>
      </w:hyperlink>
    </w:p>
    <w:p w14:paraId="0080EC2B" w14:textId="77777777" w:rsidR="009F352C" w:rsidRPr="00DA1976" w:rsidRDefault="009F352C" w:rsidP="009F352C">
      <w:r w:rsidRPr="00DA1976">
        <w:t xml:space="preserve">[2] </w:t>
      </w:r>
      <w:r>
        <w:t>M</w:t>
      </w:r>
      <w:r w:rsidRPr="00DA1976">
        <w:t xml:space="preserve">. </w:t>
      </w:r>
      <w:r>
        <w:t>Tracy</w:t>
      </w:r>
      <w:r w:rsidRPr="00DA1976">
        <w:t xml:space="preserve">, </w:t>
      </w:r>
      <w:r>
        <w:t>W. Jansen</w:t>
      </w:r>
      <w:r w:rsidRPr="00DA1976">
        <w:t xml:space="preserve">, and </w:t>
      </w:r>
      <w:r>
        <w:t>K. Scarfone</w:t>
      </w:r>
      <w:r w:rsidRPr="00DA1976">
        <w:t xml:space="preserve">, "Guidelines on Electronic Mail Security," </w:t>
      </w:r>
      <w:r w:rsidRPr="00DA1976">
        <w:rPr>
          <w:i/>
          <w:iCs/>
        </w:rPr>
        <w:t>NIST Special Publication 800-45 Version 2</w:t>
      </w:r>
      <w:r w:rsidRPr="00DA1976">
        <w:t>, National Institute of Standards and Technology, 20</w:t>
      </w:r>
      <w:r>
        <w:t>07</w:t>
      </w:r>
      <w:r w:rsidRPr="00DA1976">
        <w:t>.</w:t>
      </w:r>
    </w:p>
    <w:p w14:paraId="6CF0DCC0" w14:textId="77777777" w:rsidR="009F352C" w:rsidRPr="00DA1976" w:rsidRDefault="009F352C" w:rsidP="009F352C">
      <w:r w:rsidRPr="00DA1976">
        <w:t xml:space="preserve">[3] </w:t>
      </w:r>
      <w:r w:rsidRPr="00C87A14">
        <w:t xml:space="preserve">Atawneh, S.; Aljehani, H. "Phishing Email Detection Model Using Deep Learning." </w:t>
      </w:r>
      <w:r w:rsidRPr="00C87A14">
        <w:rPr>
          <w:i/>
          <w:iCs/>
        </w:rPr>
        <w:t>Electronics 2023, 12</w:t>
      </w:r>
      <w:r w:rsidRPr="00C87A14">
        <w:t xml:space="preserve">, 4261. </w:t>
      </w:r>
      <w:hyperlink r:id="rId82" w:history="1">
        <w:r w:rsidRPr="004D0789">
          <w:rPr>
            <w:rStyle w:val="Hyperlink"/>
          </w:rPr>
          <w:t>https://doi.org/10.3390/electronics12204261</w:t>
        </w:r>
      </w:hyperlink>
      <w:r>
        <w:t>.</w:t>
      </w:r>
    </w:p>
    <w:p w14:paraId="6F519541" w14:textId="77777777" w:rsidR="009F352C" w:rsidRDefault="009F352C" w:rsidP="009F352C">
      <w:r w:rsidRPr="00DA1976">
        <w:t>[4] Deloitte, "</w:t>
      </w:r>
      <w:r w:rsidRPr="002A6360">
        <w:t xml:space="preserve"> Cyber considerations amid a global pandemic</w:t>
      </w:r>
      <w:r w:rsidRPr="00DA1976">
        <w:t>," 202</w:t>
      </w:r>
      <w:r>
        <w:t>2</w:t>
      </w:r>
      <w:r w:rsidRPr="00DA1976">
        <w:t xml:space="preserve">. [Online]. Available: </w:t>
      </w:r>
      <w:hyperlink r:id="rId83" w:history="1">
        <w:r w:rsidRPr="00DA1976">
          <w:rPr>
            <w:rStyle w:val="Hyperlink"/>
          </w:rPr>
          <w:t>https://www.deloitte.com</w:t>
        </w:r>
      </w:hyperlink>
      <w:r w:rsidRPr="00DA1976">
        <w:t>.</w:t>
      </w:r>
    </w:p>
    <w:p w14:paraId="27D7CC63" w14:textId="77777777" w:rsidR="009F352C" w:rsidRDefault="009F352C" w:rsidP="009F352C">
      <w:r w:rsidRPr="00943BC7">
        <w:t>[</w:t>
      </w:r>
      <w:r>
        <w:t>5</w:t>
      </w:r>
      <w:r w:rsidRPr="00943BC7">
        <w:t xml:space="preserve">] N. Abdullah, "Phishing Email Dataset," Kaggle, 2023. [Online]. Available: </w:t>
      </w:r>
      <w:hyperlink r:id="rId84" w:tgtFrame="_new" w:history="1">
        <w:r w:rsidRPr="00943BC7">
          <w:rPr>
            <w:rStyle w:val="Hyperlink"/>
          </w:rPr>
          <w:t>https://www.kaggle.com/datasets/naserabdullahalam/phishing-email-dataset</w:t>
        </w:r>
      </w:hyperlink>
      <w:r w:rsidRPr="00943BC7">
        <w:t>.</w:t>
      </w:r>
    </w:p>
    <w:p w14:paraId="1CC8A97D" w14:textId="77777777" w:rsidR="009F352C" w:rsidRPr="00943BC7" w:rsidRDefault="009F352C" w:rsidP="009F352C">
      <w:r w:rsidRPr="00943BC7">
        <w:t>[</w:t>
      </w:r>
      <w:r>
        <w:t>6</w:t>
      </w:r>
      <w:r w:rsidRPr="00943BC7">
        <w:t xml:space="preserve">] </w:t>
      </w:r>
      <w:r w:rsidRPr="00364EFC">
        <w:t xml:space="preserve">"Incremental learning," </w:t>
      </w:r>
      <w:r w:rsidRPr="00364EFC">
        <w:rPr>
          <w:i/>
          <w:iCs/>
        </w:rPr>
        <w:t>Wikipedia</w:t>
      </w:r>
      <w:r w:rsidRPr="00364EFC">
        <w:t xml:space="preserve">, Dec. 30, 2024. [Online]. Available: </w:t>
      </w:r>
      <w:hyperlink r:id="rId85" w:tgtFrame="_new" w:history="1">
        <w:r w:rsidRPr="00364EFC">
          <w:rPr>
            <w:rStyle w:val="Hyperlink"/>
          </w:rPr>
          <w:t>https://en.wikipedia.org/wiki/Incremental_learning</w:t>
        </w:r>
      </w:hyperlink>
      <w:r w:rsidRPr="00364EFC">
        <w:t>.</w:t>
      </w:r>
    </w:p>
    <w:p w14:paraId="591AEABD" w14:textId="77777777" w:rsidR="009F352C" w:rsidRPr="00943BC7" w:rsidRDefault="009F352C" w:rsidP="009F352C">
      <w:r w:rsidRPr="00943BC7">
        <w:t>[</w:t>
      </w:r>
      <w:r>
        <w:t>7</w:t>
      </w:r>
      <w:r w:rsidRPr="00943BC7">
        <w:t xml:space="preserve">] </w:t>
      </w:r>
      <w:r w:rsidRPr="00F24CC5">
        <w:t xml:space="preserve">"Create subscription," </w:t>
      </w:r>
      <w:r w:rsidRPr="00F24CC5">
        <w:rPr>
          <w:i/>
          <w:iCs/>
        </w:rPr>
        <w:t>Microsoft Learn</w:t>
      </w:r>
      <w:r w:rsidRPr="00F24CC5">
        <w:t xml:space="preserve">, </w:t>
      </w:r>
      <w:r>
        <w:t>Oct</w:t>
      </w:r>
      <w:r w:rsidRPr="00F24CC5">
        <w:t xml:space="preserve">. </w:t>
      </w:r>
      <w:r>
        <w:t>28</w:t>
      </w:r>
      <w:r w:rsidRPr="00F24CC5">
        <w:t xml:space="preserve">, 2024. [Online]. Available: </w:t>
      </w:r>
      <w:hyperlink r:id="rId86" w:tgtFrame="_new" w:history="1">
        <w:r w:rsidRPr="00F24CC5">
          <w:rPr>
            <w:rStyle w:val="Hyperlink"/>
          </w:rPr>
          <w:t>https://learn.microsoft.com/en-us/graph/api/subscription-post-subscriptions?view=graph-rest-1.0&amp;tabs=http</w:t>
        </w:r>
      </w:hyperlink>
      <w:r>
        <w:t>.</w:t>
      </w:r>
    </w:p>
    <w:p w14:paraId="78AC35B0" w14:textId="77777777" w:rsidR="009F352C" w:rsidRDefault="009F352C" w:rsidP="009F352C">
      <w:r w:rsidRPr="00943BC7">
        <w:t>[</w:t>
      </w:r>
      <w:r>
        <w:t>8</w:t>
      </w:r>
      <w:r w:rsidRPr="00943BC7">
        <w:t xml:space="preserve">] </w:t>
      </w:r>
      <w:r w:rsidRPr="009C3AE5">
        <w:t>"</w:t>
      </w:r>
      <w:r w:rsidRPr="0003321B">
        <w:t xml:space="preserve"> Microsoft Graph REST API v1.0 endpoint reference</w:t>
      </w:r>
      <w:r w:rsidRPr="009C3AE5">
        <w:t xml:space="preserve">," </w:t>
      </w:r>
      <w:r w:rsidRPr="009C3AE5">
        <w:rPr>
          <w:i/>
          <w:iCs/>
        </w:rPr>
        <w:t>Microsoft Learn</w:t>
      </w:r>
      <w:r w:rsidRPr="009C3AE5">
        <w:t xml:space="preserve">, </w:t>
      </w:r>
      <w:r>
        <w:t>July</w:t>
      </w:r>
      <w:r w:rsidRPr="009C3AE5">
        <w:t xml:space="preserve">. </w:t>
      </w:r>
      <w:r>
        <w:t>16</w:t>
      </w:r>
      <w:r w:rsidRPr="009C3AE5">
        <w:t xml:space="preserve">, 2024. [Online]. Available: </w:t>
      </w:r>
      <w:hyperlink r:id="rId87" w:history="1">
        <w:r w:rsidRPr="00C570FB">
          <w:rPr>
            <w:rStyle w:val="Hyperlink"/>
          </w:rPr>
          <w:t>https://learn.microsoft.com/en-us/graph/api/overview?view=graph-rest-1.0&amp;preserve-view=true</w:t>
        </w:r>
      </w:hyperlink>
      <w:r w:rsidRPr="009C3AE5">
        <w:t xml:space="preserve">. </w:t>
      </w:r>
    </w:p>
    <w:p w14:paraId="0194A9C3" w14:textId="77777777" w:rsidR="009F352C" w:rsidRDefault="009F352C" w:rsidP="009F352C">
      <w:r>
        <w:t xml:space="preserve">[9] </w:t>
      </w:r>
      <w:r w:rsidRPr="00532EAC">
        <w:t xml:space="preserve">J. Patel, "URL-based Heuristic Detection of Phishing Emails," </w:t>
      </w:r>
      <w:r w:rsidRPr="00532EAC">
        <w:rPr>
          <w:i/>
          <w:iCs/>
        </w:rPr>
        <w:t>University of Victoria</w:t>
      </w:r>
      <w:r w:rsidRPr="00532EAC">
        <w:t xml:space="preserve">, 2018. [Online]. Available: </w:t>
      </w:r>
      <w:hyperlink r:id="rId88" w:history="1">
        <w:r w:rsidRPr="00532EAC">
          <w:rPr>
            <w:rStyle w:val="Hyperlink"/>
          </w:rPr>
          <w:t>https://dspace.library.uvic.ca</w:t>
        </w:r>
      </w:hyperlink>
      <w:r w:rsidRPr="00532EAC">
        <w:t>.</w:t>
      </w:r>
    </w:p>
    <w:p w14:paraId="3F414507" w14:textId="77777777" w:rsidR="009F352C" w:rsidRPr="005F0E83" w:rsidRDefault="009F352C" w:rsidP="009F352C">
      <w:r>
        <w:t xml:space="preserve">[10] </w:t>
      </w:r>
      <w:r w:rsidRPr="005F0E83">
        <w:t xml:space="preserve">R. Dhamija, J. D. Tygar, and M. Hearst, "Why phishing works," in </w:t>
      </w:r>
      <w:r w:rsidRPr="005F0E83">
        <w:rPr>
          <w:i/>
          <w:iCs/>
        </w:rPr>
        <w:t>Proc. SIGCHI Conf. Human Factors Comput. Syst.</w:t>
      </w:r>
      <w:r w:rsidRPr="005F0E83">
        <w:t xml:space="preserve">, Montreal, QC, Canada, 2006, pp. 581-590. [Online]. Available: </w:t>
      </w:r>
      <w:hyperlink r:id="rId89" w:history="1">
        <w:r w:rsidRPr="005F0E83">
          <w:rPr>
            <w:rStyle w:val="Hyperlink"/>
          </w:rPr>
          <w:t>https://people.eecs.berkeley.edu/~tygar/papers/Phishing/why_phishing_works.pdf</w:t>
        </w:r>
      </w:hyperlink>
    </w:p>
    <w:p w14:paraId="4601F74F" w14:textId="77777777" w:rsidR="009F352C" w:rsidRPr="005F0E83" w:rsidRDefault="009F352C" w:rsidP="009F352C">
      <w:r w:rsidRPr="00A838A1">
        <w:lastRenderedPageBreak/>
        <w:t xml:space="preserve">[11] </w:t>
      </w:r>
      <w:r w:rsidRPr="005F0E83">
        <w:t xml:space="preserve">G. Xiang and J. Hong, "A hybrid phishing detection approach by identity discovery and keywords retrieval," in </w:t>
      </w:r>
      <w:r w:rsidRPr="005F0E83">
        <w:rPr>
          <w:i/>
          <w:iCs/>
        </w:rPr>
        <w:t>Proc. 18th Int. Conf. World Wide Web (WWW)</w:t>
      </w:r>
      <w:r w:rsidRPr="005F0E83">
        <w:t xml:space="preserve">, Madrid, Spain, 2009, pp. 571-580. [Online]. Available: </w:t>
      </w:r>
      <w:hyperlink r:id="rId90" w:history="1">
        <w:r w:rsidRPr="005F0E83">
          <w:rPr>
            <w:rStyle w:val="Hyperlink"/>
          </w:rPr>
          <w:t>https://dl.acm.org/doi/10.1145/1526709.1526787</w:t>
        </w:r>
      </w:hyperlink>
    </w:p>
    <w:p w14:paraId="547967DE" w14:textId="77777777" w:rsidR="009F352C" w:rsidRPr="005F0E83" w:rsidRDefault="009F352C" w:rsidP="009F352C">
      <w:r w:rsidRPr="00A838A1">
        <w:t xml:space="preserve">[12] </w:t>
      </w:r>
      <w:r w:rsidRPr="0038740C">
        <w:t>A</w:t>
      </w:r>
      <w:r>
        <w:t xml:space="preserve">. </w:t>
      </w:r>
      <w:r w:rsidRPr="0038740C">
        <w:t>Mandadi</w:t>
      </w:r>
      <w:r>
        <w:t>, S. Boppana, V. Ravella, R. Kavitha</w:t>
      </w:r>
      <w:r w:rsidRPr="005F0E83">
        <w:t>, "</w:t>
      </w:r>
      <w:r w:rsidRPr="0033376F">
        <w:t xml:space="preserve"> Phishing Website Detection Using Machine Learning</w:t>
      </w:r>
      <w:r w:rsidRPr="005F0E83">
        <w:t xml:space="preserve">," </w:t>
      </w:r>
      <w:r w:rsidRPr="005F0E83">
        <w:rPr>
          <w:i/>
          <w:iCs/>
        </w:rPr>
        <w:t>IEEE Access</w:t>
      </w:r>
      <w:r w:rsidRPr="005F0E83">
        <w:t xml:space="preserve">, vol. 8, pp. 204603-204616, Nov. 2020. [Online]. Available: </w:t>
      </w:r>
      <w:hyperlink r:id="rId91" w:history="1">
        <w:r w:rsidRPr="00F21088">
          <w:rPr>
            <w:rStyle w:val="Hyperlink"/>
          </w:rPr>
          <w:t>https://ieeexplore.ieee.org/document/9824801</w:t>
        </w:r>
      </w:hyperlink>
    </w:p>
    <w:p w14:paraId="50928524" w14:textId="77777777" w:rsidR="009F352C" w:rsidRPr="005F0E83" w:rsidRDefault="009F352C" w:rsidP="009F352C">
      <w:r w:rsidRPr="00E77F9E">
        <w:t>[1</w:t>
      </w:r>
      <w:r>
        <w:t>3</w:t>
      </w:r>
      <w:r w:rsidRPr="00E77F9E">
        <w:t xml:space="preserve">] </w:t>
      </w:r>
      <w:r w:rsidRPr="005F0E83">
        <w:t xml:space="preserve">N. Chou, R. Ledesma, Y. Teraguchi, D. Boneh, and J. C. Mitchell, "Client-side defense against web-based identity theft," in </w:t>
      </w:r>
      <w:r w:rsidRPr="005F0E83">
        <w:rPr>
          <w:i/>
          <w:iCs/>
        </w:rPr>
        <w:t>Proc. 11th Annu. Netw. Distrib. Syst. Security Symp. (NDSS)</w:t>
      </w:r>
      <w:r w:rsidRPr="005F0E83">
        <w:t xml:space="preserve">, San Diego, CA, USA, Feb. 2004, pp. 1-16. [Online]. Available: </w:t>
      </w:r>
      <w:hyperlink r:id="rId92" w:history="1">
        <w:r w:rsidRPr="005F0E83">
          <w:rPr>
            <w:rStyle w:val="Hyperlink"/>
          </w:rPr>
          <w:t>https://crypto.stanford.edu/SpoofGuard/webspoof.pdf</w:t>
        </w:r>
      </w:hyperlink>
    </w:p>
    <w:p w14:paraId="200A9996" w14:textId="77777777" w:rsidR="009F352C" w:rsidRDefault="009F352C" w:rsidP="009F352C">
      <w:r w:rsidRPr="00E77F9E">
        <w:t>[1</w:t>
      </w:r>
      <w:r>
        <w:t>4</w:t>
      </w:r>
      <w:r w:rsidRPr="00E77F9E">
        <w:t xml:space="preserve">] </w:t>
      </w:r>
      <w:r w:rsidRPr="005F0E83">
        <w:t xml:space="preserve">M. Khonji, Y. Iraqi, and A. Jones, "Phishing detection: A literature survey," </w:t>
      </w:r>
      <w:r w:rsidRPr="005F0E83">
        <w:rPr>
          <w:i/>
          <w:iCs/>
        </w:rPr>
        <w:t>IEEE Commun. Surveys Tuts.</w:t>
      </w:r>
      <w:r w:rsidRPr="005F0E83">
        <w:t xml:space="preserve">, vol. 15, no. 4, pp. 2091-2121, Fourth Quarter 2013. [Online]. Available: </w:t>
      </w:r>
      <w:hyperlink r:id="rId93" w:history="1">
        <w:r w:rsidRPr="005F0E83">
          <w:rPr>
            <w:rStyle w:val="Hyperlink"/>
          </w:rPr>
          <w:t>https://ieeexplore.ieee.org/document/6497928</w:t>
        </w:r>
      </w:hyperlink>
    </w:p>
    <w:p w14:paraId="51B2CB5C" w14:textId="77777777" w:rsidR="009F352C" w:rsidRDefault="009F352C" w:rsidP="009F352C">
      <w:r w:rsidRPr="00F6777E">
        <w:t>[</w:t>
      </w:r>
      <w:r>
        <w:t>15</w:t>
      </w:r>
      <w:r w:rsidRPr="00F6777E">
        <w:t xml:space="preserve">] Microsoft, "SmartScreen Filter Overview," 2021. [Online]. Available: </w:t>
      </w:r>
      <w:hyperlink r:id="rId94" w:history="1">
        <w:r w:rsidRPr="00BB6409">
          <w:rPr>
            <w:rStyle w:val="Hyperlink"/>
          </w:rPr>
          <w:t>https://learn.microsoft.com/en-us/defender-office-365/anti-spam-protection-about</w:t>
        </w:r>
      </w:hyperlink>
      <w:r>
        <w:t>.</w:t>
      </w:r>
    </w:p>
    <w:p w14:paraId="53306748" w14:textId="77777777" w:rsidR="009F352C" w:rsidRDefault="009F352C" w:rsidP="009F352C">
      <w:r w:rsidRPr="00853542">
        <w:t>[1</w:t>
      </w:r>
      <w:r>
        <w:t>6</w:t>
      </w:r>
      <w:r w:rsidRPr="00853542">
        <w:t xml:space="preserve">] </w:t>
      </w:r>
      <w:r w:rsidRPr="0048000A">
        <w:t xml:space="preserve">Wikipedia contributors, "Naive Bayes spam filtering," Wikipedia, The Free Encyclopedia, [Online]. Available: </w:t>
      </w:r>
      <w:hyperlink r:id="rId95" w:history="1">
        <w:r w:rsidRPr="0048000A">
          <w:rPr>
            <w:rStyle w:val="Hyperlink"/>
          </w:rPr>
          <w:t>https://en.wikipedia.org/wiki/Naive_Bayes_spam_filtering</w:t>
        </w:r>
      </w:hyperlink>
      <w:r w:rsidRPr="0048000A">
        <w:t>.</w:t>
      </w:r>
    </w:p>
    <w:p w14:paraId="02F70D5A" w14:textId="77777777" w:rsidR="009F352C" w:rsidRPr="002345C2" w:rsidRDefault="009F352C" w:rsidP="009F352C">
      <w:r w:rsidRPr="002345C2">
        <w:t xml:space="preserve">[17] H. A. Mohammed, T. A. Sulaiman, and A. S. Mahmood, "Detection of Phishing Websites Using Naive Bayes Algorithm," </w:t>
      </w:r>
      <w:r w:rsidRPr="002345C2">
        <w:rPr>
          <w:i/>
          <w:iCs/>
        </w:rPr>
        <w:t>IEEE Int. Conf. Computer Applications &amp; Information Security (ICCAIS)</w:t>
      </w:r>
      <w:r w:rsidRPr="002345C2">
        <w:t xml:space="preserve">, Riyadh, Saudi Arabia, 2022. [Online]. Available: </w:t>
      </w:r>
      <w:hyperlink r:id="rId96" w:tgtFrame="_new" w:history="1">
        <w:r w:rsidRPr="002345C2">
          <w:rPr>
            <w:rStyle w:val="Hyperlink"/>
          </w:rPr>
          <w:t>https://ieeexplore.ieee.org/abstract/document/10561829</w:t>
        </w:r>
      </w:hyperlink>
      <w:r w:rsidRPr="002345C2">
        <w:t>.</w:t>
      </w:r>
    </w:p>
    <w:p w14:paraId="5AC7E127" w14:textId="77777777" w:rsidR="009F352C" w:rsidRPr="002345C2" w:rsidRDefault="009F352C" w:rsidP="009F352C">
      <w:r w:rsidRPr="002345C2">
        <w:t xml:space="preserve">[18] M. Al-Kasassbeh, I. M. Qattash, and A. Al-Madi, "Detection of Phishing Websites Using Naïve Bayes Algorithm," </w:t>
      </w:r>
      <w:r w:rsidRPr="002345C2">
        <w:rPr>
          <w:i/>
          <w:iCs/>
        </w:rPr>
        <w:t>International Journal of Recent Research and Review (IJRRR)</w:t>
      </w:r>
      <w:r w:rsidRPr="002345C2">
        <w:t xml:space="preserve">, vol. 11, no. 4, pp. 45-55, Dec. 2022. [Online]. Available: </w:t>
      </w:r>
      <w:hyperlink r:id="rId97" w:tgtFrame="_new" w:history="1">
        <w:r w:rsidRPr="002345C2">
          <w:rPr>
            <w:rStyle w:val="Hyperlink"/>
          </w:rPr>
          <w:t>https://www.ijrrr.com/papers11-4/paper6-Detection%20of%20Phishing%20Websites%20Using%20Na%C3%AFve%20Bayes%20Algorithms.pdf</w:t>
        </w:r>
      </w:hyperlink>
      <w:r w:rsidRPr="002345C2">
        <w:t>.</w:t>
      </w:r>
    </w:p>
    <w:p w14:paraId="41157C7F" w14:textId="77777777" w:rsidR="009F352C" w:rsidRDefault="009F352C" w:rsidP="009F352C">
      <w:r w:rsidRPr="002345C2">
        <w:lastRenderedPageBreak/>
        <w:t xml:space="preserve">[19] X. Zhang, Y. Fang, and W. Zhao, "Machine Learning Algorithms for Phishing Detection: A Comparative Study," </w:t>
      </w:r>
      <w:r w:rsidRPr="002345C2">
        <w:rPr>
          <w:i/>
          <w:iCs/>
        </w:rPr>
        <w:t>IEEE Trans. Computational Social Systems</w:t>
      </w:r>
      <w:r w:rsidRPr="002345C2">
        <w:t xml:space="preserve">, vol. 8, no. 5, pp. 993-1004, Oct. 2021. [Online]. Available: </w:t>
      </w:r>
      <w:hyperlink r:id="rId98" w:tgtFrame="_new" w:history="1">
        <w:r w:rsidRPr="002345C2">
          <w:rPr>
            <w:rStyle w:val="Hyperlink"/>
          </w:rPr>
          <w:t>https://ieeexplore.ieee.org/document/9930531</w:t>
        </w:r>
      </w:hyperlink>
      <w:r w:rsidRPr="002345C2">
        <w:t>.</w:t>
      </w:r>
    </w:p>
    <w:p w14:paraId="7055F11F" w14:textId="77777777" w:rsidR="009F352C" w:rsidRPr="002C5B6A" w:rsidRDefault="009F352C" w:rsidP="009F352C">
      <w:r>
        <w:t xml:space="preserve">[20] </w:t>
      </w:r>
      <w:r w:rsidRPr="002C5B6A">
        <w:t xml:space="preserve">K. Cho et al., "Gated recurrent unit," </w:t>
      </w:r>
      <w:r w:rsidRPr="002C5B6A">
        <w:rPr>
          <w:i/>
          <w:iCs/>
        </w:rPr>
        <w:t>Wikipedia</w:t>
      </w:r>
      <w:r w:rsidRPr="002C5B6A">
        <w:t xml:space="preserve">, Dec. 2024. [Online]. Available: </w:t>
      </w:r>
      <w:hyperlink r:id="rId99" w:tgtFrame="_new" w:history="1">
        <w:r>
          <w:rPr>
            <w:rStyle w:val="Hyperlink"/>
          </w:rPr>
          <w:t>https://en.wikipedia.org/wiki/Gated_recurrent_unit</w:t>
        </w:r>
      </w:hyperlink>
      <w:r w:rsidRPr="002C5B6A">
        <w:t xml:space="preserve">. </w:t>
      </w:r>
    </w:p>
    <w:p w14:paraId="2C101C10" w14:textId="77777777" w:rsidR="009F352C" w:rsidRDefault="009F352C" w:rsidP="009F352C">
      <w:r>
        <w:t>[21]</w:t>
      </w:r>
      <w:r w:rsidRPr="002C5B6A">
        <w:t xml:space="preserve"> S. A. Abbas et al., "Evaluating machine learning and deep learning approaches for phishing URL detection: A systematic review and future directions," </w:t>
      </w:r>
      <w:r w:rsidRPr="002C5B6A">
        <w:rPr>
          <w:i/>
          <w:iCs/>
        </w:rPr>
        <w:t>Academia.edu</w:t>
      </w:r>
      <w:r w:rsidRPr="002C5B6A">
        <w:t xml:space="preserve">. [Online]. Available: </w:t>
      </w:r>
      <w:hyperlink r:id="rId100" w:tgtFrame="_new" w:history="1">
        <w:r>
          <w:rPr>
            <w:rStyle w:val="Hyperlink"/>
          </w:rPr>
          <w:t>https://www.academia.edu/125145389/Evaluating_Machine_Learning_and_Deep_Learning_Approaches_for_Phishing_URL_Detection_A_Systematic_Review_and_Future_Directions</w:t>
        </w:r>
      </w:hyperlink>
      <w:r>
        <w:t>.</w:t>
      </w:r>
    </w:p>
    <w:p w14:paraId="01115793" w14:textId="77777777" w:rsidR="009F352C" w:rsidRDefault="009F352C" w:rsidP="009F352C">
      <w:r>
        <w:t>[22]</w:t>
      </w:r>
      <w:r w:rsidRPr="002C5B6A">
        <w:t xml:space="preserve"> M. Al-Khateeb and H. A. Alshehri, "Hybrid detection system using CNN and GRU for phishing website detection," </w:t>
      </w:r>
      <w:r w:rsidRPr="002C5B6A">
        <w:rPr>
          <w:i/>
          <w:iCs/>
        </w:rPr>
        <w:t>SN Computer Science</w:t>
      </w:r>
      <w:r w:rsidRPr="002C5B6A">
        <w:t xml:space="preserve">, vol. 5, no. 3, 2024. [Online]. Available: </w:t>
      </w:r>
      <w:hyperlink r:id="rId101" w:tgtFrame="_new" w:history="1">
        <w:r>
          <w:rPr>
            <w:rStyle w:val="Hyperlink"/>
          </w:rPr>
          <w:t>https://link.springer.com/article/10.1007/s42979-024-03282-6</w:t>
        </w:r>
      </w:hyperlink>
      <w:r w:rsidRPr="002C5B6A">
        <w:t>.</w:t>
      </w:r>
    </w:p>
    <w:p w14:paraId="11595A01" w14:textId="77777777" w:rsidR="009F352C" w:rsidRPr="002C5B6A" w:rsidRDefault="009F352C" w:rsidP="009F352C">
      <w:r w:rsidRPr="00EF5B85">
        <w:t>[</w:t>
      </w:r>
      <w:r>
        <w:t>23</w:t>
      </w:r>
      <w:r w:rsidRPr="00EF5B85">
        <w:t xml:space="preserve">] S. Hochreiter and J. Schmidhuber, "Long Short-Term Memory," </w:t>
      </w:r>
      <w:r w:rsidRPr="00EF5B85">
        <w:rPr>
          <w:i/>
          <w:iCs/>
        </w:rPr>
        <w:t>Neural Computation</w:t>
      </w:r>
      <w:r w:rsidRPr="00EF5B85">
        <w:t xml:space="preserve">, vol. 9, no. 8, pp. 1735–1780, 1997. [Online]. Available: </w:t>
      </w:r>
      <w:hyperlink r:id="rId102" w:history="1">
        <w:r w:rsidRPr="00EF5B85">
          <w:rPr>
            <w:rStyle w:val="Hyperlink"/>
          </w:rPr>
          <w:t>https://www.bioinf.jku.at/publications/older/2604.pdf</w:t>
        </w:r>
      </w:hyperlink>
      <w:r w:rsidRPr="00EF5B85">
        <w:t>.</w:t>
      </w:r>
    </w:p>
    <w:p w14:paraId="2BDE834D" w14:textId="77777777" w:rsidR="009F352C" w:rsidRPr="0017041C" w:rsidRDefault="009F352C" w:rsidP="009F352C">
      <w:r>
        <w:t>[24]</w:t>
      </w:r>
      <w:r w:rsidRPr="0017041C">
        <w:t xml:space="preserve"> X. Zhang et al., "Phishing Detection Using LSTM Networks for Large Email Datasets," </w:t>
      </w:r>
      <w:r w:rsidRPr="0017041C">
        <w:rPr>
          <w:i/>
          <w:iCs/>
        </w:rPr>
        <w:t>Proc. IEEE Int. Conf. Computational Intelligence</w:t>
      </w:r>
      <w:r w:rsidRPr="0017041C">
        <w:t xml:space="preserve">, 2020. [Online]. Available: </w:t>
      </w:r>
      <w:hyperlink r:id="rId103" w:tgtFrame="_new" w:history="1">
        <w:r w:rsidRPr="0017041C">
          <w:rPr>
            <w:rStyle w:val="Hyperlink"/>
          </w:rPr>
          <w:t>https://ieeexplore.ieee.org/document/9034081</w:t>
        </w:r>
      </w:hyperlink>
      <w:r w:rsidRPr="0017041C">
        <w:t>.</w:t>
      </w:r>
    </w:p>
    <w:p w14:paraId="125FE306" w14:textId="77777777" w:rsidR="009F352C" w:rsidRDefault="009F352C" w:rsidP="009F352C">
      <w:r>
        <w:t>[25]</w:t>
      </w:r>
      <w:r w:rsidRPr="0017041C">
        <w:t xml:space="preserve"> M. Al-Khateeb and H. A. Alshehri, "Hybrid detection system using CNN and LSTM for phishing website detection," </w:t>
      </w:r>
      <w:r w:rsidRPr="0017041C">
        <w:rPr>
          <w:i/>
          <w:iCs/>
        </w:rPr>
        <w:t>SN Computer Science</w:t>
      </w:r>
      <w:r w:rsidRPr="0017041C">
        <w:t xml:space="preserve">, vol. 5, no. 3, pp. 1-12, 2024. [Online]. Available: </w:t>
      </w:r>
      <w:hyperlink r:id="rId104" w:tgtFrame="_new" w:history="1">
        <w:r w:rsidRPr="0017041C">
          <w:rPr>
            <w:rStyle w:val="Hyperlink"/>
          </w:rPr>
          <w:t>https://link.springer.com/article/10.1007/s42979-024-03282-6</w:t>
        </w:r>
      </w:hyperlink>
      <w:r w:rsidRPr="0017041C">
        <w:t>.</w:t>
      </w:r>
    </w:p>
    <w:p w14:paraId="0395284D" w14:textId="77777777" w:rsidR="009F352C" w:rsidRDefault="009F352C" w:rsidP="009F352C">
      <w:r>
        <w:t>[26]</w:t>
      </w:r>
      <w:r w:rsidRPr="0017041C">
        <w:t xml:space="preserve"> S. A. Abbas et al., "Evaluating machine learning and deep learning approaches for phishing URL detection: A systematic review and future directions," </w:t>
      </w:r>
      <w:r w:rsidRPr="0017041C">
        <w:rPr>
          <w:i/>
          <w:iCs/>
        </w:rPr>
        <w:t>Academia.edu</w:t>
      </w:r>
      <w:r w:rsidRPr="0017041C">
        <w:t xml:space="preserve">, 2023. [Online]. Available: </w:t>
      </w:r>
      <w:hyperlink r:id="rId105" w:history="1">
        <w:r w:rsidRPr="0017041C">
          <w:rPr>
            <w:rStyle w:val="Hyperlink"/>
          </w:rPr>
          <w:t>https://aircconline.com/ijcnc/V15N1/15123cnc02.pdf</w:t>
        </w:r>
      </w:hyperlink>
      <w:r w:rsidRPr="0017041C">
        <w:t>.</w:t>
      </w:r>
    </w:p>
    <w:p w14:paraId="0C37B5E7" w14:textId="77777777" w:rsidR="009F352C" w:rsidRPr="00FC4AE1" w:rsidRDefault="009F352C" w:rsidP="009F352C">
      <w:r w:rsidRPr="00FC4AE1">
        <w:t>[</w:t>
      </w:r>
      <w:r>
        <w:t>27</w:t>
      </w:r>
      <w:r w:rsidRPr="00FC4AE1">
        <w:t xml:space="preserve">] F. Arden, "Phishing Email Detection Thesis," </w:t>
      </w:r>
      <w:r w:rsidRPr="00FC4AE1">
        <w:rPr>
          <w:i/>
          <w:iCs/>
        </w:rPr>
        <w:t>Kaggle</w:t>
      </w:r>
      <w:r w:rsidRPr="00FC4AE1">
        <w:t xml:space="preserve">, 2023. [Online]. Available: </w:t>
      </w:r>
      <w:hyperlink r:id="rId106" w:tgtFrame="_new" w:history="1">
        <w:r w:rsidRPr="00FC4AE1">
          <w:rPr>
            <w:rStyle w:val="Hyperlink"/>
          </w:rPr>
          <w:t>https://www.kaggle.com/code/farelarden/phishing-email-detection-thesis</w:t>
        </w:r>
      </w:hyperlink>
      <w:r w:rsidRPr="00FC4AE1">
        <w:t xml:space="preserve">. </w:t>
      </w:r>
    </w:p>
    <w:p w14:paraId="504A2949" w14:textId="77777777" w:rsidR="009F352C" w:rsidRDefault="009F352C" w:rsidP="009F352C">
      <w:r w:rsidRPr="00FC4AE1">
        <w:lastRenderedPageBreak/>
        <w:t>[2</w:t>
      </w:r>
      <w:r>
        <w:t>8</w:t>
      </w:r>
      <w:r w:rsidRPr="00FC4AE1">
        <w:t xml:space="preserve">] CyberSecTony, "Phishing Email Detection v2.0," </w:t>
      </w:r>
      <w:r w:rsidRPr="00FC4AE1">
        <w:rPr>
          <w:i/>
          <w:iCs/>
        </w:rPr>
        <w:t>Hugging Face Datasets</w:t>
      </w:r>
      <w:r w:rsidRPr="00FC4AE1">
        <w:t xml:space="preserve">, 2023. [Online]. Available: </w:t>
      </w:r>
      <w:hyperlink r:id="rId107" w:tgtFrame="_new" w:history="1">
        <w:r w:rsidRPr="00FC4AE1">
          <w:rPr>
            <w:rStyle w:val="Hyperlink"/>
          </w:rPr>
          <w:t>https://huggingface.co/datasets/cybersectony/PhishingEmailDetectionv2.0</w:t>
        </w:r>
      </w:hyperlink>
      <w:r w:rsidRPr="00FC4AE1">
        <w:t>.</w:t>
      </w:r>
    </w:p>
    <w:p w14:paraId="7A5A63B3" w14:textId="796410EE" w:rsidR="009E1397" w:rsidRPr="009E1397" w:rsidRDefault="009F352C" w:rsidP="009F352C">
      <w:r w:rsidRPr="006A76F8">
        <w:t>[</w:t>
      </w:r>
      <w:r>
        <w:t>29</w:t>
      </w:r>
      <w:r w:rsidRPr="006A76F8">
        <w:t>] D. Jurafsky and J. H. Martin, Speech and Language Processing, 3rd ed., Pearson, 2024.</w:t>
      </w:r>
    </w:p>
    <w:sectPr w:rsidR="009E1397" w:rsidRPr="009E1397" w:rsidSect="005853F0">
      <w:headerReference w:type="even" r:id="rId108"/>
      <w:headerReference w:type="default" r:id="rId109"/>
      <w:footerReference w:type="default" r:id="rId110"/>
      <w:headerReference w:type="first" r:id="rId111"/>
      <w:pgSz w:w="12240" w:h="15840" w:code="1"/>
      <w:pgMar w:top="1440" w:right="1080" w:bottom="1080" w:left="1800" w:header="720" w:footer="50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76FF2A" w14:textId="77777777" w:rsidR="009B2B22" w:rsidRDefault="009B2B22">
      <w:r>
        <w:separator/>
      </w:r>
    </w:p>
    <w:p w14:paraId="3627E193" w14:textId="77777777" w:rsidR="009B2B22" w:rsidRDefault="009B2B22"/>
  </w:endnote>
  <w:endnote w:type="continuationSeparator" w:id="0">
    <w:p w14:paraId="76F9A032" w14:textId="77777777" w:rsidR="009B2B22" w:rsidRDefault="009B2B22">
      <w:r>
        <w:continuationSeparator/>
      </w:r>
    </w:p>
    <w:p w14:paraId="61839AEB" w14:textId="77777777" w:rsidR="009B2B22" w:rsidRDefault="009B2B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var(--jp-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34CFCA" w14:textId="77777777" w:rsidR="006F0425" w:rsidRDefault="006F0425">
    <w:pPr>
      <w:pStyle w:val="Footer"/>
      <w:jc w:val="center"/>
    </w:pPr>
  </w:p>
  <w:p w14:paraId="7E145EF5" w14:textId="77777777" w:rsidR="006F0425" w:rsidRDefault="006F0425" w:rsidP="006F042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7242D5" w14:textId="77777777" w:rsidR="006F0425" w:rsidRDefault="006F0425">
    <w:pPr>
      <w:pStyle w:val="Footer"/>
      <w:jc w:val="center"/>
    </w:pPr>
  </w:p>
  <w:p w14:paraId="607AC7C2" w14:textId="77777777" w:rsidR="006F0425" w:rsidRDefault="006F0425" w:rsidP="006F0425">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2C653" w14:textId="77777777" w:rsidR="00530AC4" w:rsidRDefault="00530A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3E0C3C" w14:textId="77777777" w:rsidR="009B2B22" w:rsidRDefault="009B2B22">
      <w:r>
        <w:separator/>
      </w:r>
    </w:p>
  </w:footnote>
  <w:footnote w:type="continuationSeparator" w:id="0">
    <w:p w14:paraId="5F7FAD43" w14:textId="77777777" w:rsidR="009B2B22" w:rsidRDefault="009B2B22">
      <w:r>
        <w:continuationSeparator/>
      </w:r>
    </w:p>
    <w:p w14:paraId="4026C499" w14:textId="77777777" w:rsidR="009B2B22" w:rsidRDefault="009B2B2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BBCD3C" w14:textId="77777777" w:rsidR="00530AC4" w:rsidRDefault="00530AC4" w:rsidP="00FF43D4">
    <w:pPr>
      <w:framePr w:wrap="around" w:vAnchor="text" w:hAnchor="margin" w:xAlign="right" w:y="1"/>
    </w:pPr>
    <w:r>
      <w:fldChar w:fldCharType="begin"/>
    </w:r>
    <w:r>
      <w:instrText xml:space="preserve">PAGE  </w:instrText>
    </w:r>
    <w:r>
      <w:fldChar w:fldCharType="end"/>
    </w:r>
  </w:p>
  <w:p w14:paraId="2EBD53EF" w14:textId="77777777" w:rsidR="00530AC4" w:rsidRDefault="00530AC4" w:rsidP="00FF43D4">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8670C" w14:textId="77777777" w:rsidR="00530AC4" w:rsidRDefault="00530AC4" w:rsidP="00FF43D4">
    <w:pPr>
      <w:framePr w:wrap="around" w:vAnchor="text" w:hAnchor="margin" w:xAlign="right" w:y="1"/>
    </w:pPr>
  </w:p>
  <w:p w14:paraId="5255EFB4" w14:textId="77777777" w:rsidR="00530AC4" w:rsidRDefault="00530AC4" w:rsidP="0006206A">
    <w:pPr>
      <w:tabs>
        <w:tab w:val="right" w:pos="9288"/>
      </w:tabs>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6820B" w14:textId="77777777" w:rsidR="006F0425" w:rsidRDefault="006F042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842F62" w14:textId="77777777" w:rsidR="00530AC4" w:rsidRDefault="00530AC4"/>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19DB7B" w14:textId="77777777" w:rsidR="00530AC4" w:rsidRPr="002556F1" w:rsidRDefault="00530AC4" w:rsidP="002556F1">
    <w:pPr>
      <w:pStyle w:val="Header"/>
      <w:tabs>
        <w:tab w:val="clear" w:pos="8640"/>
        <w:tab w:val="right" w:pos="9270"/>
      </w:tabs>
      <w:jc w:val="right"/>
      <w:rPr>
        <w:rStyle w:val="PageNumber"/>
      </w:rPr>
    </w:pPr>
    <w:r w:rsidRPr="002556F1">
      <w:rPr>
        <w:rStyle w:val="PageNumber"/>
      </w:rPr>
      <w:fldChar w:fldCharType="begin"/>
    </w:r>
    <w:r w:rsidRPr="002556F1">
      <w:rPr>
        <w:rStyle w:val="PageNumber"/>
      </w:rPr>
      <w:instrText xml:space="preserve"> PAGE </w:instrText>
    </w:r>
    <w:r w:rsidRPr="002556F1">
      <w:rPr>
        <w:rStyle w:val="PageNumber"/>
      </w:rPr>
      <w:fldChar w:fldCharType="separate"/>
    </w:r>
    <w:r w:rsidR="00221E65">
      <w:rPr>
        <w:rStyle w:val="PageNumber"/>
        <w:noProof/>
      </w:rPr>
      <w:t>4</w:t>
    </w:r>
    <w:r w:rsidRPr="002556F1">
      <w:rPr>
        <w:rStyle w:val="PageNumber"/>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6A9B98" w14:textId="77777777" w:rsidR="00530AC4" w:rsidRDefault="00530AC4">
    <w:r>
      <w:tab/>
    </w:r>
    <w:r>
      <w:fldChar w:fldCharType="begin"/>
    </w:r>
    <w:r>
      <w:instrText xml:space="preserve"> PAGE </w:instrText>
    </w:r>
    <w:r>
      <w:fldChar w:fldCharType="separate"/>
    </w:r>
    <w:r>
      <w:rPr>
        <w:noProof/>
      </w:rPr>
      <w:t>1</w:t>
    </w:r>
    <w:r>
      <w:fldChar w:fldCharType="end"/>
    </w:r>
  </w:p>
  <w:p w14:paraId="3CE00138" w14:textId="77777777" w:rsidR="00530AC4" w:rsidRDefault="00530A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C3364"/>
    <w:multiLevelType w:val="multilevel"/>
    <w:tmpl w:val="FE187CE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2AA5B9E"/>
    <w:multiLevelType w:val="hybridMultilevel"/>
    <w:tmpl w:val="FF8E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227A"/>
    <w:multiLevelType w:val="hybridMultilevel"/>
    <w:tmpl w:val="97E81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201D8A"/>
    <w:multiLevelType w:val="hybridMultilevel"/>
    <w:tmpl w:val="AC42F3D0"/>
    <w:lvl w:ilvl="0" w:tplc="23CE0D38">
      <w:start w:val="1"/>
      <w:numFmt w:val="bullet"/>
      <w:pStyle w:val="List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E55397"/>
    <w:multiLevelType w:val="hybridMultilevel"/>
    <w:tmpl w:val="0F66FE18"/>
    <w:lvl w:ilvl="0" w:tplc="203852CE">
      <w:start w:val="1"/>
      <w:numFmt w:val="bullet"/>
      <w:pStyle w:val="ListBullet4"/>
      <w:lvlText w:val=""/>
      <w:lvlJc w:val="left"/>
      <w:pPr>
        <w:tabs>
          <w:tab w:val="num" w:pos="1728"/>
        </w:tabs>
        <w:ind w:left="1728" w:hanging="360"/>
      </w:pPr>
      <w:rPr>
        <w:rFonts w:ascii="Symbol" w:hAnsi="Symbol" w:hint="default"/>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5" w15:restartNumberingAfterBreak="0">
    <w:nsid w:val="0ABA396B"/>
    <w:multiLevelType w:val="hybridMultilevel"/>
    <w:tmpl w:val="BE988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F0644"/>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2A4008"/>
    <w:multiLevelType w:val="hybridMultilevel"/>
    <w:tmpl w:val="59CEC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6D326A"/>
    <w:multiLevelType w:val="hybridMultilevel"/>
    <w:tmpl w:val="7CD0C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8A1784"/>
    <w:multiLevelType w:val="hybridMultilevel"/>
    <w:tmpl w:val="B25861CA"/>
    <w:lvl w:ilvl="0" w:tplc="DC345842">
      <w:start w:val="1"/>
      <w:numFmt w:val="bullet"/>
      <w:pStyle w:val="ListBullet2"/>
      <w:lvlText w:val=""/>
      <w:lvlJc w:val="left"/>
      <w:pPr>
        <w:tabs>
          <w:tab w:val="num" w:pos="1008"/>
        </w:tabs>
        <w:ind w:left="1008" w:hanging="360"/>
      </w:pPr>
      <w:rPr>
        <w:rFonts w:ascii="Symbol" w:hAnsi="Symbol" w:hint="default"/>
      </w:rPr>
    </w:lvl>
    <w:lvl w:ilvl="1" w:tplc="04090003" w:tentative="1">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10" w15:restartNumberingAfterBreak="0">
    <w:nsid w:val="16945713"/>
    <w:multiLevelType w:val="hybridMultilevel"/>
    <w:tmpl w:val="825A1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FD2C8C"/>
    <w:multiLevelType w:val="hybridMultilevel"/>
    <w:tmpl w:val="69929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83412C"/>
    <w:multiLevelType w:val="hybridMultilevel"/>
    <w:tmpl w:val="70723D2C"/>
    <w:lvl w:ilvl="0" w:tplc="16C623F4">
      <w:start w:val="1"/>
      <w:numFmt w:val="bullet"/>
      <w:pStyle w:val="ListBullet3"/>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1881540D"/>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3F20DA"/>
    <w:multiLevelType w:val="hybridMultilevel"/>
    <w:tmpl w:val="FDE257C6"/>
    <w:lvl w:ilvl="0" w:tplc="F26015D0">
      <w:start w:val="1"/>
      <w:numFmt w:val="bullet"/>
      <w:pStyle w:val="ListBullet5"/>
      <w:lvlText w:val=""/>
      <w:lvlJc w:val="left"/>
      <w:pPr>
        <w:tabs>
          <w:tab w:val="num" w:pos="2088"/>
        </w:tabs>
        <w:ind w:left="2088" w:hanging="360"/>
      </w:pPr>
      <w:rPr>
        <w:rFonts w:ascii="Symbol" w:hAnsi="Symbol" w:hint="default"/>
      </w:rPr>
    </w:lvl>
    <w:lvl w:ilvl="1" w:tplc="04090003" w:tentative="1">
      <w:start w:val="1"/>
      <w:numFmt w:val="bullet"/>
      <w:lvlText w:val="o"/>
      <w:lvlJc w:val="left"/>
      <w:pPr>
        <w:tabs>
          <w:tab w:val="num" w:pos="2808"/>
        </w:tabs>
        <w:ind w:left="2808" w:hanging="360"/>
      </w:pPr>
      <w:rPr>
        <w:rFonts w:ascii="Courier New" w:hAnsi="Courier New" w:cs="Courier New" w:hint="default"/>
      </w:rPr>
    </w:lvl>
    <w:lvl w:ilvl="2" w:tplc="04090005" w:tentative="1">
      <w:start w:val="1"/>
      <w:numFmt w:val="bullet"/>
      <w:lvlText w:val=""/>
      <w:lvlJc w:val="left"/>
      <w:pPr>
        <w:tabs>
          <w:tab w:val="num" w:pos="3528"/>
        </w:tabs>
        <w:ind w:left="3528" w:hanging="360"/>
      </w:pPr>
      <w:rPr>
        <w:rFonts w:ascii="Wingdings" w:hAnsi="Wingdings" w:hint="default"/>
      </w:rPr>
    </w:lvl>
    <w:lvl w:ilvl="3" w:tplc="04090001" w:tentative="1">
      <w:start w:val="1"/>
      <w:numFmt w:val="bullet"/>
      <w:lvlText w:val=""/>
      <w:lvlJc w:val="left"/>
      <w:pPr>
        <w:tabs>
          <w:tab w:val="num" w:pos="4248"/>
        </w:tabs>
        <w:ind w:left="4248" w:hanging="360"/>
      </w:pPr>
      <w:rPr>
        <w:rFonts w:ascii="Symbol" w:hAnsi="Symbol" w:hint="default"/>
      </w:rPr>
    </w:lvl>
    <w:lvl w:ilvl="4" w:tplc="04090003" w:tentative="1">
      <w:start w:val="1"/>
      <w:numFmt w:val="bullet"/>
      <w:lvlText w:val="o"/>
      <w:lvlJc w:val="left"/>
      <w:pPr>
        <w:tabs>
          <w:tab w:val="num" w:pos="4968"/>
        </w:tabs>
        <w:ind w:left="4968" w:hanging="360"/>
      </w:pPr>
      <w:rPr>
        <w:rFonts w:ascii="Courier New" w:hAnsi="Courier New" w:cs="Courier New" w:hint="default"/>
      </w:rPr>
    </w:lvl>
    <w:lvl w:ilvl="5" w:tplc="04090005" w:tentative="1">
      <w:start w:val="1"/>
      <w:numFmt w:val="bullet"/>
      <w:lvlText w:val=""/>
      <w:lvlJc w:val="left"/>
      <w:pPr>
        <w:tabs>
          <w:tab w:val="num" w:pos="5688"/>
        </w:tabs>
        <w:ind w:left="5688" w:hanging="360"/>
      </w:pPr>
      <w:rPr>
        <w:rFonts w:ascii="Wingdings" w:hAnsi="Wingdings" w:hint="default"/>
      </w:rPr>
    </w:lvl>
    <w:lvl w:ilvl="6" w:tplc="04090001" w:tentative="1">
      <w:start w:val="1"/>
      <w:numFmt w:val="bullet"/>
      <w:lvlText w:val=""/>
      <w:lvlJc w:val="left"/>
      <w:pPr>
        <w:tabs>
          <w:tab w:val="num" w:pos="6408"/>
        </w:tabs>
        <w:ind w:left="6408" w:hanging="360"/>
      </w:pPr>
      <w:rPr>
        <w:rFonts w:ascii="Symbol" w:hAnsi="Symbol" w:hint="default"/>
      </w:rPr>
    </w:lvl>
    <w:lvl w:ilvl="7" w:tplc="04090003" w:tentative="1">
      <w:start w:val="1"/>
      <w:numFmt w:val="bullet"/>
      <w:lvlText w:val="o"/>
      <w:lvlJc w:val="left"/>
      <w:pPr>
        <w:tabs>
          <w:tab w:val="num" w:pos="7128"/>
        </w:tabs>
        <w:ind w:left="7128" w:hanging="360"/>
      </w:pPr>
      <w:rPr>
        <w:rFonts w:ascii="Courier New" w:hAnsi="Courier New" w:cs="Courier New" w:hint="default"/>
      </w:rPr>
    </w:lvl>
    <w:lvl w:ilvl="8" w:tplc="04090005" w:tentative="1">
      <w:start w:val="1"/>
      <w:numFmt w:val="bullet"/>
      <w:lvlText w:val=""/>
      <w:lvlJc w:val="left"/>
      <w:pPr>
        <w:tabs>
          <w:tab w:val="num" w:pos="7848"/>
        </w:tabs>
        <w:ind w:left="7848" w:hanging="360"/>
      </w:pPr>
      <w:rPr>
        <w:rFonts w:ascii="Wingdings" w:hAnsi="Wingdings" w:hint="default"/>
      </w:rPr>
    </w:lvl>
  </w:abstractNum>
  <w:abstractNum w:abstractNumId="15" w15:restartNumberingAfterBreak="0">
    <w:nsid w:val="20EA773D"/>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FE77FE"/>
    <w:multiLevelType w:val="hybridMultilevel"/>
    <w:tmpl w:val="EA8A4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1972C8"/>
    <w:multiLevelType w:val="hybridMultilevel"/>
    <w:tmpl w:val="7A8CB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320E6A"/>
    <w:multiLevelType w:val="hybridMultilevel"/>
    <w:tmpl w:val="902EA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86C52"/>
    <w:multiLevelType w:val="multilevel"/>
    <w:tmpl w:val="47EA3AA6"/>
    <w:lvl w:ilvl="0">
      <w:start w:val="1"/>
      <w:numFmt w:val="decimal"/>
      <w:pStyle w:val="chapternum"/>
      <w:isLgl/>
      <w:suff w:val="space"/>
      <w:lvlText w:val="Chapter %1"/>
      <w:lvlJc w:val="left"/>
      <w:pPr>
        <w:ind w:left="0" w:firstLine="0"/>
      </w:pPr>
      <w:rPr>
        <w:rFonts w:ascii="Arial" w:hAnsi="Arial" w:hint="default"/>
        <w:b w:val="0"/>
        <w:i w:val="0"/>
        <w:sz w:val="32"/>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0" w15:restartNumberingAfterBreak="0">
    <w:nsid w:val="29990C2C"/>
    <w:multiLevelType w:val="hybridMultilevel"/>
    <w:tmpl w:val="54E2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3C03B4"/>
    <w:multiLevelType w:val="hybridMultilevel"/>
    <w:tmpl w:val="97F2B22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CC77821"/>
    <w:multiLevelType w:val="hybridMultilevel"/>
    <w:tmpl w:val="C9A2D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9E4E60"/>
    <w:multiLevelType w:val="hybridMultilevel"/>
    <w:tmpl w:val="F8E6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4B40C3"/>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271F62"/>
    <w:multiLevelType w:val="hybridMultilevel"/>
    <w:tmpl w:val="2E9EC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7B3432"/>
    <w:multiLevelType w:val="multilevel"/>
    <w:tmpl w:val="6CB48E1C"/>
    <w:lvl w:ilvl="0">
      <w:start w:val="1"/>
      <w:numFmt w:val="decimal"/>
      <w:pStyle w:val="Heading1"/>
      <w:lvlText w:val="%1"/>
      <w:lvlJc w:val="left"/>
      <w:pPr>
        <w:tabs>
          <w:tab w:val="num" w:pos="-2700"/>
        </w:tabs>
        <w:ind w:left="-2700" w:hanging="720"/>
      </w:pPr>
      <w:rPr>
        <w:rFonts w:ascii="Arial" w:hAnsi="Arial" w:cs="Times New Roman" w:hint="default"/>
        <w:b w:val="0"/>
        <w:bCs w:val="0"/>
        <w:i w:val="0"/>
        <w:iCs w:val="0"/>
        <w:caps w:val="0"/>
        <w:smallCaps w:val="0"/>
        <w:strike w:val="0"/>
        <w:dstrike w:val="0"/>
        <w:outline w:val="0"/>
        <w:shadow w:val="0"/>
        <w:emboss w:val="0"/>
        <w:imprint w:val="0"/>
        <w:vanish w:val="0"/>
        <w:spacing w:val="0"/>
        <w:kern w:val="0"/>
        <w:position w:val="0"/>
        <w:sz w:val="36"/>
        <w:szCs w:val="36"/>
        <w:u w:val="none"/>
        <w:vertAlign w:val="baseline"/>
        <w:em w:val="none"/>
      </w:rPr>
    </w:lvl>
    <w:lvl w:ilvl="1">
      <w:start w:val="1"/>
      <w:numFmt w:val="decimal"/>
      <w:pStyle w:val="Heading2"/>
      <w:lvlText w:val="%1.%2"/>
      <w:lvlJc w:val="left"/>
      <w:pPr>
        <w:tabs>
          <w:tab w:val="num" w:pos="-2700"/>
        </w:tabs>
        <w:ind w:left="-2700" w:hanging="720"/>
      </w:pPr>
      <w:rPr>
        <w:rFonts w:ascii="Arial" w:hAnsi="Arial" w:hint="default"/>
        <w:b w:val="0"/>
        <w:i w:val="0"/>
        <w:sz w:val="32"/>
        <w:szCs w:val="32"/>
      </w:rPr>
    </w:lvl>
    <w:lvl w:ilvl="2">
      <w:start w:val="1"/>
      <w:numFmt w:val="decimal"/>
      <w:pStyle w:val="Heading3"/>
      <w:lvlText w:val="%1.%2.%3"/>
      <w:lvlJc w:val="left"/>
      <w:pPr>
        <w:tabs>
          <w:tab w:val="num" w:pos="-2700"/>
        </w:tabs>
        <w:ind w:left="-2700" w:hanging="720"/>
      </w:pPr>
      <w:rPr>
        <w:rFonts w:ascii="Arial" w:hAnsi="Arial" w:hint="default"/>
        <w:b w:val="0"/>
        <w:i w:val="0"/>
        <w:sz w:val="28"/>
        <w:szCs w:val="28"/>
      </w:rPr>
    </w:lvl>
    <w:lvl w:ilvl="3">
      <w:start w:val="1"/>
      <w:numFmt w:val="decimal"/>
      <w:pStyle w:val="Heading4"/>
      <w:lvlText w:val="%1.%2.%3.%4"/>
      <w:lvlJc w:val="left"/>
      <w:pPr>
        <w:tabs>
          <w:tab w:val="num" w:pos="-1980"/>
        </w:tabs>
        <w:ind w:left="-1980" w:hanging="1080"/>
      </w:pPr>
      <w:rPr>
        <w:rFonts w:ascii="Arial" w:hAnsi="Arial" w:hint="default"/>
        <w:b w:val="0"/>
        <w:i w:val="0"/>
        <w:sz w:val="28"/>
        <w:szCs w:val="28"/>
      </w:rPr>
    </w:lvl>
    <w:lvl w:ilvl="4">
      <w:start w:val="1"/>
      <w:numFmt w:val="decimal"/>
      <w:pStyle w:val="Heading5"/>
      <w:lvlText w:val="%1.%2.%3.%4.%5"/>
      <w:lvlJc w:val="left"/>
      <w:pPr>
        <w:tabs>
          <w:tab w:val="num" w:pos="180"/>
        </w:tabs>
        <w:ind w:left="180" w:hanging="1080"/>
      </w:pPr>
      <w:rPr>
        <w:rFonts w:hint="default"/>
      </w:rPr>
    </w:lvl>
    <w:lvl w:ilvl="5">
      <w:start w:val="1"/>
      <w:numFmt w:val="decimal"/>
      <w:pStyle w:val="Heading6"/>
      <w:lvlText w:val="%1.%2.%3.%4.%5.%6"/>
      <w:lvlJc w:val="left"/>
      <w:pPr>
        <w:tabs>
          <w:tab w:val="num" w:pos="540"/>
        </w:tabs>
        <w:ind w:left="396" w:hanging="936"/>
      </w:pPr>
      <w:rPr>
        <w:rFonts w:ascii="Arial" w:hAnsi="Arial" w:cs="Times New Roman" w:hint="default"/>
        <w:b w:val="0"/>
        <w:bCs w:val="0"/>
        <w:i w:val="0"/>
        <w:iCs w:val="0"/>
        <w:caps w:val="0"/>
        <w:smallCaps w:val="0"/>
        <w:strike w:val="0"/>
        <w:dstrike w:val="0"/>
        <w:outline w:val="0"/>
        <w:shadow w:val="0"/>
        <w:emboss w:val="0"/>
        <w:imprint w:val="0"/>
        <w:vanish w:val="0"/>
        <w:spacing w:val="0"/>
        <w:kern w:val="0"/>
        <w:position w:val="0"/>
        <w:sz w:val="28"/>
        <w:szCs w:val="28"/>
        <w:u w:val="none"/>
        <w:vertAlign w:val="baseline"/>
        <w:em w:val="none"/>
      </w:rPr>
    </w:lvl>
    <w:lvl w:ilvl="6">
      <w:start w:val="1"/>
      <w:numFmt w:val="decimal"/>
      <w:pStyle w:val="Heading7"/>
      <w:lvlText w:val="%1.%2.%3.%4.%5.%6.%7"/>
      <w:lvlJc w:val="left"/>
      <w:pPr>
        <w:tabs>
          <w:tab w:val="num" w:pos="1260"/>
        </w:tabs>
        <w:ind w:left="900" w:hanging="1080"/>
      </w:pPr>
      <w:rPr>
        <w:rFonts w:hint="default"/>
      </w:rPr>
    </w:lvl>
    <w:lvl w:ilvl="7">
      <w:start w:val="1"/>
      <w:numFmt w:val="decimal"/>
      <w:pStyle w:val="Heading8"/>
      <w:lvlText w:val="%1.%2.%3.%4.%5.%6.%7.%8"/>
      <w:lvlJc w:val="left"/>
      <w:pPr>
        <w:tabs>
          <w:tab w:val="num" w:pos="1620"/>
        </w:tabs>
        <w:ind w:left="1404" w:hanging="1224"/>
      </w:pPr>
    </w:lvl>
    <w:lvl w:ilvl="8">
      <w:start w:val="1"/>
      <w:numFmt w:val="decimal"/>
      <w:pStyle w:val="Heading9"/>
      <w:lvlText w:val="%1.%2.%3.%4.%5.%6.%7.%8.%9"/>
      <w:lvlJc w:val="left"/>
      <w:pPr>
        <w:tabs>
          <w:tab w:val="num" w:pos="2340"/>
        </w:tabs>
        <w:ind w:left="1980" w:hanging="1440"/>
      </w:pPr>
      <w:rPr>
        <w:rFonts w:ascii="Arial" w:hAnsi="Arial" w:cs="Times New Roman" w:hint="default"/>
        <w:b w:val="0"/>
        <w:bCs w:val="0"/>
        <w:i w:val="0"/>
        <w:iCs w:val="0"/>
        <w:caps w:val="0"/>
        <w:smallCaps w:val="0"/>
        <w:strike w:val="0"/>
        <w:dstrike w:val="0"/>
        <w:outline w:val="0"/>
        <w:shadow w:val="0"/>
        <w:emboss w:val="0"/>
        <w:imprint w:val="0"/>
        <w:vanish w:val="0"/>
        <w:spacing w:val="0"/>
        <w:kern w:val="0"/>
        <w:position w:val="0"/>
        <w:sz w:val="28"/>
        <w:szCs w:val="28"/>
        <w:u w:val="none"/>
        <w:vertAlign w:val="baseline"/>
        <w:em w:val="none"/>
      </w:rPr>
    </w:lvl>
  </w:abstractNum>
  <w:abstractNum w:abstractNumId="27" w15:restartNumberingAfterBreak="0">
    <w:nsid w:val="2FC669D1"/>
    <w:multiLevelType w:val="hybridMultilevel"/>
    <w:tmpl w:val="73EA3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1C76CA7"/>
    <w:multiLevelType w:val="hybridMultilevel"/>
    <w:tmpl w:val="F3E4F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586DE4"/>
    <w:multiLevelType w:val="multilevel"/>
    <w:tmpl w:val="14F6A75A"/>
    <w:lvl w:ilvl="0">
      <w:start w:val="1"/>
      <w:numFmt w:val="decimal"/>
      <w:pStyle w:val="FigureCaption"/>
      <w:suff w:val="space"/>
      <w:lvlText w:val="Figure %1."/>
      <w:lvlJc w:val="left"/>
      <w:pPr>
        <w:ind w:left="0" w:firstLine="0"/>
      </w:pPr>
      <w:rPr>
        <w:rFonts w:ascii="Arial" w:hAnsi="Arial" w:hint="default"/>
        <w:b w:val="0"/>
        <w:i w:val="0"/>
        <w:sz w:val="18"/>
        <w:szCs w:val="18"/>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338C4885"/>
    <w:multiLevelType w:val="hybridMultilevel"/>
    <w:tmpl w:val="B218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93F5DA3"/>
    <w:multiLevelType w:val="hybridMultilevel"/>
    <w:tmpl w:val="05503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97E5198"/>
    <w:multiLevelType w:val="multilevel"/>
    <w:tmpl w:val="18CA7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2F2FCC"/>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921ADF"/>
    <w:multiLevelType w:val="multilevel"/>
    <w:tmpl w:val="3F483F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0F83443"/>
    <w:multiLevelType w:val="hybridMultilevel"/>
    <w:tmpl w:val="02C80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CC42A2"/>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CD4851"/>
    <w:multiLevelType w:val="hybridMultilevel"/>
    <w:tmpl w:val="3D182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424BBD"/>
    <w:multiLevelType w:val="hybridMultilevel"/>
    <w:tmpl w:val="488A6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691352"/>
    <w:multiLevelType w:val="hybridMultilevel"/>
    <w:tmpl w:val="8676E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BE4DE9"/>
    <w:multiLevelType w:val="hybridMultilevel"/>
    <w:tmpl w:val="79B20B4A"/>
    <w:lvl w:ilvl="0" w:tplc="7E60CB88">
      <w:start w:val="1"/>
      <w:numFmt w:val="decimal"/>
      <w:pStyle w:val="List5"/>
      <w:lvlText w:val="%1."/>
      <w:lvlJc w:val="left"/>
      <w:pPr>
        <w:tabs>
          <w:tab w:val="num" w:pos="1980"/>
        </w:tabs>
        <w:ind w:left="1980" w:hanging="360"/>
      </w:pPr>
      <w:rPr>
        <w:rFonts w:hint="default"/>
      </w:rPr>
    </w:lvl>
    <w:lvl w:ilvl="1" w:tplc="04090019" w:tentative="1">
      <w:start w:val="1"/>
      <w:numFmt w:val="lowerLetter"/>
      <w:lvlText w:val="%2."/>
      <w:lvlJc w:val="left"/>
      <w:pPr>
        <w:tabs>
          <w:tab w:val="num" w:pos="2777"/>
        </w:tabs>
        <w:ind w:left="2777" w:hanging="360"/>
      </w:pPr>
    </w:lvl>
    <w:lvl w:ilvl="2" w:tplc="0409001B" w:tentative="1">
      <w:start w:val="1"/>
      <w:numFmt w:val="lowerRoman"/>
      <w:lvlText w:val="%3."/>
      <w:lvlJc w:val="right"/>
      <w:pPr>
        <w:tabs>
          <w:tab w:val="num" w:pos="3497"/>
        </w:tabs>
        <w:ind w:left="3497" w:hanging="180"/>
      </w:pPr>
    </w:lvl>
    <w:lvl w:ilvl="3" w:tplc="0409000F" w:tentative="1">
      <w:start w:val="1"/>
      <w:numFmt w:val="decimal"/>
      <w:lvlText w:val="%4."/>
      <w:lvlJc w:val="left"/>
      <w:pPr>
        <w:tabs>
          <w:tab w:val="num" w:pos="4217"/>
        </w:tabs>
        <w:ind w:left="4217" w:hanging="360"/>
      </w:pPr>
    </w:lvl>
    <w:lvl w:ilvl="4" w:tplc="04090019" w:tentative="1">
      <w:start w:val="1"/>
      <w:numFmt w:val="lowerLetter"/>
      <w:lvlText w:val="%5."/>
      <w:lvlJc w:val="left"/>
      <w:pPr>
        <w:tabs>
          <w:tab w:val="num" w:pos="4937"/>
        </w:tabs>
        <w:ind w:left="4937" w:hanging="360"/>
      </w:pPr>
    </w:lvl>
    <w:lvl w:ilvl="5" w:tplc="0409001B" w:tentative="1">
      <w:start w:val="1"/>
      <w:numFmt w:val="lowerRoman"/>
      <w:lvlText w:val="%6."/>
      <w:lvlJc w:val="right"/>
      <w:pPr>
        <w:tabs>
          <w:tab w:val="num" w:pos="5657"/>
        </w:tabs>
        <w:ind w:left="5657" w:hanging="180"/>
      </w:pPr>
    </w:lvl>
    <w:lvl w:ilvl="6" w:tplc="0409000F" w:tentative="1">
      <w:start w:val="1"/>
      <w:numFmt w:val="decimal"/>
      <w:lvlText w:val="%7."/>
      <w:lvlJc w:val="left"/>
      <w:pPr>
        <w:tabs>
          <w:tab w:val="num" w:pos="6377"/>
        </w:tabs>
        <w:ind w:left="6377" w:hanging="360"/>
      </w:pPr>
    </w:lvl>
    <w:lvl w:ilvl="7" w:tplc="04090019" w:tentative="1">
      <w:start w:val="1"/>
      <w:numFmt w:val="lowerLetter"/>
      <w:lvlText w:val="%8."/>
      <w:lvlJc w:val="left"/>
      <w:pPr>
        <w:tabs>
          <w:tab w:val="num" w:pos="7097"/>
        </w:tabs>
        <w:ind w:left="7097" w:hanging="360"/>
      </w:pPr>
    </w:lvl>
    <w:lvl w:ilvl="8" w:tplc="0409001B" w:tentative="1">
      <w:start w:val="1"/>
      <w:numFmt w:val="lowerRoman"/>
      <w:lvlText w:val="%9."/>
      <w:lvlJc w:val="right"/>
      <w:pPr>
        <w:tabs>
          <w:tab w:val="num" w:pos="7817"/>
        </w:tabs>
        <w:ind w:left="7817" w:hanging="180"/>
      </w:pPr>
    </w:lvl>
  </w:abstractNum>
  <w:abstractNum w:abstractNumId="41" w15:restartNumberingAfterBreak="0">
    <w:nsid w:val="46E45C90"/>
    <w:multiLevelType w:val="hybridMultilevel"/>
    <w:tmpl w:val="81181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9E29AF"/>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183776"/>
    <w:multiLevelType w:val="multilevel"/>
    <w:tmpl w:val="F3E2BC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1B0BEB"/>
    <w:multiLevelType w:val="hybridMultilevel"/>
    <w:tmpl w:val="EB66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497F3C"/>
    <w:multiLevelType w:val="hybridMultilevel"/>
    <w:tmpl w:val="ED789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66000C"/>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27235CB"/>
    <w:multiLevelType w:val="multilevel"/>
    <w:tmpl w:val="C76278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5AE2A31"/>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C22F6B"/>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C23BA1"/>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B842C5"/>
    <w:multiLevelType w:val="hybridMultilevel"/>
    <w:tmpl w:val="46208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C33A6B"/>
    <w:multiLevelType w:val="hybridMultilevel"/>
    <w:tmpl w:val="D19AB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AA0498"/>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653CA"/>
    <w:multiLevelType w:val="hybridMultilevel"/>
    <w:tmpl w:val="5104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CD69B2"/>
    <w:multiLevelType w:val="hybridMultilevel"/>
    <w:tmpl w:val="1C1A6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1067243"/>
    <w:multiLevelType w:val="multilevel"/>
    <w:tmpl w:val="DA3485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9E13CA"/>
    <w:multiLevelType w:val="hybridMultilevel"/>
    <w:tmpl w:val="A8F2E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2F519B2"/>
    <w:multiLevelType w:val="hybridMultilevel"/>
    <w:tmpl w:val="ECB8CC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637A7A4A"/>
    <w:multiLevelType w:val="hybridMultilevel"/>
    <w:tmpl w:val="7EF4D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140C5B"/>
    <w:multiLevelType w:val="multilevel"/>
    <w:tmpl w:val="59662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34236A"/>
    <w:multiLevelType w:val="hybridMultilevel"/>
    <w:tmpl w:val="B8261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797FA7"/>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A127373"/>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C6F3FF7"/>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BC5B8A"/>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64564F"/>
    <w:multiLevelType w:val="hybridMultilevel"/>
    <w:tmpl w:val="15CCB4E4"/>
    <w:lvl w:ilvl="0" w:tplc="1FB270E6">
      <w:start w:val="1"/>
      <w:numFmt w:val="decimal"/>
      <w:pStyle w:val="List2"/>
      <w:lvlText w:val="%1."/>
      <w:lvlJc w:val="left"/>
      <w:pPr>
        <w:tabs>
          <w:tab w:val="num" w:pos="931"/>
        </w:tabs>
        <w:ind w:left="931" w:hanging="360"/>
      </w:pPr>
      <w:rPr>
        <w:rFonts w:hint="default"/>
      </w:rPr>
    </w:lvl>
    <w:lvl w:ilvl="1" w:tplc="04090019" w:tentative="1">
      <w:start w:val="1"/>
      <w:numFmt w:val="lowerLetter"/>
      <w:lvlText w:val="%2."/>
      <w:lvlJc w:val="left"/>
      <w:pPr>
        <w:tabs>
          <w:tab w:val="num" w:pos="1728"/>
        </w:tabs>
        <w:ind w:left="1728" w:hanging="360"/>
      </w:pPr>
    </w:lvl>
    <w:lvl w:ilvl="2" w:tplc="0409001B" w:tentative="1">
      <w:start w:val="1"/>
      <w:numFmt w:val="lowerRoman"/>
      <w:lvlText w:val="%3."/>
      <w:lvlJc w:val="right"/>
      <w:pPr>
        <w:tabs>
          <w:tab w:val="num" w:pos="2448"/>
        </w:tabs>
        <w:ind w:left="2448" w:hanging="180"/>
      </w:pPr>
    </w:lvl>
    <w:lvl w:ilvl="3" w:tplc="0409000F" w:tentative="1">
      <w:start w:val="1"/>
      <w:numFmt w:val="decimal"/>
      <w:lvlText w:val="%4."/>
      <w:lvlJc w:val="left"/>
      <w:pPr>
        <w:tabs>
          <w:tab w:val="num" w:pos="3168"/>
        </w:tabs>
        <w:ind w:left="3168" w:hanging="360"/>
      </w:pPr>
    </w:lvl>
    <w:lvl w:ilvl="4" w:tplc="04090019" w:tentative="1">
      <w:start w:val="1"/>
      <w:numFmt w:val="lowerLetter"/>
      <w:lvlText w:val="%5."/>
      <w:lvlJc w:val="left"/>
      <w:pPr>
        <w:tabs>
          <w:tab w:val="num" w:pos="3888"/>
        </w:tabs>
        <w:ind w:left="3888" w:hanging="360"/>
      </w:pPr>
    </w:lvl>
    <w:lvl w:ilvl="5" w:tplc="0409001B" w:tentative="1">
      <w:start w:val="1"/>
      <w:numFmt w:val="lowerRoman"/>
      <w:lvlText w:val="%6."/>
      <w:lvlJc w:val="right"/>
      <w:pPr>
        <w:tabs>
          <w:tab w:val="num" w:pos="4608"/>
        </w:tabs>
        <w:ind w:left="4608" w:hanging="180"/>
      </w:pPr>
    </w:lvl>
    <w:lvl w:ilvl="6" w:tplc="0409000F" w:tentative="1">
      <w:start w:val="1"/>
      <w:numFmt w:val="decimal"/>
      <w:lvlText w:val="%7."/>
      <w:lvlJc w:val="left"/>
      <w:pPr>
        <w:tabs>
          <w:tab w:val="num" w:pos="5328"/>
        </w:tabs>
        <w:ind w:left="5328" w:hanging="360"/>
      </w:pPr>
    </w:lvl>
    <w:lvl w:ilvl="7" w:tplc="04090019" w:tentative="1">
      <w:start w:val="1"/>
      <w:numFmt w:val="lowerLetter"/>
      <w:lvlText w:val="%8."/>
      <w:lvlJc w:val="left"/>
      <w:pPr>
        <w:tabs>
          <w:tab w:val="num" w:pos="6048"/>
        </w:tabs>
        <w:ind w:left="6048" w:hanging="360"/>
      </w:pPr>
    </w:lvl>
    <w:lvl w:ilvl="8" w:tplc="0409001B" w:tentative="1">
      <w:start w:val="1"/>
      <w:numFmt w:val="lowerRoman"/>
      <w:lvlText w:val="%9."/>
      <w:lvlJc w:val="right"/>
      <w:pPr>
        <w:tabs>
          <w:tab w:val="num" w:pos="6768"/>
        </w:tabs>
        <w:ind w:left="6768" w:hanging="180"/>
      </w:pPr>
    </w:lvl>
  </w:abstractNum>
  <w:abstractNum w:abstractNumId="67" w15:restartNumberingAfterBreak="0">
    <w:nsid w:val="72C958B2"/>
    <w:multiLevelType w:val="hybridMultilevel"/>
    <w:tmpl w:val="C83E9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740059"/>
    <w:multiLevelType w:val="multilevel"/>
    <w:tmpl w:val="888CC8FC"/>
    <w:lvl w:ilvl="0">
      <w:start w:val="1"/>
      <w:numFmt w:val="decimal"/>
      <w:pStyle w:val="List3"/>
      <w:lvlText w:val="%1."/>
      <w:lvlJc w:val="left"/>
      <w:pPr>
        <w:tabs>
          <w:tab w:val="num" w:pos="1291"/>
        </w:tabs>
        <w:ind w:left="1291" w:hanging="360"/>
      </w:pPr>
      <w:rPr>
        <w:rFonts w:hint="default"/>
        <w:b w:val="0"/>
        <w:bCs w:val="0"/>
        <w:i w:val="0"/>
        <w:iCs w:val="0"/>
        <w:caps w:val="0"/>
        <w:smallCaps w:val="0"/>
        <w:strike w:val="0"/>
        <w:dstrike w:val="0"/>
        <w:outline w:val="0"/>
        <w:shadow w:val="0"/>
        <w:emboss w:val="0"/>
        <w:imprint w:val="0"/>
        <w:vanish w:val="0"/>
        <w:spacing w:val="0"/>
        <w:kern w:val="0"/>
        <w:position w:val="0"/>
        <w:sz w:val="24"/>
        <w:szCs w:val="24"/>
        <w:u w:val="none"/>
        <w:vertAlign w:val="baseline"/>
        <w:em w:val="none"/>
      </w:rPr>
    </w:lvl>
    <w:lvl w:ilvl="1">
      <w:start w:val="1"/>
      <w:numFmt w:val="decimal"/>
      <w:lvlText w:val="%1.%2"/>
      <w:lvlJc w:val="left"/>
      <w:pPr>
        <w:tabs>
          <w:tab w:val="num" w:pos="1651"/>
        </w:tabs>
        <w:ind w:left="1651" w:hanging="720"/>
      </w:pPr>
      <w:rPr>
        <w:rFonts w:ascii="Times New Roman" w:hAnsi="Times New Roman" w:hint="default"/>
        <w:b w:val="0"/>
        <w:i w:val="0"/>
        <w:sz w:val="24"/>
        <w:szCs w:val="24"/>
      </w:rPr>
    </w:lvl>
    <w:lvl w:ilvl="2">
      <w:start w:val="1"/>
      <w:numFmt w:val="decimal"/>
      <w:lvlText w:val="%1.%2.%3"/>
      <w:lvlJc w:val="left"/>
      <w:pPr>
        <w:tabs>
          <w:tab w:val="num" w:pos="1651"/>
        </w:tabs>
        <w:ind w:left="1651" w:hanging="720"/>
      </w:pPr>
      <w:rPr>
        <w:rFonts w:ascii="Arial" w:hAnsi="Arial" w:hint="default"/>
        <w:b w:val="0"/>
        <w:i w:val="0"/>
        <w:sz w:val="28"/>
        <w:szCs w:val="28"/>
      </w:rPr>
    </w:lvl>
    <w:lvl w:ilvl="3">
      <w:start w:val="1"/>
      <w:numFmt w:val="decimal"/>
      <w:lvlText w:val="%1.%2.%3.%4"/>
      <w:lvlJc w:val="left"/>
      <w:pPr>
        <w:tabs>
          <w:tab w:val="num" w:pos="2371"/>
        </w:tabs>
        <w:ind w:left="2371" w:hanging="1080"/>
      </w:pPr>
      <w:rPr>
        <w:rFonts w:ascii="Arial" w:hAnsi="Arial" w:hint="default"/>
        <w:b w:val="0"/>
        <w:i w:val="0"/>
        <w:sz w:val="28"/>
        <w:szCs w:val="28"/>
      </w:rPr>
    </w:lvl>
    <w:lvl w:ilvl="4">
      <w:start w:val="1"/>
      <w:numFmt w:val="decimal"/>
      <w:lvlText w:val="%1.%2.%3.%4.%5"/>
      <w:lvlJc w:val="left"/>
      <w:pPr>
        <w:tabs>
          <w:tab w:val="num" w:pos="4531"/>
        </w:tabs>
        <w:ind w:left="4531" w:hanging="1080"/>
      </w:pPr>
      <w:rPr>
        <w:rFonts w:hint="default"/>
      </w:rPr>
    </w:lvl>
    <w:lvl w:ilvl="5">
      <w:start w:val="1"/>
      <w:numFmt w:val="decimal"/>
      <w:lvlText w:val="%1.%2.%3.%4.%5.%6"/>
      <w:lvlJc w:val="left"/>
      <w:pPr>
        <w:tabs>
          <w:tab w:val="num" w:pos="4891"/>
        </w:tabs>
        <w:ind w:left="4747" w:hanging="936"/>
      </w:pPr>
      <w:rPr>
        <w:rFonts w:ascii="Arial" w:hAnsi="Arial" w:cs="Times New Roman" w:hint="default"/>
        <w:b w:val="0"/>
        <w:bCs w:val="0"/>
        <w:i w:val="0"/>
        <w:iCs w:val="0"/>
        <w:caps w:val="0"/>
        <w:smallCaps w:val="0"/>
        <w:strike w:val="0"/>
        <w:dstrike w:val="0"/>
        <w:outline w:val="0"/>
        <w:shadow w:val="0"/>
        <w:emboss w:val="0"/>
        <w:imprint w:val="0"/>
        <w:vanish w:val="0"/>
        <w:spacing w:val="0"/>
        <w:kern w:val="0"/>
        <w:position w:val="0"/>
        <w:sz w:val="28"/>
        <w:szCs w:val="28"/>
        <w:u w:val="none"/>
        <w:vertAlign w:val="baseline"/>
        <w:em w:val="none"/>
      </w:rPr>
    </w:lvl>
    <w:lvl w:ilvl="6">
      <w:start w:val="1"/>
      <w:numFmt w:val="decimal"/>
      <w:lvlText w:val="%1.%2.%3.%4.%5.%6.%7"/>
      <w:lvlJc w:val="left"/>
      <w:pPr>
        <w:tabs>
          <w:tab w:val="num" w:pos="5611"/>
        </w:tabs>
        <w:ind w:left="5251" w:hanging="1080"/>
      </w:pPr>
      <w:rPr>
        <w:rFonts w:hint="default"/>
      </w:rPr>
    </w:lvl>
    <w:lvl w:ilvl="7">
      <w:start w:val="1"/>
      <w:numFmt w:val="decimal"/>
      <w:lvlText w:val="%1.%2.%3.%4.%5.%6.%7.%8"/>
      <w:lvlJc w:val="left"/>
      <w:pPr>
        <w:tabs>
          <w:tab w:val="num" w:pos="5971"/>
        </w:tabs>
        <w:ind w:left="5755" w:hanging="1224"/>
      </w:pPr>
      <w:rPr>
        <w:rFonts w:ascii="Arial" w:hAnsi="Arial" w:cs="Times New Roman" w:hint="default"/>
        <w:b w:val="0"/>
        <w:bCs w:val="0"/>
        <w:i w:val="0"/>
        <w:iCs w:val="0"/>
        <w:caps w:val="0"/>
        <w:smallCaps w:val="0"/>
        <w:strike w:val="0"/>
        <w:dstrike w:val="0"/>
        <w:outline w:val="0"/>
        <w:shadow w:val="0"/>
        <w:emboss w:val="0"/>
        <w:imprint w:val="0"/>
        <w:vanish w:val="0"/>
        <w:spacing w:val="0"/>
        <w:kern w:val="0"/>
        <w:position w:val="0"/>
        <w:sz w:val="28"/>
        <w:szCs w:val="28"/>
        <w:u w:val="none"/>
        <w:vertAlign w:val="baseline"/>
        <w:em w:val="none"/>
      </w:rPr>
    </w:lvl>
    <w:lvl w:ilvl="8">
      <w:start w:val="1"/>
      <w:numFmt w:val="decimal"/>
      <w:lvlText w:val="%1.%2.%3.%4.%5.%6.%7.%8.%9"/>
      <w:lvlJc w:val="left"/>
      <w:pPr>
        <w:tabs>
          <w:tab w:val="num" w:pos="6691"/>
        </w:tabs>
        <w:ind w:left="6331" w:hanging="1440"/>
      </w:pPr>
      <w:rPr>
        <w:rFonts w:ascii="Arial" w:hAnsi="Arial" w:cs="Times New Roman" w:hint="default"/>
        <w:b w:val="0"/>
        <w:bCs w:val="0"/>
        <w:i w:val="0"/>
        <w:iCs w:val="0"/>
        <w:caps w:val="0"/>
        <w:strike w:val="0"/>
        <w:dstrike w:val="0"/>
        <w:outline w:val="0"/>
        <w:shadow w:val="0"/>
        <w:emboss w:val="0"/>
        <w:imprint w:val="0"/>
        <w:vanish w:val="0"/>
        <w:spacing w:val="0"/>
        <w:kern w:val="0"/>
        <w:position w:val="0"/>
        <w:sz w:val="28"/>
        <w:szCs w:val="28"/>
        <w:u w:val="none"/>
        <w:vertAlign w:val="baseline"/>
        <w:em w:val="none"/>
      </w:rPr>
    </w:lvl>
  </w:abstractNum>
  <w:abstractNum w:abstractNumId="69" w15:restartNumberingAfterBreak="0">
    <w:nsid w:val="754C42F4"/>
    <w:multiLevelType w:val="hybridMultilevel"/>
    <w:tmpl w:val="851AAD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77984918"/>
    <w:multiLevelType w:val="hybridMultilevel"/>
    <w:tmpl w:val="C598F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C23281"/>
    <w:multiLevelType w:val="multilevel"/>
    <w:tmpl w:val="57F86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7C803FF"/>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D02944"/>
    <w:multiLevelType w:val="hybridMultilevel"/>
    <w:tmpl w:val="AE683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8593555"/>
    <w:multiLevelType w:val="hybridMultilevel"/>
    <w:tmpl w:val="39A24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65055A"/>
    <w:multiLevelType w:val="hybridMultilevel"/>
    <w:tmpl w:val="93828888"/>
    <w:lvl w:ilvl="0" w:tplc="4166734A">
      <w:start w:val="1"/>
      <w:numFmt w:val="decimal"/>
      <w:pStyle w:val="List"/>
      <w:lvlText w:val="%1."/>
      <w:lvlJc w:val="left"/>
      <w:pPr>
        <w:tabs>
          <w:tab w:val="num" w:pos="1291"/>
        </w:tabs>
        <w:ind w:left="1291"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15:restartNumberingAfterBreak="0">
    <w:nsid w:val="7B0A02AE"/>
    <w:multiLevelType w:val="hybridMultilevel"/>
    <w:tmpl w:val="098A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CA62CF2"/>
    <w:multiLevelType w:val="hybridMultilevel"/>
    <w:tmpl w:val="E06ACF7E"/>
    <w:lvl w:ilvl="0" w:tplc="D20A5836">
      <w:start w:val="1"/>
      <w:numFmt w:val="decimal"/>
      <w:pStyle w:val="List4"/>
      <w:lvlText w:val="%1."/>
      <w:lvlJc w:val="left"/>
      <w:pPr>
        <w:tabs>
          <w:tab w:val="num" w:pos="1651"/>
        </w:tabs>
        <w:ind w:left="1651" w:hanging="360"/>
      </w:pPr>
      <w:rPr>
        <w:rFonts w:hint="default"/>
      </w:rPr>
    </w:lvl>
    <w:lvl w:ilvl="1" w:tplc="04090019" w:tentative="1">
      <w:start w:val="1"/>
      <w:numFmt w:val="lowerLetter"/>
      <w:lvlText w:val="%2."/>
      <w:lvlJc w:val="left"/>
      <w:pPr>
        <w:tabs>
          <w:tab w:val="num" w:pos="2448"/>
        </w:tabs>
        <w:ind w:left="2448" w:hanging="360"/>
      </w:pPr>
    </w:lvl>
    <w:lvl w:ilvl="2" w:tplc="0409001B" w:tentative="1">
      <w:start w:val="1"/>
      <w:numFmt w:val="lowerRoman"/>
      <w:lvlText w:val="%3."/>
      <w:lvlJc w:val="right"/>
      <w:pPr>
        <w:tabs>
          <w:tab w:val="num" w:pos="3168"/>
        </w:tabs>
        <w:ind w:left="3168" w:hanging="180"/>
      </w:pPr>
    </w:lvl>
    <w:lvl w:ilvl="3" w:tplc="0409000F" w:tentative="1">
      <w:start w:val="1"/>
      <w:numFmt w:val="decimal"/>
      <w:lvlText w:val="%4."/>
      <w:lvlJc w:val="left"/>
      <w:pPr>
        <w:tabs>
          <w:tab w:val="num" w:pos="3888"/>
        </w:tabs>
        <w:ind w:left="3888" w:hanging="360"/>
      </w:pPr>
    </w:lvl>
    <w:lvl w:ilvl="4" w:tplc="04090019" w:tentative="1">
      <w:start w:val="1"/>
      <w:numFmt w:val="lowerLetter"/>
      <w:lvlText w:val="%5."/>
      <w:lvlJc w:val="left"/>
      <w:pPr>
        <w:tabs>
          <w:tab w:val="num" w:pos="4608"/>
        </w:tabs>
        <w:ind w:left="4608" w:hanging="360"/>
      </w:pPr>
    </w:lvl>
    <w:lvl w:ilvl="5" w:tplc="0409001B" w:tentative="1">
      <w:start w:val="1"/>
      <w:numFmt w:val="lowerRoman"/>
      <w:lvlText w:val="%6."/>
      <w:lvlJc w:val="right"/>
      <w:pPr>
        <w:tabs>
          <w:tab w:val="num" w:pos="5328"/>
        </w:tabs>
        <w:ind w:left="5328" w:hanging="180"/>
      </w:pPr>
    </w:lvl>
    <w:lvl w:ilvl="6" w:tplc="0409000F" w:tentative="1">
      <w:start w:val="1"/>
      <w:numFmt w:val="decimal"/>
      <w:lvlText w:val="%7."/>
      <w:lvlJc w:val="left"/>
      <w:pPr>
        <w:tabs>
          <w:tab w:val="num" w:pos="6048"/>
        </w:tabs>
        <w:ind w:left="6048" w:hanging="360"/>
      </w:pPr>
    </w:lvl>
    <w:lvl w:ilvl="7" w:tplc="04090019" w:tentative="1">
      <w:start w:val="1"/>
      <w:numFmt w:val="lowerLetter"/>
      <w:lvlText w:val="%8."/>
      <w:lvlJc w:val="left"/>
      <w:pPr>
        <w:tabs>
          <w:tab w:val="num" w:pos="6768"/>
        </w:tabs>
        <w:ind w:left="6768" w:hanging="360"/>
      </w:pPr>
    </w:lvl>
    <w:lvl w:ilvl="8" w:tplc="0409001B" w:tentative="1">
      <w:start w:val="1"/>
      <w:numFmt w:val="lowerRoman"/>
      <w:lvlText w:val="%9."/>
      <w:lvlJc w:val="right"/>
      <w:pPr>
        <w:tabs>
          <w:tab w:val="num" w:pos="7488"/>
        </w:tabs>
        <w:ind w:left="7488" w:hanging="180"/>
      </w:pPr>
    </w:lvl>
  </w:abstractNum>
  <w:abstractNum w:abstractNumId="78" w15:restartNumberingAfterBreak="0">
    <w:nsid w:val="7D493DDB"/>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E45B56"/>
    <w:multiLevelType w:val="multilevel"/>
    <w:tmpl w:val="FE187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3781717">
    <w:abstractNumId w:val="29"/>
  </w:num>
  <w:num w:numId="2" w16cid:durableId="884566678">
    <w:abstractNumId w:val="26"/>
  </w:num>
  <w:num w:numId="3" w16cid:durableId="1280840369">
    <w:abstractNumId w:val="9"/>
  </w:num>
  <w:num w:numId="4" w16cid:durableId="1447582210">
    <w:abstractNumId w:val="12"/>
  </w:num>
  <w:num w:numId="5" w16cid:durableId="1049455686">
    <w:abstractNumId w:val="4"/>
  </w:num>
  <w:num w:numId="6" w16cid:durableId="205073182">
    <w:abstractNumId w:val="14"/>
  </w:num>
  <w:num w:numId="7" w16cid:durableId="1469738070">
    <w:abstractNumId w:val="66"/>
  </w:num>
  <w:num w:numId="8" w16cid:durableId="1819418997">
    <w:abstractNumId w:val="68"/>
  </w:num>
  <w:num w:numId="9" w16cid:durableId="1221746622">
    <w:abstractNumId w:val="77"/>
  </w:num>
  <w:num w:numId="10" w16cid:durableId="976179056">
    <w:abstractNumId w:val="40"/>
  </w:num>
  <w:num w:numId="11" w16cid:durableId="1390570268">
    <w:abstractNumId w:val="75"/>
  </w:num>
  <w:num w:numId="12" w16cid:durableId="1813519409">
    <w:abstractNumId w:val="3"/>
  </w:num>
  <w:num w:numId="13" w16cid:durableId="913468542">
    <w:abstractNumId w:val="19"/>
  </w:num>
  <w:num w:numId="14" w16cid:durableId="639766476">
    <w:abstractNumId w:val="71"/>
  </w:num>
  <w:num w:numId="15" w16cid:durableId="121775137">
    <w:abstractNumId w:val="47"/>
  </w:num>
  <w:num w:numId="16" w16cid:durableId="1762876557">
    <w:abstractNumId w:val="60"/>
  </w:num>
  <w:num w:numId="17" w16cid:durableId="33701466">
    <w:abstractNumId w:val="45"/>
  </w:num>
  <w:num w:numId="18" w16cid:durableId="200828455">
    <w:abstractNumId w:val="25"/>
  </w:num>
  <w:num w:numId="19" w16cid:durableId="1770850031">
    <w:abstractNumId w:val="30"/>
  </w:num>
  <w:num w:numId="20" w16cid:durableId="744962234">
    <w:abstractNumId w:val="73"/>
  </w:num>
  <w:num w:numId="21" w16cid:durableId="689911747">
    <w:abstractNumId w:val="67"/>
  </w:num>
  <w:num w:numId="22" w16cid:durableId="567963763">
    <w:abstractNumId w:val="37"/>
  </w:num>
  <w:num w:numId="23" w16cid:durableId="1975941947">
    <w:abstractNumId w:val="54"/>
  </w:num>
  <w:num w:numId="24" w16cid:durableId="2129154247">
    <w:abstractNumId w:val="23"/>
  </w:num>
  <w:num w:numId="25" w16cid:durableId="2004508391">
    <w:abstractNumId w:val="43"/>
  </w:num>
  <w:num w:numId="26" w16cid:durableId="1469592815">
    <w:abstractNumId w:val="70"/>
  </w:num>
  <w:num w:numId="27" w16cid:durableId="958607597">
    <w:abstractNumId w:val="21"/>
  </w:num>
  <w:num w:numId="28" w16cid:durableId="1663269004">
    <w:abstractNumId w:val="58"/>
  </w:num>
  <w:num w:numId="29" w16cid:durableId="340742458">
    <w:abstractNumId w:val="69"/>
  </w:num>
  <w:num w:numId="30" w16cid:durableId="1052120694">
    <w:abstractNumId w:val="57"/>
  </w:num>
  <w:num w:numId="31" w16cid:durableId="1331450536">
    <w:abstractNumId w:val="44"/>
  </w:num>
  <w:num w:numId="32" w16cid:durableId="421800066">
    <w:abstractNumId w:val="27"/>
  </w:num>
  <w:num w:numId="33" w16cid:durableId="579755049">
    <w:abstractNumId w:val="59"/>
  </w:num>
  <w:num w:numId="34" w16cid:durableId="1416050988">
    <w:abstractNumId w:val="1"/>
  </w:num>
  <w:num w:numId="35" w16cid:durableId="140316079">
    <w:abstractNumId w:val="17"/>
  </w:num>
  <w:num w:numId="36" w16cid:durableId="145585877">
    <w:abstractNumId w:val="7"/>
  </w:num>
  <w:num w:numId="37" w16cid:durableId="1339966043">
    <w:abstractNumId w:val="51"/>
  </w:num>
  <w:num w:numId="38" w16cid:durableId="322205766">
    <w:abstractNumId w:val="52"/>
  </w:num>
  <w:num w:numId="39" w16cid:durableId="1235050644">
    <w:abstractNumId w:val="41"/>
  </w:num>
  <w:num w:numId="40" w16cid:durableId="1332609288">
    <w:abstractNumId w:val="35"/>
  </w:num>
  <w:num w:numId="41" w16cid:durableId="1263606260">
    <w:abstractNumId w:val="55"/>
  </w:num>
  <w:num w:numId="42" w16cid:durableId="601424561">
    <w:abstractNumId w:val="74"/>
  </w:num>
  <w:num w:numId="43" w16cid:durableId="1100879547">
    <w:abstractNumId w:val="18"/>
  </w:num>
  <w:num w:numId="44" w16cid:durableId="1962807080">
    <w:abstractNumId w:val="10"/>
  </w:num>
  <w:num w:numId="45" w16cid:durableId="1098253352">
    <w:abstractNumId w:val="16"/>
  </w:num>
  <w:num w:numId="46" w16cid:durableId="1857425190">
    <w:abstractNumId w:val="39"/>
  </w:num>
  <w:num w:numId="47" w16cid:durableId="1344240041">
    <w:abstractNumId w:val="20"/>
  </w:num>
  <w:num w:numId="48" w16cid:durableId="1508134888">
    <w:abstractNumId w:val="28"/>
  </w:num>
  <w:num w:numId="49" w16cid:durableId="1620526112">
    <w:abstractNumId w:val="38"/>
  </w:num>
  <w:num w:numId="50" w16cid:durableId="738096472">
    <w:abstractNumId w:val="76"/>
  </w:num>
  <w:num w:numId="51" w16cid:durableId="611979667">
    <w:abstractNumId w:val="61"/>
  </w:num>
  <w:num w:numId="52" w16cid:durableId="692724621">
    <w:abstractNumId w:val="8"/>
  </w:num>
  <w:num w:numId="53" w16cid:durableId="119807952">
    <w:abstractNumId w:val="22"/>
  </w:num>
  <w:num w:numId="54" w16cid:durableId="1021518126">
    <w:abstractNumId w:val="11"/>
  </w:num>
  <w:num w:numId="55" w16cid:durableId="849762419">
    <w:abstractNumId w:val="2"/>
  </w:num>
  <w:num w:numId="56" w16cid:durableId="856700699">
    <w:abstractNumId w:val="31"/>
  </w:num>
  <w:num w:numId="57" w16cid:durableId="576986106">
    <w:abstractNumId w:val="5"/>
  </w:num>
  <w:num w:numId="58" w16cid:durableId="40986836">
    <w:abstractNumId w:val="32"/>
  </w:num>
  <w:num w:numId="59" w16cid:durableId="1149861130">
    <w:abstractNumId w:val="36"/>
  </w:num>
  <w:num w:numId="60" w16cid:durableId="1316110945">
    <w:abstractNumId w:val="0"/>
  </w:num>
  <w:num w:numId="61" w16cid:durableId="1695381334">
    <w:abstractNumId w:val="72"/>
  </w:num>
  <w:num w:numId="62" w16cid:durableId="1100376060">
    <w:abstractNumId w:val="63"/>
  </w:num>
  <w:num w:numId="63" w16cid:durableId="659771040">
    <w:abstractNumId w:val="13"/>
  </w:num>
  <w:num w:numId="64" w16cid:durableId="685836721">
    <w:abstractNumId w:val="78"/>
  </w:num>
  <w:num w:numId="65" w16cid:durableId="1401556344">
    <w:abstractNumId w:val="50"/>
  </w:num>
  <w:num w:numId="66" w16cid:durableId="1659529886">
    <w:abstractNumId w:val="33"/>
  </w:num>
  <w:num w:numId="67" w16cid:durableId="201284377">
    <w:abstractNumId w:val="65"/>
  </w:num>
  <w:num w:numId="68" w16cid:durableId="1130980754">
    <w:abstractNumId w:val="48"/>
  </w:num>
  <w:num w:numId="69" w16cid:durableId="216092036">
    <w:abstractNumId w:val="79"/>
  </w:num>
  <w:num w:numId="70" w16cid:durableId="854612283">
    <w:abstractNumId w:val="56"/>
  </w:num>
  <w:num w:numId="71" w16cid:durableId="88238882">
    <w:abstractNumId w:val="42"/>
  </w:num>
  <w:num w:numId="72" w16cid:durableId="865026570">
    <w:abstractNumId w:val="24"/>
  </w:num>
  <w:num w:numId="73" w16cid:durableId="646709718">
    <w:abstractNumId w:val="34"/>
  </w:num>
  <w:num w:numId="74" w16cid:durableId="2098096009">
    <w:abstractNumId w:val="6"/>
  </w:num>
  <w:num w:numId="75" w16cid:durableId="627006893">
    <w:abstractNumId w:val="64"/>
  </w:num>
  <w:num w:numId="76" w16cid:durableId="1499074782">
    <w:abstractNumId w:val="53"/>
  </w:num>
  <w:num w:numId="77" w16cid:durableId="415976101">
    <w:abstractNumId w:val="46"/>
  </w:num>
  <w:num w:numId="78" w16cid:durableId="1902667027">
    <w:abstractNumId w:val="62"/>
  </w:num>
  <w:num w:numId="79" w16cid:durableId="1228220583">
    <w:abstractNumId w:val="49"/>
  </w:num>
  <w:num w:numId="80" w16cid:durableId="1653484770">
    <w:abstractNumId w:val="1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ctiveWritingStyle w:appName="MSWord" w:lang="en-US" w:vendorID="64" w:dllVersion="6" w:nlCheck="1" w:checkStyle="1"/>
  <w:activeWritingStyle w:appName="MSWord" w:lang="en-US" w:vendorID="64" w:dllVersion="0" w:nlCheck="1" w:checkStyle="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efaultTabStop w:val="720"/>
  <w:drawingGridHorizontalSpacing w:val="72"/>
  <w:drawingGridVerticalSpacing w:val="72"/>
  <w:displayVerticalDrawingGridEvery w:val="2"/>
  <w:characterSpacingControl w:val="doNotCompress"/>
  <w:hdrShapeDefaults>
    <o:shapedefaults v:ext="edit" spidmax="2143"/>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94517"/>
    <w:rsid w:val="00001A5C"/>
    <w:rsid w:val="000020FC"/>
    <w:rsid w:val="0000600E"/>
    <w:rsid w:val="0001411C"/>
    <w:rsid w:val="00017791"/>
    <w:rsid w:val="000323AD"/>
    <w:rsid w:val="000332E9"/>
    <w:rsid w:val="000339A6"/>
    <w:rsid w:val="00035A81"/>
    <w:rsid w:val="00037298"/>
    <w:rsid w:val="00037DDE"/>
    <w:rsid w:val="000464AC"/>
    <w:rsid w:val="00054DE0"/>
    <w:rsid w:val="0005541B"/>
    <w:rsid w:val="000605B2"/>
    <w:rsid w:val="0006206A"/>
    <w:rsid w:val="000642A4"/>
    <w:rsid w:val="00066571"/>
    <w:rsid w:val="00067471"/>
    <w:rsid w:val="00084A41"/>
    <w:rsid w:val="0009011D"/>
    <w:rsid w:val="0009158F"/>
    <w:rsid w:val="00096C86"/>
    <w:rsid w:val="000A06AD"/>
    <w:rsid w:val="000A0C38"/>
    <w:rsid w:val="000B06C4"/>
    <w:rsid w:val="000B1A94"/>
    <w:rsid w:val="000B29DC"/>
    <w:rsid w:val="000B3144"/>
    <w:rsid w:val="000B3AB8"/>
    <w:rsid w:val="000B417D"/>
    <w:rsid w:val="000B43F8"/>
    <w:rsid w:val="000B6A02"/>
    <w:rsid w:val="000B768A"/>
    <w:rsid w:val="000C0B56"/>
    <w:rsid w:val="000C15B6"/>
    <w:rsid w:val="000C7496"/>
    <w:rsid w:val="000D136E"/>
    <w:rsid w:val="000D7C9F"/>
    <w:rsid w:val="000E1A6B"/>
    <w:rsid w:val="000E7902"/>
    <w:rsid w:val="000F0E18"/>
    <w:rsid w:val="000F195B"/>
    <w:rsid w:val="000F1D47"/>
    <w:rsid w:val="000F2C61"/>
    <w:rsid w:val="000F3B5F"/>
    <w:rsid w:val="000F48D7"/>
    <w:rsid w:val="00101F79"/>
    <w:rsid w:val="00103A45"/>
    <w:rsid w:val="00103A4D"/>
    <w:rsid w:val="00105994"/>
    <w:rsid w:val="00107E38"/>
    <w:rsid w:val="00113A12"/>
    <w:rsid w:val="0012065B"/>
    <w:rsid w:val="001245EC"/>
    <w:rsid w:val="00125F35"/>
    <w:rsid w:val="001373DC"/>
    <w:rsid w:val="00140276"/>
    <w:rsid w:val="00143301"/>
    <w:rsid w:val="001440F2"/>
    <w:rsid w:val="00147DF9"/>
    <w:rsid w:val="001610C3"/>
    <w:rsid w:val="00161A7D"/>
    <w:rsid w:val="0016750D"/>
    <w:rsid w:val="00171C30"/>
    <w:rsid w:val="0017397C"/>
    <w:rsid w:val="00185F1A"/>
    <w:rsid w:val="00190698"/>
    <w:rsid w:val="00191D7C"/>
    <w:rsid w:val="00193C15"/>
    <w:rsid w:val="001A145D"/>
    <w:rsid w:val="001A15DE"/>
    <w:rsid w:val="001A66E4"/>
    <w:rsid w:val="001A6C91"/>
    <w:rsid w:val="001B02D2"/>
    <w:rsid w:val="001B11F0"/>
    <w:rsid w:val="001B2B07"/>
    <w:rsid w:val="001B2FEF"/>
    <w:rsid w:val="001B36F8"/>
    <w:rsid w:val="001B6A91"/>
    <w:rsid w:val="001B700A"/>
    <w:rsid w:val="001C3B08"/>
    <w:rsid w:val="001C6647"/>
    <w:rsid w:val="001C6AE9"/>
    <w:rsid w:val="001D15A4"/>
    <w:rsid w:val="001D5CA8"/>
    <w:rsid w:val="001D7453"/>
    <w:rsid w:val="001E07D8"/>
    <w:rsid w:val="001E174E"/>
    <w:rsid w:val="001E2555"/>
    <w:rsid w:val="001E3BD9"/>
    <w:rsid w:val="001E5999"/>
    <w:rsid w:val="001E682A"/>
    <w:rsid w:val="001E6FEA"/>
    <w:rsid w:val="001E7C34"/>
    <w:rsid w:val="001E7DA0"/>
    <w:rsid w:val="001F14BA"/>
    <w:rsid w:val="001F2FA7"/>
    <w:rsid w:val="001F3E74"/>
    <w:rsid w:val="001F698C"/>
    <w:rsid w:val="0020065E"/>
    <w:rsid w:val="00202113"/>
    <w:rsid w:val="00202F8A"/>
    <w:rsid w:val="002054C0"/>
    <w:rsid w:val="0021364F"/>
    <w:rsid w:val="00214093"/>
    <w:rsid w:val="002149EF"/>
    <w:rsid w:val="0021636A"/>
    <w:rsid w:val="002214DA"/>
    <w:rsid w:val="00221E65"/>
    <w:rsid w:val="00223136"/>
    <w:rsid w:val="002272B1"/>
    <w:rsid w:val="002340EF"/>
    <w:rsid w:val="002359CA"/>
    <w:rsid w:val="00236154"/>
    <w:rsid w:val="00237985"/>
    <w:rsid w:val="00241497"/>
    <w:rsid w:val="0024483B"/>
    <w:rsid w:val="002509F1"/>
    <w:rsid w:val="002532A2"/>
    <w:rsid w:val="00254B49"/>
    <w:rsid w:val="002556F1"/>
    <w:rsid w:val="00255D2D"/>
    <w:rsid w:val="00256C88"/>
    <w:rsid w:val="00257E25"/>
    <w:rsid w:val="00260741"/>
    <w:rsid w:val="002619EC"/>
    <w:rsid w:val="00261FFB"/>
    <w:rsid w:val="00264D89"/>
    <w:rsid w:val="002669A1"/>
    <w:rsid w:val="00267AD9"/>
    <w:rsid w:val="00267CA5"/>
    <w:rsid w:val="0027357B"/>
    <w:rsid w:val="00276170"/>
    <w:rsid w:val="00277E1C"/>
    <w:rsid w:val="002868E6"/>
    <w:rsid w:val="00292FA8"/>
    <w:rsid w:val="00294517"/>
    <w:rsid w:val="00294E98"/>
    <w:rsid w:val="00296D81"/>
    <w:rsid w:val="002A37B9"/>
    <w:rsid w:val="002B03BA"/>
    <w:rsid w:val="002B0860"/>
    <w:rsid w:val="002B54FF"/>
    <w:rsid w:val="002B6053"/>
    <w:rsid w:val="002B70D5"/>
    <w:rsid w:val="002C2B44"/>
    <w:rsid w:val="002C4405"/>
    <w:rsid w:val="002C59B5"/>
    <w:rsid w:val="002C66FB"/>
    <w:rsid w:val="002D418A"/>
    <w:rsid w:val="002D64B4"/>
    <w:rsid w:val="002D72E3"/>
    <w:rsid w:val="002D76BE"/>
    <w:rsid w:val="002E05AB"/>
    <w:rsid w:val="002E0D26"/>
    <w:rsid w:val="002E5721"/>
    <w:rsid w:val="002F640A"/>
    <w:rsid w:val="002F7BC1"/>
    <w:rsid w:val="00300CCF"/>
    <w:rsid w:val="003012DD"/>
    <w:rsid w:val="00305E60"/>
    <w:rsid w:val="00312397"/>
    <w:rsid w:val="00314E40"/>
    <w:rsid w:val="00316D7A"/>
    <w:rsid w:val="003176B2"/>
    <w:rsid w:val="00317706"/>
    <w:rsid w:val="00321AD8"/>
    <w:rsid w:val="00324644"/>
    <w:rsid w:val="00325FAF"/>
    <w:rsid w:val="003265CE"/>
    <w:rsid w:val="00326C40"/>
    <w:rsid w:val="00332AF7"/>
    <w:rsid w:val="00333509"/>
    <w:rsid w:val="00333CE7"/>
    <w:rsid w:val="003352CC"/>
    <w:rsid w:val="00337841"/>
    <w:rsid w:val="00340F81"/>
    <w:rsid w:val="00341799"/>
    <w:rsid w:val="00345B95"/>
    <w:rsid w:val="003508F5"/>
    <w:rsid w:val="00350992"/>
    <w:rsid w:val="00352D12"/>
    <w:rsid w:val="00353627"/>
    <w:rsid w:val="00354185"/>
    <w:rsid w:val="00355705"/>
    <w:rsid w:val="00362C9B"/>
    <w:rsid w:val="00363C9F"/>
    <w:rsid w:val="0036452A"/>
    <w:rsid w:val="003652C0"/>
    <w:rsid w:val="003717B0"/>
    <w:rsid w:val="003750D4"/>
    <w:rsid w:val="00380AE2"/>
    <w:rsid w:val="003864C0"/>
    <w:rsid w:val="00390BB9"/>
    <w:rsid w:val="003925C9"/>
    <w:rsid w:val="00397C37"/>
    <w:rsid w:val="003A3CF0"/>
    <w:rsid w:val="003B001D"/>
    <w:rsid w:val="003B1041"/>
    <w:rsid w:val="003B153F"/>
    <w:rsid w:val="003B1EB9"/>
    <w:rsid w:val="003B31A1"/>
    <w:rsid w:val="003B7093"/>
    <w:rsid w:val="003C0135"/>
    <w:rsid w:val="003D0589"/>
    <w:rsid w:val="003D0FB7"/>
    <w:rsid w:val="003D14E3"/>
    <w:rsid w:val="003D2EEA"/>
    <w:rsid w:val="003D364D"/>
    <w:rsid w:val="003D5A34"/>
    <w:rsid w:val="003D719C"/>
    <w:rsid w:val="003E657B"/>
    <w:rsid w:val="003E79E2"/>
    <w:rsid w:val="003F10A1"/>
    <w:rsid w:val="003F2467"/>
    <w:rsid w:val="003F42F3"/>
    <w:rsid w:val="003F7633"/>
    <w:rsid w:val="003F7991"/>
    <w:rsid w:val="003F7B68"/>
    <w:rsid w:val="00400510"/>
    <w:rsid w:val="00402308"/>
    <w:rsid w:val="00403DFF"/>
    <w:rsid w:val="004066E0"/>
    <w:rsid w:val="00406789"/>
    <w:rsid w:val="004076A9"/>
    <w:rsid w:val="00412250"/>
    <w:rsid w:val="00413715"/>
    <w:rsid w:val="0042087F"/>
    <w:rsid w:val="00425CD3"/>
    <w:rsid w:val="0042762A"/>
    <w:rsid w:val="004316B9"/>
    <w:rsid w:val="00440B67"/>
    <w:rsid w:val="0044310E"/>
    <w:rsid w:val="00453080"/>
    <w:rsid w:val="00464208"/>
    <w:rsid w:val="00470A37"/>
    <w:rsid w:val="00471032"/>
    <w:rsid w:val="00473CAC"/>
    <w:rsid w:val="0047408D"/>
    <w:rsid w:val="00475862"/>
    <w:rsid w:val="0047734F"/>
    <w:rsid w:val="004816E5"/>
    <w:rsid w:val="00483BCC"/>
    <w:rsid w:val="004906C3"/>
    <w:rsid w:val="0049603F"/>
    <w:rsid w:val="00497679"/>
    <w:rsid w:val="004A34A7"/>
    <w:rsid w:val="004A37C8"/>
    <w:rsid w:val="004A50E5"/>
    <w:rsid w:val="004A6C76"/>
    <w:rsid w:val="004B297A"/>
    <w:rsid w:val="004B4EC3"/>
    <w:rsid w:val="004B7944"/>
    <w:rsid w:val="004C09AF"/>
    <w:rsid w:val="004E555A"/>
    <w:rsid w:val="004E5994"/>
    <w:rsid w:val="004F0CEE"/>
    <w:rsid w:val="004F3F74"/>
    <w:rsid w:val="004F4531"/>
    <w:rsid w:val="00502541"/>
    <w:rsid w:val="00502933"/>
    <w:rsid w:val="005078CD"/>
    <w:rsid w:val="005103B0"/>
    <w:rsid w:val="00512F03"/>
    <w:rsid w:val="0051714F"/>
    <w:rsid w:val="005204FC"/>
    <w:rsid w:val="00520EA5"/>
    <w:rsid w:val="00522AAB"/>
    <w:rsid w:val="00524C8B"/>
    <w:rsid w:val="00530AC4"/>
    <w:rsid w:val="00531F85"/>
    <w:rsid w:val="005404CB"/>
    <w:rsid w:val="00540757"/>
    <w:rsid w:val="00547497"/>
    <w:rsid w:val="005525E8"/>
    <w:rsid w:val="005576D8"/>
    <w:rsid w:val="00563147"/>
    <w:rsid w:val="0057284A"/>
    <w:rsid w:val="00575E3B"/>
    <w:rsid w:val="00583007"/>
    <w:rsid w:val="005853F0"/>
    <w:rsid w:val="00585987"/>
    <w:rsid w:val="0059038D"/>
    <w:rsid w:val="00591F58"/>
    <w:rsid w:val="00592906"/>
    <w:rsid w:val="0059759C"/>
    <w:rsid w:val="005A05A5"/>
    <w:rsid w:val="005A2CA6"/>
    <w:rsid w:val="005B2CDE"/>
    <w:rsid w:val="005B41C0"/>
    <w:rsid w:val="005B6461"/>
    <w:rsid w:val="005C3245"/>
    <w:rsid w:val="005C6572"/>
    <w:rsid w:val="005D5F9A"/>
    <w:rsid w:val="005E05AC"/>
    <w:rsid w:val="005E25BC"/>
    <w:rsid w:val="005E3DCA"/>
    <w:rsid w:val="005E55CA"/>
    <w:rsid w:val="005F27E6"/>
    <w:rsid w:val="005F718B"/>
    <w:rsid w:val="0060488B"/>
    <w:rsid w:val="00604AF7"/>
    <w:rsid w:val="00605F2B"/>
    <w:rsid w:val="00610CE3"/>
    <w:rsid w:val="006126E4"/>
    <w:rsid w:val="00616BF7"/>
    <w:rsid w:val="00617E2E"/>
    <w:rsid w:val="00621263"/>
    <w:rsid w:val="00623025"/>
    <w:rsid w:val="0062418F"/>
    <w:rsid w:val="006264DE"/>
    <w:rsid w:val="00626967"/>
    <w:rsid w:val="006278CD"/>
    <w:rsid w:val="00632204"/>
    <w:rsid w:val="006331C3"/>
    <w:rsid w:val="00634564"/>
    <w:rsid w:val="006447C1"/>
    <w:rsid w:val="00644F86"/>
    <w:rsid w:val="0065062E"/>
    <w:rsid w:val="0065512E"/>
    <w:rsid w:val="00665C7D"/>
    <w:rsid w:val="00666840"/>
    <w:rsid w:val="00667A3E"/>
    <w:rsid w:val="0067512D"/>
    <w:rsid w:val="006801D6"/>
    <w:rsid w:val="00683CA1"/>
    <w:rsid w:val="00685725"/>
    <w:rsid w:val="00692888"/>
    <w:rsid w:val="00693AB3"/>
    <w:rsid w:val="0069464A"/>
    <w:rsid w:val="0069727B"/>
    <w:rsid w:val="00697D25"/>
    <w:rsid w:val="006A02D6"/>
    <w:rsid w:val="006A4C18"/>
    <w:rsid w:val="006B022F"/>
    <w:rsid w:val="006B35A8"/>
    <w:rsid w:val="006B4743"/>
    <w:rsid w:val="006B5859"/>
    <w:rsid w:val="006B73A5"/>
    <w:rsid w:val="006B772D"/>
    <w:rsid w:val="006C2A63"/>
    <w:rsid w:val="006C79E2"/>
    <w:rsid w:val="006D2D00"/>
    <w:rsid w:val="006D3A02"/>
    <w:rsid w:val="006D6C2A"/>
    <w:rsid w:val="006E7015"/>
    <w:rsid w:val="006E7ED2"/>
    <w:rsid w:val="006F0425"/>
    <w:rsid w:val="006F1549"/>
    <w:rsid w:val="006F5342"/>
    <w:rsid w:val="00703215"/>
    <w:rsid w:val="0070553F"/>
    <w:rsid w:val="00706402"/>
    <w:rsid w:val="0070790E"/>
    <w:rsid w:val="0071006E"/>
    <w:rsid w:val="007123B2"/>
    <w:rsid w:val="00715A05"/>
    <w:rsid w:val="007166F1"/>
    <w:rsid w:val="00717C8B"/>
    <w:rsid w:val="007200CB"/>
    <w:rsid w:val="00720673"/>
    <w:rsid w:val="007264AC"/>
    <w:rsid w:val="00732012"/>
    <w:rsid w:val="00737959"/>
    <w:rsid w:val="00750588"/>
    <w:rsid w:val="007603C7"/>
    <w:rsid w:val="0076132D"/>
    <w:rsid w:val="0076227D"/>
    <w:rsid w:val="00763DDC"/>
    <w:rsid w:val="00764587"/>
    <w:rsid w:val="007744DA"/>
    <w:rsid w:val="00774B24"/>
    <w:rsid w:val="00780314"/>
    <w:rsid w:val="00784A79"/>
    <w:rsid w:val="00786BEC"/>
    <w:rsid w:val="007876F5"/>
    <w:rsid w:val="0079288B"/>
    <w:rsid w:val="007928E1"/>
    <w:rsid w:val="007A02E2"/>
    <w:rsid w:val="007A3F1C"/>
    <w:rsid w:val="007A3FF7"/>
    <w:rsid w:val="007A7FA3"/>
    <w:rsid w:val="007B0FF9"/>
    <w:rsid w:val="007B10C8"/>
    <w:rsid w:val="007B63D5"/>
    <w:rsid w:val="007C3EF5"/>
    <w:rsid w:val="007C6CC0"/>
    <w:rsid w:val="007C7934"/>
    <w:rsid w:val="007C7E75"/>
    <w:rsid w:val="007D265A"/>
    <w:rsid w:val="007D62BF"/>
    <w:rsid w:val="007D72B1"/>
    <w:rsid w:val="007E2099"/>
    <w:rsid w:val="007E32C6"/>
    <w:rsid w:val="007E3648"/>
    <w:rsid w:val="007E7C2A"/>
    <w:rsid w:val="007F2059"/>
    <w:rsid w:val="007F2B6F"/>
    <w:rsid w:val="007F3738"/>
    <w:rsid w:val="007F5BB7"/>
    <w:rsid w:val="00802CB6"/>
    <w:rsid w:val="008053CF"/>
    <w:rsid w:val="00805727"/>
    <w:rsid w:val="00806CC5"/>
    <w:rsid w:val="00810667"/>
    <w:rsid w:val="008164E4"/>
    <w:rsid w:val="00821217"/>
    <w:rsid w:val="008307BD"/>
    <w:rsid w:val="008310D3"/>
    <w:rsid w:val="008337A1"/>
    <w:rsid w:val="008346C1"/>
    <w:rsid w:val="00835E15"/>
    <w:rsid w:val="00836AAE"/>
    <w:rsid w:val="0084075E"/>
    <w:rsid w:val="0084560B"/>
    <w:rsid w:val="00850D47"/>
    <w:rsid w:val="00850E17"/>
    <w:rsid w:val="00853DAC"/>
    <w:rsid w:val="00853EB6"/>
    <w:rsid w:val="0085639C"/>
    <w:rsid w:val="00861789"/>
    <w:rsid w:val="00862113"/>
    <w:rsid w:val="008648A0"/>
    <w:rsid w:val="008660FC"/>
    <w:rsid w:val="00867C2F"/>
    <w:rsid w:val="008708F1"/>
    <w:rsid w:val="008721CB"/>
    <w:rsid w:val="00873284"/>
    <w:rsid w:val="00874AEA"/>
    <w:rsid w:val="00882564"/>
    <w:rsid w:val="00882795"/>
    <w:rsid w:val="008840CE"/>
    <w:rsid w:val="00890280"/>
    <w:rsid w:val="008A3EF8"/>
    <w:rsid w:val="008A753B"/>
    <w:rsid w:val="008A7590"/>
    <w:rsid w:val="008B034B"/>
    <w:rsid w:val="008B1D36"/>
    <w:rsid w:val="008B3BC5"/>
    <w:rsid w:val="008B5958"/>
    <w:rsid w:val="008B5BEA"/>
    <w:rsid w:val="008B6984"/>
    <w:rsid w:val="008C30B4"/>
    <w:rsid w:val="008C35FB"/>
    <w:rsid w:val="008C7164"/>
    <w:rsid w:val="008D0B28"/>
    <w:rsid w:val="008D3DD0"/>
    <w:rsid w:val="008E04C5"/>
    <w:rsid w:val="008E2500"/>
    <w:rsid w:val="008E41FF"/>
    <w:rsid w:val="008E7283"/>
    <w:rsid w:val="008E7CF8"/>
    <w:rsid w:val="008F4E58"/>
    <w:rsid w:val="008F5914"/>
    <w:rsid w:val="00901DF6"/>
    <w:rsid w:val="00903832"/>
    <w:rsid w:val="009060BF"/>
    <w:rsid w:val="00907FBB"/>
    <w:rsid w:val="0091278B"/>
    <w:rsid w:val="009151A5"/>
    <w:rsid w:val="00915CE6"/>
    <w:rsid w:val="009359B4"/>
    <w:rsid w:val="00937361"/>
    <w:rsid w:val="00937769"/>
    <w:rsid w:val="00940CD3"/>
    <w:rsid w:val="00941AE4"/>
    <w:rsid w:val="00943BC7"/>
    <w:rsid w:val="00951B54"/>
    <w:rsid w:val="009527F4"/>
    <w:rsid w:val="00955D5A"/>
    <w:rsid w:val="00956FF3"/>
    <w:rsid w:val="00961037"/>
    <w:rsid w:val="00963272"/>
    <w:rsid w:val="009632B2"/>
    <w:rsid w:val="009659B1"/>
    <w:rsid w:val="00971884"/>
    <w:rsid w:val="00972045"/>
    <w:rsid w:val="00973B05"/>
    <w:rsid w:val="009771B2"/>
    <w:rsid w:val="0097772D"/>
    <w:rsid w:val="00981775"/>
    <w:rsid w:val="00984A19"/>
    <w:rsid w:val="00987501"/>
    <w:rsid w:val="00993E49"/>
    <w:rsid w:val="009940A7"/>
    <w:rsid w:val="00995BBC"/>
    <w:rsid w:val="00997AA0"/>
    <w:rsid w:val="009A0CFF"/>
    <w:rsid w:val="009A12D9"/>
    <w:rsid w:val="009A5438"/>
    <w:rsid w:val="009B0C06"/>
    <w:rsid w:val="009B1174"/>
    <w:rsid w:val="009B11CD"/>
    <w:rsid w:val="009B2240"/>
    <w:rsid w:val="009B2B22"/>
    <w:rsid w:val="009B613B"/>
    <w:rsid w:val="009C2F01"/>
    <w:rsid w:val="009D1301"/>
    <w:rsid w:val="009D1AF6"/>
    <w:rsid w:val="009D2870"/>
    <w:rsid w:val="009D2FCE"/>
    <w:rsid w:val="009D4AB9"/>
    <w:rsid w:val="009E1397"/>
    <w:rsid w:val="009E1E93"/>
    <w:rsid w:val="009E5B74"/>
    <w:rsid w:val="009F313F"/>
    <w:rsid w:val="009F352C"/>
    <w:rsid w:val="009F4438"/>
    <w:rsid w:val="009F44D6"/>
    <w:rsid w:val="00A01E8B"/>
    <w:rsid w:val="00A06420"/>
    <w:rsid w:val="00A07071"/>
    <w:rsid w:val="00A074C5"/>
    <w:rsid w:val="00A10686"/>
    <w:rsid w:val="00A12CCF"/>
    <w:rsid w:val="00A14208"/>
    <w:rsid w:val="00A15ED4"/>
    <w:rsid w:val="00A1668F"/>
    <w:rsid w:val="00A167B6"/>
    <w:rsid w:val="00A217B0"/>
    <w:rsid w:val="00A23B8F"/>
    <w:rsid w:val="00A25C4E"/>
    <w:rsid w:val="00A26DE9"/>
    <w:rsid w:val="00A3056C"/>
    <w:rsid w:val="00A3099E"/>
    <w:rsid w:val="00A35AF7"/>
    <w:rsid w:val="00A36918"/>
    <w:rsid w:val="00A430B5"/>
    <w:rsid w:val="00A4404F"/>
    <w:rsid w:val="00A44715"/>
    <w:rsid w:val="00A452E8"/>
    <w:rsid w:val="00A45A6E"/>
    <w:rsid w:val="00A47260"/>
    <w:rsid w:val="00A51FDD"/>
    <w:rsid w:val="00A52A3D"/>
    <w:rsid w:val="00A537DD"/>
    <w:rsid w:val="00A57689"/>
    <w:rsid w:val="00A620DE"/>
    <w:rsid w:val="00A63F56"/>
    <w:rsid w:val="00A64E14"/>
    <w:rsid w:val="00A713C6"/>
    <w:rsid w:val="00A7224F"/>
    <w:rsid w:val="00A7268B"/>
    <w:rsid w:val="00A76C76"/>
    <w:rsid w:val="00A82DA2"/>
    <w:rsid w:val="00A83FB3"/>
    <w:rsid w:val="00A9113D"/>
    <w:rsid w:val="00A92053"/>
    <w:rsid w:val="00AA0CEA"/>
    <w:rsid w:val="00AA2DB0"/>
    <w:rsid w:val="00AA404B"/>
    <w:rsid w:val="00AA446C"/>
    <w:rsid w:val="00AA73C0"/>
    <w:rsid w:val="00AA77A6"/>
    <w:rsid w:val="00AA7BBC"/>
    <w:rsid w:val="00AB1AA2"/>
    <w:rsid w:val="00AB1C25"/>
    <w:rsid w:val="00AB2FFD"/>
    <w:rsid w:val="00AB58C5"/>
    <w:rsid w:val="00AB6ACA"/>
    <w:rsid w:val="00AC0545"/>
    <w:rsid w:val="00AC7693"/>
    <w:rsid w:val="00AD27D9"/>
    <w:rsid w:val="00AD486B"/>
    <w:rsid w:val="00AD48E1"/>
    <w:rsid w:val="00AD723F"/>
    <w:rsid w:val="00AE05EB"/>
    <w:rsid w:val="00AE1CFB"/>
    <w:rsid w:val="00AE374A"/>
    <w:rsid w:val="00AE54CC"/>
    <w:rsid w:val="00AE7191"/>
    <w:rsid w:val="00AE76B5"/>
    <w:rsid w:val="00AE7B0F"/>
    <w:rsid w:val="00AF02DA"/>
    <w:rsid w:val="00AF2A17"/>
    <w:rsid w:val="00AF40A4"/>
    <w:rsid w:val="00B017A2"/>
    <w:rsid w:val="00B0234F"/>
    <w:rsid w:val="00B0287C"/>
    <w:rsid w:val="00B02B7B"/>
    <w:rsid w:val="00B0399B"/>
    <w:rsid w:val="00B0494D"/>
    <w:rsid w:val="00B064AF"/>
    <w:rsid w:val="00B1072E"/>
    <w:rsid w:val="00B10C6E"/>
    <w:rsid w:val="00B1192C"/>
    <w:rsid w:val="00B12DA2"/>
    <w:rsid w:val="00B15A06"/>
    <w:rsid w:val="00B16FBC"/>
    <w:rsid w:val="00B20C73"/>
    <w:rsid w:val="00B32BEA"/>
    <w:rsid w:val="00B34BF3"/>
    <w:rsid w:val="00B35244"/>
    <w:rsid w:val="00B369CC"/>
    <w:rsid w:val="00B4468D"/>
    <w:rsid w:val="00B571C5"/>
    <w:rsid w:val="00B607E6"/>
    <w:rsid w:val="00B644C1"/>
    <w:rsid w:val="00B667E8"/>
    <w:rsid w:val="00B668D9"/>
    <w:rsid w:val="00B81045"/>
    <w:rsid w:val="00B8167B"/>
    <w:rsid w:val="00B820FF"/>
    <w:rsid w:val="00B84355"/>
    <w:rsid w:val="00B8512C"/>
    <w:rsid w:val="00B8516C"/>
    <w:rsid w:val="00B909A8"/>
    <w:rsid w:val="00B9250D"/>
    <w:rsid w:val="00B967E3"/>
    <w:rsid w:val="00BA6470"/>
    <w:rsid w:val="00BB0A85"/>
    <w:rsid w:val="00BB36C1"/>
    <w:rsid w:val="00BB3E41"/>
    <w:rsid w:val="00BB4677"/>
    <w:rsid w:val="00BC1D71"/>
    <w:rsid w:val="00BD0740"/>
    <w:rsid w:val="00BD1D1D"/>
    <w:rsid w:val="00BD6AC2"/>
    <w:rsid w:val="00BE564D"/>
    <w:rsid w:val="00BE5DAB"/>
    <w:rsid w:val="00BE7F6B"/>
    <w:rsid w:val="00BF5EF9"/>
    <w:rsid w:val="00C01C13"/>
    <w:rsid w:val="00C05324"/>
    <w:rsid w:val="00C05923"/>
    <w:rsid w:val="00C07837"/>
    <w:rsid w:val="00C12694"/>
    <w:rsid w:val="00C14577"/>
    <w:rsid w:val="00C15832"/>
    <w:rsid w:val="00C1649F"/>
    <w:rsid w:val="00C2037A"/>
    <w:rsid w:val="00C228E2"/>
    <w:rsid w:val="00C22921"/>
    <w:rsid w:val="00C24442"/>
    <w:rsid w:val="00C26103"/>
    <w:rsid w:val="00C26C61"/>
    <w:rsid w:val="00C327CF"/>
    <w:rsid w:val="00C3361A"/>
    <w:rsid w:val="00C34025"/>
    <w:rsid w:val="00C373CF"/>
    <w:rsid w:val="00C414E4"/>
    <w:rsid w:val="00C45464"/>
    <w:rsid w:val="00C6304A"/>
    <w:rsid w:val="00C64FD0"/>
    <w:rsid w:val="00C67707"/>
    <w:rsid w:val="00C71462"/>
    <w:rsid w:val="00C715E3"/>
    <w:rsid w:val="00C73792"/>
    <w:rsid w:val="00C766FD"/>
    <w:rsid w:val="00C818B4"/>
    <w:rsid w:val="00C84BE2"/>
    <w:rsid w:val="00C8641E"/>
    <w:rsid w:val="00C8721B"/>
    <w:rsid w:val="00C92F20"/>
    <w:rsid w:val="00C97008"/>
    <w:rsid w:val="00CA1329"/>
    <w:rsid w:val="00CA2175"/>
    <w:rsid w:val="00CA2E5B"/>
    <w:rsid w:val="00CC4012"/>
    <w:rsid w:val="00CC5C97"/>
    <w:rsid w:val="00CC6A61"/>
    <w:rsid w:val="00CD10FD"/>
    <w:rsid w:val="00CD1EAD"/>
    <w:rsid w:val="00CD4B6A"/>
    <w:rsid w:val="00CD624E"/>
    <w:rsid w:val="00CE2673"/>
    <w:rsid w:val="00CE3CED"/>
    <w:rsid w:val="00CE5065"/>
    <w:rsid w:val="00CE79CD"/>
    <w:rsid w:val="00CE7A16"/>
    <w:rsid w:val="00CF100B"/>
    <w:rsid w:val="00CF3823"/>
    <w:rsid w:val="00CF4E6D"/>
    <w:rsid w:val="00D04A59"/>
    <w:rsid w:val="00D04ECE"/>
    <w:rsid w:val="00D1037A"/>
    <w:rsid w:val="00D138E0"/>
    <w:rsid w:val="00D16055"/>
    <w:rsid w:val="00D17413"/>
    <w:rsid w:val="00D17811"/>
    <w:rsid w:val="00D20D7B"/>
    <w:rsid w:val="00D225AF"/>
    <w:rsid w:val="00D2408E"/>
    <w:rsid w:val="00D259D2"/>
    <w:rsid w:val="00D40A8E"/>
    <w:rsid w:val="00D44B06"/>
    <w:rsid w:val="00D5679C"/>
    <w:rsid w:val="00D62099"/>
    <w:rsid w:val="00D6502E"/>
    <w:rsid w:val="00D70250"/>
    <w:rsid w:val="00D75728"/>
    <w:rsid w:val="00D76CDD"/>
    <w:rsid w:val="00D77816"/>
    <w:rsid w:val="00D86851"/>
    <w:rsid w:val="00D87D4C"/>
    <w:rsid w:val="00D87FE1"/>
    <w:rsid w:val="00D907F9"/>
    <w:rsid w:val="00D91EDE"/>
    <w:rsid w:val="00D92E81"/>
    <w:rsid w:val="00D9657B"/>
    <w:rsid w:val="00DA169E"/>
    <w:rsid w:val="00DA1976"/>
    <w:rsid w:val="00DA46A0"/>
    <w:rsid w:val="00DA533C"/>
    <w:rsid w:val="00DA78AD"/>
    <w:rsid w:val="00DA7F0A"/>
    <w:rsid w:val="00DB3556"/>
    <w:rsid w:val="00DC20EA"/>
    <w:rsid w:val="00DC6613"/>
    <w:rsid w:val="00DC6F97"/>
    <w:rsid w:val="00DD0084"/>
    <w:rsid w:val="00DD4EE0"/>
    <w:rsid w:val="00DE1AF3"/>
    <w:rsid w:val="00DF0027"/>
    <w:rsid w:val="00DF12D2"/>
    <w:rsid w:val="00DF17DA"/>
    <w:rsid w:val="00DF454C"/>
    <w:rsid w:val="00DF5A81"/>
    <w:rsid w:val="00E03BBE"/>
    <w:rsid w:val="00E06BAF"/>
    <w:rsid w:val="00E153AA"/>
    <w:rsid w:val="00E21711"/>
    <w:rsid w:val="00E21F58"/>
    <w:rsid w:val="00E254B6"/>
    <w:rsid w:val="00E3280F"/>
    <w:rsid w:val="00E331A4"/>
    <w:rsid w:val="00E42A7B"/>
    <w:rsid w:val="00E445B2"/>
    <w:rsid w:val="00E44C0F"/>
    <w:rsid w:val="00E465A3"/>
    <w:rsid w:val="00E47FE5"/>
    <w:rsid w:val="00E50748"/>
    <w:rsid w:val="00E50EBD"/>
    <w:rsid w:val="00E510BE"/>
    <w:rsid w:val="00E52014"/>
    <w:rsid w:val="00E562E7"/>
    <w:rsid w:val="00E6393E"/>
    <w:rsid w:val="00E63D13"/>
    <w:rsid w:val="00E707D2"/>
    <w:rsid w:val="00E72AB0"/>
    <w:rsid w:val="00E74B7A"/>
    <w:rsid w:val="00E81316"/>
    <w:rsid w:val="00E818F1"/>
    <w:rsid w:val="00E84D54"/>
    <w:rsid w:val="00E84EDD"/>
    <w:rsid w:val="00E92982"/>
    <w:rsid w:val="00E9633F"/>
    <w:rsid w:val="00EA42FF"/>
    <w:rsid w:val="00EB28DF"/>
    <w:rsid w:val="00EB3F67"/>
    <w:rsid w:val="00EB44C7"/>
    <w:rsid w:val="00EB549D"/>
    <w:rsid w:val="00EB6DAA"/>
    <w:rsid w:val="00EB7B9C"/>
    <w:rsid w:val="00EC26F8"/>
    <w:rsid w:val="00EC55C9"/>
    <w:rsid w:val="00EC6AC9"/>
    <w:rsid w:val="00ED2441"/>
    <w:rsid w:val="00ED333B"/>
    <w:rsid w:val="00ED63AE"/>
    <w:rsid w:val="00ED71AF"/>
    <w:rsid w:val="00EE29AC"/>
    <w:rsid w:val="00EF04E7"/>
    <w:rsid w:val="00EF0838"/>
    <w:rsid w:val="00EF12CF"/>
    <w:rsid w:val="00EF34C6"/>
    <w:rsid w:val="00EF4CA3"/>
    <w:rsid w:val="00EF51AB"/>
    <w:rsid w:val="00EF672F"/>
    <w:rsid w:val="00EF6D14"/>
    <w:rsid w:val="00F005F6"/>
    <w:rsid w:val="00F01318"/>
    <w:rsid w:val="00F0222A"/>
    <w:rsid w:val="00F042B7"/>
    <w:rsid w:val="00F101BE"/>
    <w:rsid w:val="00F116E4"/>
    <w:rsid w:val="00F12512"/>
    <w:rsid w:val="00F15044"/>
    <w:rsid w:val="00F2202D"/>
    <w:rsid w:val="00F31AFB"/>
    <w:rsid w:val="00F3603D"/>
    <w:rsid w:val="00F405BF"/>
    <w:rsid w:val="00F518EE"/>
    <w:rsid w:val="00F51FAF"/>
    <w:rsid w:val="00F57492"/>
    <w:rsid w:val="00F57BC5"/>
    <w:rsid w:val="00F60ACA"/>
    <w:rsid w:val="00F629A3"/>
    <w:rsid w:val="00F637A1"/>
    <w:rsid w:val="00F65486"/>
    <w:rsid w:val="00F72185"/>
    <w:rsid w:val="00F757E5"/>
    <w:rsid w:val="00F75BB9"/>
    <w:rsid w:val="00F75DD6"/>
    <w:rsid w:val="00F7760E"/>
    <w:rsid w:val="00F80DC4"/>
    <w:rsid w:val="00F8270D"/>
    <w:rsid w:val="00F8320E"/>
    <w:rsid w:val="00F84410"/>
    <w:rsid w:val="00F874A3"/>
    <w:rsid w:val="00F909CD"/>
    <w:rsid w:val="00F95746"/>
    <w:rsid w:val="00FA009D"/>
    <w:rsid w:val="00FA10BF"/>
    <w:rsid w:val="00FA22AC"/>
    <w:rsid w:val="00FA3268"/>
    <w:rsid w:val="00FA5262"/>
    <w:rsid w:val="00FB0FAB"/>
    <w:rsid w:val="00FB4490"/>
    <w:rsid w:val="00FC1D30"/>
    <w:rsid w:val="00FC375D"/>
    <w:rsid w:val="00FC3894"/>
    <w:rsid w:val="00FC5472"/>
    <w:rsid w:val="00FC7734"/>
    <w:rsid w:val="00FD13A5"/>
    <w:rsid w:val="00FD3AE1"/>
    <w:rsid w:val="00FE1A60"/>
    <w:rsid w:val="00FE22B4"/>
    <w:rsid w:val="00FE2E23"/>
    <w:rsid w:val="00FE501C"/>
    <w:rsid w:val="00FF01E7"/>
    <w:rsid w:val="00FF2819"/>
    <w:rsid w:val="00FF41DC"/>
    <w:rsid w:val="00FF43D1"/>
    <w:rsid w:val="00FF43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43"/>
    <o:shapelayout v:ext="edit">
      <o:idmap v:ext="edit" data="2"/>
    </o:shapelayout>
  </w:shapeDefaults>
  <w:decimalSymbol w:val="."/>
  <w:listSeparator w:val=","/>
  <w14:docId w14:val="4C03BB30"/>
  <w15:chartTrackingRefBased/>
  <w15:docId w15:val="{16181AF4-F2EB-4D07-858A-CADC7126D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2087F"/>
    <w:pPr>
      <w:spacing w:before="240" w:line="360" w:lineRule="auto"/>
    </w:pPr>
    <w:rPr>
      <w:sz w:val="24"/>
      <w:lang w:eastAsia="en-CA"/>
    </w:rPr>
  </w:style>
  <w:style w:type="paragraph" w:styleId="Heading1">
    <w:name w:val="heading 1"/>
    <w:basedOn w:val="Normal"/>
    <w:next w:val="BodyText"/>
    <w:qFormat/>
    <w:rsid w:val="00B667E8"/>
    <w:pPr>
      <w:keepNext/>
      <w:numPr>
        <w:numId w:val="2"/>
      </w:numPr>
      <w:tabs>
        <w:tab w:val="clear" w:pos="-2700"/>
        <w:tab w:val="left" w:pos="720"/>
      </w:tabs>
      <w:spacing w:after="120" w:line="240" w:lineRule="auto"/>
      <w:ind w:left="720"/>
      <w:outlineLvl w:val="0"/>
    </w:pPr>
    <w:rPr>
      <w:rFonts w:ascii="Arial" w:hAnsi="Arial" w:cs="Arial"/>
      <w:bCs/>
      <w:kern w:val="32"/>
      <w:sz w:val="36"/>
      <w:szCs w:val="36"/>
    </w:rPr>
  </w:style>
  <w:style w:type="paragraph" w:styleId="Heading2">
    <w:name w:val="heading 2"/>
    <w:basedOn w:val="Heading1"/>
    <w:next w:val="BodyText"/>
    <w:qFormat/>
    <w:rsid w:val="00B667E8"/>
    <w:pPr>
      <w:numPr>
        <w:ilvl w:val="1"/>
      </w:numPr>
      <w:tabs>
        <w:tab w:val="clear" w:pos="-2700"/>
      </w:tabs>
      <w:ind w:left="720"/>
      <w:outlineLvl w:val="1"/>
    </w:pPr>
    <w:rPr>
      <w:bCs w:val="0"/>
      <w:iCs/>
      <w:sz w:val="32"/>
      <w:szCs w:val="28"/>
    </w:rPr>
  </w:style>
  <w:style w:type="paragraph" w:styleId="Heading3">
    <w:name w:val="heading 3"/>
    <w:basedOn w:val="Heading2"/>
    <w:next w:val="BodyText"/>
    <w:qFormat/>
    <w:rsid w:val="00B667E8"/>
    <w:pPr>
      <w:numPr>
        <w:ilvl w:val="2"/>
      </w:numPr>
      <w:tabs>
        <w:tab w:val="clear" w:pos="-2700"/>
        <w:tab w:val="clear" w:pos="720"/>
        <w:tab w:val="left" w:pos="1080"/>
      </w:tabs>
      <w:ind w:left="1080" w:hanging="1080"/>
      <w:outlineLvl w:val="2"/>
    </w:pPr>
    <w:rPr>
      <w:bCs/>
      <w:sz w:val="28"/>
    </w:rPr>
  </w:style>
  <w:style w:type="paragraph" w:styleId="Heading4">
    <w:name w:val="heading 4"/>
    <w:basedOn w:val="Heading3"/>
    <w:next w:val="BodyText"/>
    <w:qFormat/>
    <w:rsid w:val="00B667E8"/>
    <w:pPr>
      <w:numPr>
        <w:ilvl w:val="3"/>
      </w:numPr>
      <w:tabs>
        <w:tab w:val="clear" w:pos="-1980"/>
        <w:tab w:val="clear" w:pos="1080"/>
        <w:tab w:val="left" w:pos="1260"/>
      </w:tabs>
      <w:ind w:left="1260" w:hanging="1260"/>
      <w:outlineLvl w:val="3"/>
    </w:pPr>
  </w:style>
  <w:style w:type="paragraph" w:styleId="Heading5">
    <w:name w:val="heading 5"/>
    <w:basedOn w:val="Heading4"/>
    <w:next w:val="Normal"/>
    <w:qFormat/>
    <w:rsid w:val="00B667E8"/>
    <w:pPr>
      <w:numPr>
        <w:ilvl w:val="4"/>
      </w:numPr>
      <w:tabs>
        <w:tab w:val="clear" w:pos="180"/>
        <w:tab w:val="clear" w:pos="1260"/>
        <w:tab w:val="num" w:pos="1800"/>
      </w:tabs>
      <w:ind w:left="1800" w:hanging="1800"/>
      <w:outlineLvl w:val="4"/>
    </w:pPr>
    <w:rPr>
      <w:bCs w:val="0"/>
      <w:iCs w:val="0"/>
    </w:rPr>
  </w:style>
  <w:style w:type="paragraph" w:styleId="Heading6">
    <w:name w:val="heading 6"/>
    <w:basedOn w:val="Heading5"/>
    <w:next w:val="Normal"/>
    <w:qFormat/>
    <w:rsid w:val="00D91EDE"/>
    <w:pPr>
      <w:numPr>
        <w:ilvl w:val="5"/>
      </w:numPr>
      <w:tabs>
        <w:tab w:val="clear" w:pos="540"/>
        <w:tab w:val="num" w:pos="1800"/>
      </w:tabs>
      <w:spacing w:after="60"/>
      <w:ind w:left="1800" w:hanging="1800"/>
      <w:outlineLvl w:val="5"/>
    </w:pPr>
    <w:rPr>
      <w:bCs/>
      <w:szCs w:val="22"/>
    </w:rPr>
  </w:style>
  <w:style w:type="paragraph" w:styleId="Heading7">
    <w:name w:val="heading 7"/>
    <w:basedOn w:val="Heading6"/>
    <w:next w:val="Normal"/>
    <w:qFormat/>
    <w:rsid w:val="00B667E8"/>
    <w:pPr>
      <w:numPr>
        <w:ilvl w:val="6"/>
      </w:numPr>
      <w:tabs>
        <w:tab w:val="clear" w:pos="1260"/>
        <w:tab w:val="num" w:pos="2160"/>
      </w:tabs>
      <w:ind w:left="2160" w:hanging="2160"/>
      <w:outlineLvl w:val="6"/>
    </w:pPr>
    <w:rPr>
      <w:szCs w:val="24"/>
    </w:rPr>
  </w:style>
  <w:style w:type="paragraph" w:styleId="Heading8">
    <w:name w:val="heading 8"/>
    <w:basedOn w:val="Heading7"/>
    <w:next w:val="Normal"/>
    <w:qFormat/>
    <w:rsid w:val="00B667E8"/>
    <w:pPr>
      <w:numPr>
        <w:ilvl w:val="7"/>
      </w:numPr>
      <w:tabs>
        <w:tab w:val="clear" w:pos="1620"/>
        <w:tab w:val="num" w:pos="2520"/>
      </w:tabs>
      <w:ind w:left="2520" w:hanging="2520"/>
      <w:outlineLvl w:val="7"/>
    </w:pPr>
    <w:rPr>
      <w:rFonts w:cs="Times New Roman"/>
      <w:bCs w:val="0"/>
      <w:kern w:val="0"/>
      <w:szCs w:val="28"/>
    </w:rPr>
  </w:style>
  <w:style w:type="paragraph" w:styleId="Heading9">
    <w:name w:val="heading 9"/>
    <w:basedOn w:val="Heading8"/>
    <w:next w:val="Normal"/>
    <w:qFormat/>
    <w:rsid w:val="00B667E8"/>
    <w:pPr>
      <w:numPr>
        <w:ilvl w:val="8"/>
      </w:numPr>
      <w:tabs>
        <w:tab w:val="clear" w:pos="2340"/>
        <w:tab w:val="num" w:pos="2880"/>
      </w:tabs>
      <w:ind w:left="2880" w:hanging="288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42087F"/>
  </w:style>
  <w:style w:type="paragraph" w:styleId="Header">
    <w:name w:val="header"/>
    <w:basedOn w:val="Normal"/>
    <w:rsid w:val="002556F1"/>
    <w:pPr>
      <w:tabs>
        <w:tab w:val="center" w:pos="4320"/>
        <w:tab w:val="right" w:pos="8640"/>
      </w:tabs>
      <w:spacing w:before="0"/>
    </w:pPr>
    <w:rPr>
      <w:sz w:val="20"/>
    </w:rPr>
  </w:style>
  <w:style w:type="paragraph" w:styleId="Footer">
    <w:name w:val="footer"/>
    <w:basedOn w:val="Normal"/>
    <w:link w:val="FooterChar"/>
    <w:uiPriority w:val="99"/>
    <w:rsid w:val="002556F1"/>
    <w:pPr>
      <w:tabs>
        <w:tab w:val="right" w:pos="4680"/>
        <w:tab w:val="right" w:pos="9360"/>
      </w:tabs>
      <w:spacing w:before="0"/>
    </w:pPr>
    <w:rPr>
      <w:sz w:val="20"/>
    </w:rPr>
  </w:style>
  <w:style w:type="character" w:customStyle="1" w:styleId="List5Char">
    <w:name w:val="List 5 Char"/>
    <w:link w:val="List5"/>
    <w:rsid w:val="00802CB6"/>
    <w:rPr>
      <w:sz w:val="24"/>
      <w:lang w:eastAsia="en-CA"/>
    </w:rPr>
  </w:style>
  <w:style w:type="paragraph" w:styleId="List5">
    <w:name w:val="List 5"/>
    <w:basedOn w:val="Normal"/>
    <w:link w:val="List5Char"/>
    <w:rsid w:val="00802CB6"/>
    <w:pPr>
      <w:numPr>
        <w:numId w:val="10"/>
      </w:numPr>
    </w:pPr>
  </w:style>
  <w:style w:type="paragraph" w:styleId="FootnoteText">
    <w:name w:val="footnote text"/>
    <w:basedOn w:val="Normal"/>
    <w:semiHidden/>
    <w:rsid w:val="001F698C"/>
    <w:pPr>
      <w:spacing w:before="0" w:after="120" w:line="240" w:lineRule="auto"/>
    </w:pPr>
    <w:rPr>
      <w:sz w:val="20"/>
    </w:rPr>
  </w:style>
  <w:style w:type="paragraph" w:customStyle="1" w:styleId="Chapter">
    <w:name w:val="Chapter"/>
    <w:basedOn w:val="Normal"/>
    <w:next w:val="Normal"/>
    <w:rsid w:val="001B700A"/>
    <w:pPr>
      <w:pageBreakBefore/>
      <w:spacing w:after="240" w:line="240" w:lineRule="auto"/>
      <w:jc w:val="center"/>
      <w:outlineLvl w:val="0"/>
    </w:pPr>
    <w:rPr>
      <w:rFonts w:ascii="Arial" w:hAnsi="Arial"/>
      <w:sz w:val="32"/>
      <w:szCs w:val="28"/>
    </w:rPr>
  </w:style>
  <w:style w:type="paragraph" w:styleId="TOC1">
    <w:name w:val="toc 1"/>
    <w:basedOn w:val="Normal"/>
    <w:next w:val="Normal"/>
    <w:autoRedefine/>
    <w:uiPriority w:val="39"/>
    <w:rsid w:val="00BC1D71"/>
    <w:pPr>
      <w:tabs>
        <w:tab w:val="left" w:pos="288"/>
        <w:tab w:val="right" w:leader="dot" w:pos="9360"/>
      </w:tabs>
      <w:spacing w:line="240" w:lineRule="auto"/>
      <w:ind w:left="288" w:right="360" w:hanging="288"/>
    </w:pPr>
  </w:style>
  <w:style w:type="paragraph" w:customStyle="1" w:styleId="FigureCaption">
    <w:name w:val="Figure Caption"/>
    <w:basedOn w:val="Normal"/>
    <w:next w:val="Normal"/>
    <w:rsid w:val="00A3056C"/>
    <w:pPr>
      <w:numPr>
        <w:numId w:val="1"/>
      </w:numPr>
      <w:spacing w:after="240" w:line="240" w:lineRule="auto"/>
    </w:pPr>
    <w:rPr>
      <w:rFonts w:ascii="Arial" w:hAnsi="Arial"/>
      <w:sz w:val="18"/>
    </w:rPr>
  </w:style>
  <w:style w:type="paragraph" w:styleId="TOC2">
    <w:name w:val="toc 2"/>
    <w:basedOn w:val="TOC1"/>
    <w:next w:val="Normal"/>
    <w:autoRedefine/>
    <w:uiPriority w:val="39"/>
    <w:rsid w:val="00BC1D71"/>
    <w:pPr>
      <w:tabs>
        <w:tab w:val="clear" w:pos="288"/>
        <w:tab w:val="left" w:pos="720"/>
      </w:tabs>
      <w:ind w:left="720" w:hanging="432"/>
    </w:pPr>
  </w:style>
  <w:style w:type="paragraph" w:styleId="TOC3">
    <w:name w:val="toc 3"/>
    <w:basedOn w:val="TOC1"/>
    <w:next w:val="Normal"/>
    <w:autoRedefine/>
    <w:uiPriority w:val="39"/>
    <w:rsid w:val="00C26C61"/>
    <w:pPr>
      <w:tabs>
        <w:tab w:val="clear" w:pos="288"/>
        <w:tab w:val="left" w:pos="1440"/>
      </w:tabs>
      <w:ind w:left="1440" w:hanging="720"/>
    </w:pPr>
  </w:style>
  <w:style w:type="paragraph" w:styleId="TOC4">
    <w:name w:val="toc 4"/>
    <w:basedOn w:val="TOC1"/>
    <w:next w:val="Normal"/>
    <w:autoRedefine/>
    <w:semiHidden/>
    <w:rsid w:val="00BC1D71"/>
    <w:pPr>
      <w:tabs>
        <w:tab w:val="clear" w:pos="288"/>
        <w:tab w:val="left" w:pos="2304"/>
      </w:tabs>
      <w:ind w:left="2304" w:hanging="864"/>
    </w:pPr>
  </w:style>
  <w:style w:type="character" w:styleId="Hyperlink">
    <w:name w:val="Hyperlink"/>
    <w:uiPriority w:val="99"/>
    <w:rsid w:val="00E47FE5"/>
    <w:rPr>
      <w:color w:val="0000FF"/>
      <w:u w:val="single"/>
    </w:rPr>
  </w:style>
  <w:style w:type="paragraph" w:customStyle="1" w:styleId="forTOC">
    <w:name w:val="forTOC"/>
    <w:basedOn w:val="Normal"/>
    <w:next w:val="Normal"/>
    <w:rsid w:val="006801D6"/>
    <w:pPr>
      <w:spacing w:after="240" w:line="240" w:lineRule="auto"/>
    </w:pPr>
    <w:rPr>
      <w:rFonts w:ascii="Arial" w:hAnsi="Arial"/>
      <w:sz w:val="28"/>
    </w:rPr>
  </w:style>
  <w:style w:type="paragraph" w:styleId="Caption">
    <w:name w:val="caption"/>
    <w:basedOn w:val="Normal"/>
    <w:next w:val="Normal"/>
    <w:qFormat/>
    <w:rsid w:val="00963272"/>
    <w:rPr>
      <w:b/>
      <w:bCs/>
    </w:rPr>
  </w:style>
  <w:style w:type="paragraph" w:styleId="TableofFigures">
    <w:name w:val="table of figures"/>
    <w:basedOn w:val="Normal"/>
    <w:next w:val="Normal"/>
    <w:semiHidden/>
    <w:rsid w:val="00D44B06"/>
  </w:style>
  <w:style w:type="paragraph" w:customStyle="1" w:styleId="captiontext">
    <w:name w:val="caption text"/>
    <w:basedOn w:val="FigureCaption"/>
    <w:next w:val="Normal"/>
    <w:rsid w:val="00A3056C"/>
    <w:pPr>
      <w:numPr>
        <w:numId w:val="0"/>
      </w:numPr>
    </w:pPr>
  </w:style>
  <w:style w:type="paragraph" w:styleId="Index1">
    <w:name w:val="index 1"/>
    <w:basedOn w:val="Normal"/>
    <w:next w:val="Normal"/>
    <w:autoRedefine/>
    <w:semiHidden/>
    <w:rsid w:val="0076227D"/>
    <w:pPr>
      <w:ind w:left="200" w:hanging="200"/>
    </w:pPr>
  </w:style>
  <w:style w:type="paragraph" w:styleId="TOAHeading">
    <w:name w:val="toa heading"/>
    <w:aliases w:val="Appendix"/>
    <w:basedOn w:val="Normal"/>
    <w:next w:val="Normal"/>
    <w:semiHidden/>
    <w:rsid w:val="00AC7693"/>
    <w:pPr>
      <w:spacing w:before="120" w:line="240" w:lineRule="auto"/>
      <w:jc w:val="center"/>
    </w:pPr>
    <w:rPr>
      <w:rFonts w:ascii="Arial" w:hAnsi="Arial" w:cs="Arial"/>
      <w:bCs/>
      <w:szCs w:val="24"/>
    </w:rPr>
  </w:style>
  <w:style w:type="character" w:styleId="FootnoteReference">
    <w:name w:val="footnote reference"/>
    <w:semiHidden/>
    <w:rsid w:val="000F3B5F"/>
    <w:rPr>
      <w:rFonts w:ascii="Times New Roman" w:hAnsi="Times New Roman"/>
      <w:dstrike w:val="0"/>
      <w:sz w:val="28"/>
      <w:vertAlign w:val="superscript"/>
    </w:rPr>
  </w:style>
  <w:style w:type="paragraph" w:styleId="ListBullet">
    <w:name w:val="List Bullet"/>
    <w:basedOn w:val="Normal"/>
    <w:rsid w:val="00802CB6"/>
    <w:pPr>
      <w:numPr>
        <w:numId w:val="12"/>
      </w:numPr>
      <w:tabs>
        <w:tab w:val="clear" w:pos="720"/>
        <w:tab w:val="num" w:pos="540"/>
      </w:tabs>
      <w:spacing w:before="60"/>
      <w:ind w:left="540"/>
    </w:pPr>
    <w:rPr>
      <w:lang w:eastAsia="en-US"/>
    </w:rPr>
  </w:style>
  <w:style w:type="paragraph" w:customStyle="1" w:styleId="quotation">
    <w:name w:val="quotation"/>
    <w:basedOn w:val="Normal"/>
    <w:next w:val="Normal"/>
    <w:rsid w:val="00DF12D2"/>
    <w:pPr>
      <w:ind w:left="720" w:right="720"/>
    </w:pPr>
    <w:rPr>
      <w:i/>
    </w:rPr>
  </w:style>
  <w:style w:type="paragraph" w:styleId="ListBullet2">
    <w:name w:val="List Bullet 2"/>
    <w:basedOn w:val="Normal"/>
    <w:rsid w:val="00276170"/>
    <w:pPr>
      <w:numPr>
        <w:numId w:val="3"/>
      </w:numPr>
      <w:tabs>
        <w:tab w:val="clear" w:pos="1008"/>
        <w:tab w:val="num" w:pos="900"/>
      </w:tabs>
      <w:ind w:left="900"/>
    </w:pPr>
  </w:style>
  <w:style w:type="character" w:styleId="FollowedHyperlink">
    <w:name w:val="FollowedHyperlink"/>
    <w:rsid w:val="003F2467"/>
    <w:rPr>
      <w:color w:val="800080"/>
      <w:u w:val="single"/>
    </w:rPr>
  </w:style>
  <w:style w:type="paragraph" w:styleId="BalloonText">
    <w:name w:val="Balloon Text"/>
    <w:basedOn w:val="Normal"/>
    <w:semiHidden/>
    <w:rsid w:val="003F2467"/>
    <w:rPr>
      <w:rFonts w:ascii="Tahoma" w:hAnsi="Tahoma" w:cs="Tahoma"/>
      <w:sz w:val="16"/>
      <w:szCs w:val="16"/>
    </w:rPr>
  </w:style>
  <w:style w:type="paragraph" w:styleId="BlockText">
    <w:name w:val="Block Text"/>
    <w:basedOn w:val="Normal"/>
    <w:rsid w:val="003F2467"/>
    <w:pPr>
      <w:spacing w:after="120"/>
      <w:ind w:left="1440" w:right="1440"/>
    </w:pPr>
  </w:style>
  <w:style w:type="paragraph" w:styleId="BodyTextIndent">
    <w:name w:val="Body Text Indent"/>
    <w:basedOn w:val="Normal"/>
    <w:rsid w:val="003F2467"/>
    <w:pPr>
      <w:spacing w:after="120"/>
      <w:ind w:left="360"/>
    </w:pPr>
  </w:style>
  <w:style w:type="paragraph" w:customStyle="1" w:styleId="Department">
    <w:name w:val="Department"/>
    <w:basedOn w:val="BodyText"/>
    <w:rsid w:val="00DB3556"/>
    <w:pPr>
      <w:spacing w:before="120" w:line="240" w:lineRule="auto"/>
      <w:jc w:val="center"/>
    </w:pPr>
    <w:rPr>
      <w:rFonts w:ascii="Arial" w:hAnsi="Arial"/>
    </w:rPr>
  </w:style>
  <w:style w:type="paragraph" w:styleId="CommentText">
    <w:name w:val="annotation text"/>
    <w:basedOn w:val="Normal"/>
    <w:semiHidden/>
    <w:rsid w:val="003F2467"/>
  </w:style>
  <w:style w:type="paragraph" w:styleId="CommentSubject">
    <w:name w:val="annotation subject"/>
    <w:basedOn w:val="CommentText"/>
    <w:next w:val="CommentText"/>
    <w:semiHidden/>
    <w:rsid w:val="003F2467"/>
    <w:rPr>
      <w:b/>
      <w:bCs/>
    </w:rPr>
  </w:style>
  <w:style w:type="paragraph" w:styleId="DocumentMap">
    <w:name w:val="Document Map"/>
    <w:basedOn w:val="Normal"/>
    <w:semiHidden/>
    <w:rsid w:val="003F2467"/>
    <w:pPr>
      <w:shd w:val="clear" w:color="auto" w:fill="000080"/>
    </w:pPr>
    <w:rPr>
      <w:rFonts w:ascii="Tahoma" w:hAnsi="Tahoma" w:cs="Tahoma"/>
    </w:rPr>
  </w:style>
  <w:style w:type="paragraph" w:styleId="EndnoteText">
    <w:name w:val="endnote text"/>
    <w:basedOn w:val="Normal"/>
    <w:semiHidden/>
    <w:rsid w:val="003F2467"/>
  </w:style>
  <w:style w:type="paragraph" w:styleId="HTMLAddress">
    <w:name w:val="HTML Address"/>
    <w:basedOn w:val="Normal"/>
    <w:rsid w:val="003F2467"/>
    <w:rPr>
      <w:i/>
      <w:iCs/>
    </w:rPr>
  </w:style>
  <w:style w:type="paragraph" w:styleId="HTMLPreformatted">
    <w:name w:val="HTML Preformatted"/>
    <w:basedOn w:val="Normal"/>
    <w:link w:val="HTMLPreformattedChar"/>
    <w:uiPriority w:val="99"/>
    <w:rsid w:val="003F2467"/>
    <w:rPr>
      <w:rFonts w:ascii="Courier New" w:hAnsi="Courier New" w:cs="Courier New"/>
    </w:rPr>
  </w:style>
  <w:style w:type="paragraph" w:styleId="Index2">
    <w:name w:val="index 2"/>
    <w:basedOn w:val="Normal"/>
    <w:next w:val="Normal"/>
    <w:autoRedefine/>
    <w:semiHidden/>
    <w:rsid w:val="003F2467"/>
    <w:pPr>
      <w:ind w:left="400" w:hanging="200"/>
    </w:pPr>
  </w:style>
  <w:style w:type="paragraph" w:styleId="Index3">
    <w:name w:val="index 3"/>
    <w:basedOn w:val="Normal"/>
    <w:next w:val="Normal"/>
    <w:autoRedefine/>
    <w:semiHidden/>
    <w:rsid w:val="003F2467"/>
    <w:pPr>
      <w:ind w:left="600" w:hanging="200"/>
    </w:pPr>
  </w:style>
  <w:style w:type="paragraph" w:styleId="Index4">
    <w:name w:val="index 4"/>
    <w:basedOn w:val="Normal"/>
    <w:next w:val="Normal"/>
    <w:autoRedefine/>
    <w:semiHidden/>
    <w:rsid w:val="003F2467"/>
    <w:pPr>
      <w:ind w:left="800" w:hanging="200"/>
    </w:pPr>
  </w:style>
  <w:style w:type="paragraph" w:styleId="Index5">
    <w:name w:val="index 5"/>
    <w:basedOn w:val="Normal"/>
    <w:next w:val="Normal"/>
    <w:autoRedefine/>
    <w:semiHidden/>
    <w:rsid w:val="003F2467"/>
    <w:pPr>
      <w:ind w:left="1000" w:hanging="200"/>
    </w:pPr>
  </w:style>
  <w:style w:type="paragraph" w:styleId="Index6">
    <w:name w:val="index 6"/>
    <w:basedOn w:val="Normal"/>
    <w:next w:val="Normal"/>
    <w:autoRedefine/>
    <w:semiHidden/>
    <w:rsid w:val="003F2467"/>
    <w:pPr>
      <w:ind w:left="1200" w:hanging="200"/>
    </w:pPr>
  </w:style>
  <w:style w:type="paragraph" w:styleId="Index7">
    <w:name w:val="index 7"/>
    <w:basedOn w:val="Normal"/>
    <w:next w:val="Normal"/>
    <w:autoRedefine/>
    <w:semiHidden/>
    <w:rsid w:val="003F2467"/>
    <w:pPr>
      <w:ind w:left="1400" w:hanging="200"/>
    </w:pPr>
  </w:style>
  <w:style w:type="paragraph" w:styleId="Index8">
    <w:name w:val="index 8"/>
    <w:basedOn w:val="Normal"/>
    <w:next w:val="Normal"/>
    <w:autoRedefine/>
    <w:semiHidden/>
    <w:rsid w:val="003F2467"/>
    <w:pPr>
      <w:ind w:left="1600" w:hanging="200"/>
    </w:pPr>
  </w:style>
  <w:style w:type="paragraph" w:styleId="Index9">
    <w:name w:val="index 9"/>
    <w:basedOn w:val="Normal"/>
    <w:next w:val="Normal"/>
    <w:autoRedefine/>
    <w:semiHidden/>
    <w:rsid w:val="003F2467"/>
    <w:pPr>
      <w:ind w:left="1800" w:hanging="200"/>
    </w:pPr>
  </w:style>
  <w:style w:type="paragraph" w:styleId="IndexHeading">
    <w:name w:val="index heading"/>
    <w:basedOn w:val="Normal"/>
    <w:next w:val="Index1"/>
    <w:semiHidden/>
    <w:rsid w:val="003F2467"/>
    <w:rPr>
      <w:rFonts w:ascii="Arial" w:hAnsi="Arial" w:cs="Arial"/>
      <w:b/>
      <w:bCs/>
    </w:rPr>
  </w:style>
  <w:style w:type="paragraph" w:styleId="List">
    <w:name w:val="List"/>
    <w:basedOn w:val="Normal"/>
    <w:rsid w:val="00802CB6"/>
    <w:pPr>
      <w:numPr>
        <w:numId w:val="11"/>
      </w:numPr>
      <w:tabs>
        <w:tab w:val="clear" w:pos="1291"/>
        <w:tab w:val="num" w:pos="540"/>
      </w:tabs>
      <w:ind w:left="540"/>
    </w:pPr>
  </w:style>
  <w:style w:type="paragraph" w:styleId="List2">
    <w:name w:val="List 2"/>
    <w:basedOn w:val="Normal"/>
    <w:rsid w:val="00802CB6"/>
    <w:pPr>
      <w:numPr>
        <w:numId w:val="7"/>
      </w:numPr>
      <w:tabs>
        <w:tab w:val="clear" w:pos="931"/>
        <w:tab w:val="num" w:pos="900"/>
      </w:tabs>
      <w:ind w:left="900"/>
    </w:pPr>
  </w:style>
  <w:style w:type="paragraph" w:styleId="List3">
    <w:name w:val="List 3"/>
    <w:basedOn w:val="Normal"/>
    <w:rsid w:val="00802CB6"/>
    <w:pPr>
      <w:numPr>
        <w:numId w:val="8"/>
      </w:numPr>
      <w:tabs>
        <w:tab w:val="clear" w:pos="1291"/>
        <w:tab w:val="num" w:pos="1260"/>
      </w:tabs>
      <w:ind w:left="1260"/>
    </w:pPr>
  </w:style>
  <w:style w:type="paragraph" w:styleId="List4">
    <w:name w:val="List 4"/>
    <w:basedOn w:val="Normal"/>
    <w:link w:val="List4Char"/>
    <w:rsid w:val="00802CB6"/>
    <w:pPr>
      <w:numPr>
        <w:numId w:val="9"/>
      </w:numPr>
      <w:tabs>
        <w:tab w:val="clear" w:pos="1651"/>
        <w:tab w:val="num" w:pos="1620"/>
      </w:tabs>
      <w:ind w:hanging="391"/>
    </w:pPr>
  </w:style>
  <w:style w:type="character" w:customStyle="1" w:styleId="List4Char">
    <w:name w:val="List 4 Char"/>
    <w:link w:val="List4"/>
    <w:rsid w:val="00802CB6"/>
    <w:rPr>
      <w:sz w:val="24"/>
      <w:lang w:eastAsia="en-CA"/>
    </w:rPr>
  </w:style>
  <w:style w:type="paragraph" w:styleId="ListBullet3">
    <w:name w:val="List Bullet 3"/>
    <w:basedOn w:val="Normal"/>
    <w:next w:val="Normal"/>
    <w:rsid w:val="00276170"/>
    <w:pPr>
      <w:numPr>
        <w:numId w:val="4"/>
      </w:numPr>
      <w:tabs>
        <w:tab w:val="clear" w:pos="1800"/>
        <w:tab w:val="num" w:pos="1260"/>
      </w:tabs>
      <w:ind w:hanging="900"/>
    </w:pPr>
  </w:style>
  <w:style w:type="paragraph" w:styleId="ListBullet4">
    <w:name w:val="List Bullet 4"/>
    <w:basedOn w:val="Normal"/>
    <w:rsid w:val="00276170"/>
    <w:pPr>
      <w:numPr>
        <w:numId w:val="5"/>
      </w:numPr>
      <w:tabs>
        <w:tab w:val="left" w:pos="1368"/>
      </w:tabs>
    </w:pPr>
  </w:style>
  <w:style w:type="paragraph" w:styleId="ListBullet5">
    <w:name w:val="List Bullet 5"/>
    <w:basedOn w:val="Normal"/>
    <w:rsid w:val="00276170"/>
    <w:pPr>
      <w:numPr>
        <w:numId w:val="6"/>
      </w:numPr>
      <w:tabs>
        <w:tab w:val="left" w:pos="1728"/>
      </w:tabs>
    </w:pPr>
  </w:style>
  <w:style w:type="paragraph" w:styleId="ListContinue">
    <w:name w:val="List Continue"/>
    <w:basedOn w:val="Normal"/>
    <w:rsid w:val="003F2467"/>
    <w:pPr>
      <w:spacing w:after="120"/>
      <w:ind w:left="360"/>
    </w:pPr>
  </w:style>
  <w:style w:type="paragraph" w:styleId="ListContinue2">
    <w:name w:val="List Continue 2"/>
    <w:basedOn w:val="Normal"/>
    <w:rsid w:val="003F2467"/>
    <w:pPr>
      <w:spacing w:after="120"/>
      <w:ind w:left="720"/>
    </w:pPr>
  </w:style>
  <w:style w:type="paragraph" w:styleId="ListContinue3">
    <w:name w:val="List Continue 3"/>
    <w:basedOn w:val="Normal"/>
    <w:rsid w:val="003F2467"/>
    <w:pPr>
      <w:spacing w:after="120"/>
      <w:ind w:left="1080"/>
    </w:pPr>
  </w:style>
  <w:style w:type="paragraph" w:styleId="ListContinue4">
    <w:name w:val="List Continue 4"/>
    <w:basedOn w:val="Normal"/>
    <w:rsid w:val="003F2467"/>
    <w:pPr>
      <w:spacing w:after="120"/>
      <w:ind w:left="1440"/>
    </w:pPr>
  </w:style>
  <w:style w:type="paragraph" w:styleId="ListContinue5">
    <w:name w:val="List Continue 5"/>
    <w:basedOn w:val="Normal"/>
    <w:rsid w:val="003F2467"/>
    <w:pPr>
      <w:spacing w:after="120"/>
      <w:ind w:left="1800"/>
    </w:pPr>
  </w:style>
  <w:style w:type="paragraph" w:styleId="MacroText">
    <w:name w:val="macro"/>
    <w:semiHidden/>
    <w:rsid w:val="003F2467"/>
    <w:pPr>
      <w:tabs>
        <w:tab w:val="left" w:pos="480"/>
        <w:tab w:val="left" w:pos="960"/>
        <w:tab w:val="left" w:pos="1440"/>
        <w:tab w:val="left" w:pos="1920"/>
        <w:tab w:val="left" w:pos="2400"/>
        <w:tab w:val="left" w:pos="2880"/>
        <w:tab w:val="left" w:pos="3360"/>
        <w:tab w:val="left" w:pos="3840"/>
        <w:tab w:val="left" w:pos="4320"/>
      </w:tabs>
      <w:spacing w:line="360" w:lineRule="auto"/>
    </w:pPr>
    <w:rPr>
      <w:rFonts w:ascii="Courier New" w:hAnsi="Courier New" w:cs="Courier New"/>
      <w:lang w:eastAsia="en-CA"/>
    </w:rPr>
  </w:style>
  <w:style w:type="paragraph" w:customStyle="1" w:styleId="Abstracttext">
    <w:name w:val="Abstract text"/>
    <w:basedOn w:val="Normal"/>
    <w:rsid w:val="00C26C61"/>
    <w:pPr>
      <w:spacing w:line="480" w:lineRule="auto"/>
    </w:pPr>
  </w:style>
  <w:style w:type="paragraph" w:styleId="NormalWeb">
    <w:name w:val="Normal (Web)"/>
    <w:basedOn w:val="Normal"/>
    <w:uiPriority w:val="99"/>
    <w:rsid w:val="003F2467"/>
    <w:rPr>
      <w:szCs w:val="24"/>
    </w:rPr>
  </w:style>
  <w:style w:type="paragraph" w:styleId="NormalIndent">
    <w:name w:val="Normal Indent"/>
    <w:basedOn w:val="Normal"/>
    <w:rsid w:val="003F2467"/>
    <w:pPr>
      <w:ind w:left="720"/>
    </w:pPr>
  </w:style>
  <w:style w:type="paragraph" w:styleId="NoteHeading">
    <w:name w:val="Note Heading"/>
    <w:basedOn w:val="Normal"/>
    <w:next w:val="Normal"/>
    <w:rsid w:val="003F2467"/>
  </w:style>
  <w:style w:type="paragraph" w:styleId="PlainText">
    <w:name w:val="Plain Text"/>
    <w:basedOn w:val="Normal"/>
    <w:rsid w:val="003F2467"/>
    <w:rPr>
      <w:rFonts w:ascii="Courier New" w:hAnsi="Courier New" w:cs="Courier New"/>
    </w:rPr>
  </w:style>
  <w:style w:type="paragraph" w:styleId="Subtitle">
    <w:name w:val="Subtitle"/>
    <w:basedOn w:val="Normal"/>
    <w:qFormat/>
    <w:rsid w:val="00EA42FF"/>
    <w:pPr>
      <w:spacing w:before="1800" w:line="240" w:lineRule="auto"/>
      <w:jc w:val="center"/>
    </w:pPr>
    <w:rPr>
      <w:rFonts w:ascii="Arial" w:hAnsi="Arial" w:cs="Arial"/>
      <w:szCs w:val="24"/>
    </w:rPr>
  </w:style>
  <w:style w:type="paragraph" w:styleId="TableofAuthorities">
    <w:name w:val="table of authorities"/>
    <w:basedOn w:val="Normal"/>
    <w:next w:val="Normal"/>
    <w:semiHidden/>
    <w:rsid w:val="003F2467"/>
    <w:pPr>
      <w:ind w:left="200" w:hanging="200"/>
    </w:pPr>
  </w:style>
  <w:style w:type="paragraph" w:styleId="Title">
    <w:name w:val="Title"/>
    <w:basedOn w:val="Normal"/>
    <w:next w:val="Subtitle"/>
    <w:autoRedefine/>
    <w:qFormat/>
    <w:rsid w:val="0060488B"/>
    <w:pPr>
      <w:spacing w:before="0" w:line="240" w:lineRule="auto"/>
      <w:jc w:val="center"/>
    </w:pPr>
    <w:rPr>
      <w:rFonts w:ascii="Arial" w:hAnsi="Arial"/>
      <w:sz w:val="30"/>
      <w:szCs w:val="36"/>
    </w:rPr>
  </w:style>
  <w:style w:type="paragraph" w:styleId="TOC5">
    <w:name w:val="toc 5"/>
    <w:basedOn w:val="Normal"/>
    <w:next w:val="Normal"/>
    <w:autoRedefine/>
    <w:semiHidden/>
    <w:rsid w:val="003F2467"/>
    <w:pPr>
      <w:ind w:left="800"/>
    </w:pPr>
  </w:style>
  <w:style w:type="paragraph" w:styleId="TOC6">
    <w:name w:val="toc 6"/>
    <w:basedOn w:val="Normal"/>
    <w:next w:val="Normal"/>
    <w:autoRedefine/>
    <w:semiHidden/>
    <w:rsid w:val="003F2467"/>
    <w:pPr>
      <w:ind w:left="1000"/>
    </w:pPr>
  </w:style>
  <w:style w:type="paragraph" w:styleId="TOC7">
    <w:name w:val="toc 7"/>
    <w:basedOn w:val="Normal"/>
    <w:next w:val="Normal"/>
    <w:autoRedefine/>
    <w:semiHidden/>
    <w:rsid w:val="003F2467"/>
    <w:pPr>
      <w:ind w:left="1200"/>
    </w:pPr>
  </w:style>
  <w:style w:type="paragraph" w:styleId="TOC8">
    <w:name w:val="toc 8"/>
    <w:basedOn w:val="Normal"/>
    <w:next w:val="Normal"/>
    <w:autoRedefine/>
    <w:semiHidden/>
    <w:rsid w:val="003F2467"/>
    <w:pPr>
      <w:ind w:left="1400"/>
    </w:pPr>
  </w:style>
  <w:style w:type="paragraph" w:styleId="TOC9">
    <w:name w:val="toc 9"/>
    <w:basedOn w:val="Normal"/>
    <w:next w:val="Normal"/>
    <w:autoRedefine/>
    <w:semiHidden/>
    <w:rsid w:val="003F2467"/>
    <w:pPr>
      <w:ind w:left="1600"/>
    </w:pPr>
  </w:style>
  <w:style w:type="paragraph" w:customStyle="1" w:styleId="Abstract">
    <w:name w:val="Abstract"/>
    <w:basedOn w:val="Abstracttitle"/>
    <w:next w:val="Abstracttext"/>
    <w:rsid w:val="00DF12D2"/>
    <w:pPr>
      <w:jc w:val="left"/>
    </w:pPr>
    <w:rPr>
      <w:szCs w:val="32"/>
    </w:rPr>
  </w:style>
  <w:style w:type="paragraph" w:customStyle="1" w:styleId="Abstracttitle">
    <w:name w:val="Abstract title"/>
    <w:basedOn w:val="Normal"/>
    <w:rsid w:val="00DF12D2"/>
    <w:pPr>
      <w:jc w:val="center"/>
    </w:pPr>
    <w:rPr>
      <w:rFonts w:ascii="Arial" w:hAnsi="Arial"/>
      <w:sz w:val="32"/>
      <w:szCs w:val="28"/>
    </w:rPr>
  </w:style>
  <w:style w:type="paragraph" w:customStyle="1" w:styleId="AbstractUofT">
    <w:name w:val="Abstract U of T"/>
    <w:basedOn w:val="Normal"/>
    <w:rsid w:val="001B700A"/>
    <w:pPr>
      <w:spacing w:line="240" w:lineRule="auto"/>
      <w:jc w:val="center"/>
    </w:pPr>
  </w:style>
  <w:style w:type="character" w:styleId="PageNumber">
    <w:name w:val="page number"/>
    <w:basedOn w:val="DefaultParagraphFont"/>
    <w:rsid w:val="002556F1"/>
  </w:style>
  <w:style w:type="paragraph" w:customStyle="1" w:styleId="biblio">
    <w:name w:val="biblio"/>
    <w:basedOn w:val="Normal"/>
    <w:rsid w:val="00CC5C97"/>
    <w:pPr>
      <w:spacing w:before="120" w:line="240" w:lineRule="auto"/>
      <w:ind w:left="720" w:hanging="720"/>
    </w:pPr>
    <w:rPr>
      <w:lang w:eastAsia="en-US"/>
    </w:rPr>
  </w:style>
  <w:style w:type="paragraph" w:customStyle="1" w:styleId="chapternum">
    <w:name w:val="chapternum"/>
    <w:basedOn w:val="Chapter"/>
    <w:next w:val="Normal"/>
    <w:rsid w:val="00292FA8"/>
    <w:pPr>
      <w:numPr>
        <w:numId w:val="13"/>
      </w:numPr>
    </w:pPr>
  </w:style>
  <w:style w:type="character" w:customStyle="1" w:styleId="FooterChar">
    <w:name w:val="Footer Char"/>
    <w:link w:val="Footer"/>
    <w:uiPriority w:val="99"/>
    <w:rsid w:val="00D225AF"/>
    <w:rPr>
      <w:lang w:eastAsia="en-CA"/>
    </w:rPr>
  </w:style>
  <w:style w:type="paragraph" w:styleId="TOCHeading">
    <w:name w:val="TOC Heading"/>
    <w:basedOn w:val="Heading1"/>
    <w:next w:val="Normal"/>
    <w:uiPriority w:val="39"/>
    <w:unhideWhenUsed/>
    <w:qFormat/>
    <w:rsid w:val="00171C30"/>
    <w:pPr>
      <w:keepLines/>
      <w:numPr>
        <w:numId w:val="0"/>
      </w:numPr>
      <w:tabs>
        <w:tab w:val="clear" w:pos="720"/>
      </w:tabs>
      <w:spacing w:after="0" w:line="259" w:lineRule="auto"/>
      <w:outlineLvl w:val="9"/>
    </w:pPr>
    <w:rPr>
      <w:rFonts w:ascii="Aptos Display" w:hAnsi="Aptos Display" w:cs="Times New Roman"/>
      <w:bCs w:val="0"/>
      <w:color w:val="0F4761"/>
      <w:kern w:val="0"/>
      <w:sz w:val="32"/>
      <w:szCs w:val="32"/>
      <w:lang w:eastAsia="en-US"/>
    </w:rPr>
  </w:style>
  <w:style w:type="character" w:styleId="UnresolvedMention">
    <w:name w:val="Unresolved Mention"/>
    <w:uiPriority w:val="99"/>
    <w:semiHidden/>
    <w:unhideWhenUsed/>
    <w:rsid w:val="00DA1976"/>
    <w:rPr>
      <w:color w:val="605E5C"/>
      <w:shd w:val="clear" w:color="auto" w:fill="E1DFDD"/>
    </w:rPr>
  </w:style>
  <w:style w:type="character" w:styleId="Strong">
    <w:name w:val="Strong"/>
    <w:uiPriority w:val="22"/>
    <w:qFormat/>
    <w:rsid w:val="001A6C91"/>
    <w:rPr>
      <w:b/>
      <w:bCs/>
    </w:rPr>
  </w:style>
  <w:style w:type="paragraph" w:styleId="ListParagraph">
    <w:name w:val="List Paragraph"/>
    <w:basedOn w:val="Normal"/>
    <w:uiPriority w:val="34"/>
    <w:qFormat/>
    <w:rsid w:val="00AB6ACA"/>
    <w:pPr>
      <w:ind w:left="720"/>
    </w:pPr>
  </w:style>
  <w:style w:type="character" w:customStyle="1" w:styleId="truncate">
    <w:name w:val="truncate"/>
    <w:basedOn w:val="DefaultParagraphFont"/>
    <w:rsid w:val="00512F03"/>
  </w:style>
  <w:style w:type="table" w:styleId="TableGrid">
    <w:name w:val="Table Grid"/>
    <w:basedOn w:val="TableNormal"/>
    <w:rsid w:val="003509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PreformattedChar">
    <w:name w:val="HTML Preformatted Char"/>
    <w:link w:val="HTMLPreformatted"/>
    <w:uiPriority w:val="99"/>
    <w:rsid w:val="00C8721B"/>
    <w:rPr>
      <w:rFonts w:ascii="Courier New" w:hAnsi="Courier New" w:cs="Courier New"/>
      <w:sz w:val="24"/>
      <w:lang w:eastAsia="en-CA"/>
    </w:rPr>
  </w:style>
  <w:style w:type="character" w:styleId="HTMLCode">
    <w:name w:val="HTML Code"/>
    <w:uiPriority w:val="99"/>
    <w:unhideWhenUsed/>
    <w:rsid w:val="00907FB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1067">
      <w:bodyDiv w:val="1"/>
      <w:marLeft w:val="0"/>
      <w:marRight w:val="0"/>
      <w:marTop w:val="0"/>
      <w:marBottom w:val="0"/>
      <w:divBdr>
        <w:top w:val="none" w:sz="0" w:space="0" w:color="auto"/>
        <w:left w:val="none" w:sz="0" w:space="0" w:color="auto"/>
        <w:bottom w:val="none" w:sz="0" w:space="0" w:color="auto"/>
        <w:right w:val="none" w:sz="0" w:space="0" w:color="auto"/>
      </w:divBdr>
    </w:div>
    <w:div w:id="10567195">
      <w:bodyDiv w:val="1"/>
      <w:marLeft w:val="0"/>
      <w:marRight w:val="0"/>
      <w:marTop w:val="0"/>
      <w:marBottom w:val="0"/>
      <w:divBdr>
        <w:top w:val="none" w:sz="0" w:space="0" w:color="auto"/>
        <w:left w:val="none" w:sz="0" w:space="0" w:color="auto"/>
        <w:bottom w:val="none" w:sz="0" w:space="0" w:color="auto"/>
        <w:right w:val="none" w:sz="0" w:space="0" w:color="auto"/>
      </w:divBdr>
    </w:div>
    <w:div w:id="10687772">
      <w:bodyDiv w:val="1"/>
      <w:marLeft w:val="0"/>
      <w:marRight w:val="0"/>
      <w:marTop w:val="0"/>
      <w:marBottom w:val="0"/>
      <w:divBdr>
        <w:top w:val="none" w:sz="0" w:space="0" w:color="auto"/>
        <w:left w:val="none" w:sz="0" w:space="0" w:color="auto"/>
        <w:bottom w:val="none" w:sz="0" w:space="0" w:color="auto"/>
        <w:right w:val="none" w:sz="0" w:space="0" w:color="auto"/>
      </w:divBdr>
    </w:div>
    <w:div w:id="35470219">
      <w:bodyDiv w:val="1"/>
      <w:marLeft w:val="0"/>
      <w:marRight w:val="0"/>
      <w:marTop w:val="0"/>
      <w:marBottom w:val="0"/>
      <w:divBdr>
        <w:top w:val="none" w:sz="0" w:space="0" w:color="auto"/>
        <w:left w:val="none" w:sz="0" w:space="0" w:color="auto"/>
        <w:bottom w:val="none" w:sz="0" w:space="0" w:color="auto"/>
        <w:right w:val="none" w:sz="0" w:space="0" w:color="auto"/>
      </w:divBdr>
    </w:div>
    <w:div w:id="67895990">
      <w:bodyDiv w:val="1"/>
      <w:marLeft w:val="0"/>
      <w:marRight w:val="0"/>
      <w:marTop w:val="0"/>
      <w:marBottom w:val="0"/>
      <w:divBdr>
        <w:top w:val="none" w:sz="0" w:space="0" w:color="auto"/>
        <w:left w:val="none" w:sz="0" w:space="0" w:color="auto"/>
        <w:bottom w:val="none" w:sz="0" w:space="0" w:color="auto"/>
        <w:right w:val="none" w:sz="0" w:space="0" w:color="auto"/>
      </w:divBdr>
    </w:div>
    <w:div w:id="92092230">
      <w:bodyDiv w:val="1"/>
      <w:marLeft w:val="0"/>
      <w:marRight w:val="0"/>
      <w:marTop w:val="0"/>
      <w:marBottom w:val="0"/>
      <w:divBdr>
        <w:top w:val="none" w:sz="0" w:space="0" w:color="auto"/>
        <w:left w:val="none" w:sz="0" w:space="0" w:color="auto"/>
        <w:bottom w:val="none" w:sz="0" w:space="0" w:color="auto"/>
        <w:right w:val="none" w:sz="0" w:space="0" w:color="auto"/>
      </w:divBdr>
    </w:div>
    <w:div w:id="103499467">
      <w:bodyDiv w:val="1"/>
      <w:marLeft w:val="0"/>
      <w:marRight w:val="0"/>
      <w:marTop w:val="0"/>
      <w:marBottom w:val="0"/>
      <w:divBdr>
        <w:top w:val="none" w:sz="0" w:space="0" w:color="auto"/>
        <w:left w:val="none" w:sz="0" w:space="0" w:color="auto"/>
        <w:bottom w:val="none" w:sz="0" w:space="0" w:color="auto"/>
        <w:right w:val="none" w:sz="0" w:space="0" w:color="auto"/>
      </w:divBdr>
    </w:div>
    <w:div w:id="120420075">
      <w:bodyDiv w:val="1"/>
      <w:marLeft w:val="0"/>
      <w:marRight w:val="0"/>
      <w:marTop w:val="0"/>
      <w:marBottom w:val="0"/>
      <w:divBdr>
        <w:top w:val="none" w:sz="0" w:space="0" w:color="auto"/>
        <w:left w:val="none" w:sz="0" w:space="0" w:color="auto"/>
        <w:bottom w:val="none" w:sz="0" w:space="0" w:color="auto"/>
        <w:right w:val="none" w:sz="0" w:space="0" w:color="auto"/>
      </w:divBdr>
    </w:div>
    <w:div w:id="153379155">
      <w:bodyDiv w:val="1"/>
      <w:marLeft w:val="0"/>
      <w:marRight w:val="0"/>
      <w:marTop w:val="0"/>
      <w:marBottom w:val="0"/>
      <w:divBdr>
        <w:top w:val="none" w:sz="0" w:space="0" w:color="auto"/>
        <w:left w:val="none" w:sz="0" w:space="0" w:color="auto"/>
        <w:bottom w:val="none" w:sz="0" w:space="0" w:color="auto"/>
        <w:right w:val="none" w:sz="0" w:space="0" w:color="auto"/>
      </w:divBdr>
    </w:div>
    <w:div w:id="154498012">
      <w:bodyDiv w:val="1"/>
      <w:marLeft w:val="0"/>
      <w:marRight w:val="0"/>
      <w:marTop w:val="0"/>
      <w:marBottom w:val="0"/>
      <w:divBdr>
        <w:top w:val="none" w:sz="0" w:space="0" w:color="auto"/>
        <w:left w:val="none" w:sz="0" w:space="0" w:color="auto"/>
        <w:bottom w:val="none" w:sz="0" w:space="0" w:color="auto"/>
        <w:right w:val="none" w:sz="0" w:space="0" w:color="auto"/>
      </w:divBdr>
    </w:div>
    <w:div w:id="166556729">
      <w:bodyDiv w:val="1"/>
      <w:marLeft w:val="0"/>
      <w:marRight w:val="0"/>
      <w:marTop w:val="0"/>
      <w:marBottom w:val="0"/>
      <w:divBdr>
        <w:top w:val="none" w:sz="0" w:space="0" w:color="auto"/>
        <w:left w:val="none" w:sz="0" w:space="0" w:color="auto"/>
        <w:bottom w:val="none" w:sz="0" w:space="0" w:color="auto"/>
        <w:right w:val="none" w:sz="0" w:space="0" w:color="auto"/>
      </w:divBdr>
    </w:div>
    <w:div w:id="201669370">
      <w:bodyDiv w:val="1"/>
      <w:marLeft w:val="0"/>
      <w:marRight w:val="0"/>
      <w:marTop w:val="0"/>
      <w:marBottom w:val="0"/>
      <w:divBdr>
        <w:top w:val="none" w:sz="0" w:space="0" w:color="auto"/>
        <w:left w:val="none" w:sz="0" w:space="0" w:color="auto"/>
        <w:bottom w:val="none" w:sz="0" w:space="0" w:color="auto"/>
        <w:right w:val="none" w:sz="0" w:space="0" w:color="auto"/>
      </w:divBdr>
    </w:div>
    <w:div w:id="217977772">
      <w:bodyDiv w:val="1"/>
      <w:marLeft w:val="0"/>
      <w:marRight w:val="0"/>
      <w:marTop w:val="0"/>
      <w:marBottom w:val="0"/>
      <w:divBdr>
        <w:top w:val="none" w:sz="0" w:space="0" w:color="auto"/>
        <w:left w:val="none" w:sz="0" w:space="0" w:color="auto"/>
        <w:bottom w:val="none" w:sz="0" w:space="0" w:color="auto"/>
        <w:right w:val="none" w:sz="0" w:space="0" w:color="auto"/>
      </w:divBdr>
    </w:div>
    <w:div w:id="225147415">
      <w:bodyDiv w:val="1"/>
      <w:marLeft w:val="0"/>
      <w:marRight w:val="0"/>
      <w:marTop w:val="0"/>
      <w:marBottom w:val="0"/>
      <w:divBdr>
        <w:top w:val="none" w:sz="0" w:space="0" w:color="auto"/>
        <w:left w:val="none" w:sz="0" w:space="0" w:color="auto"/>
        <w:bottom w:val="none" w:sz="0" w:space="0" w:color="auto"/>
        <w:right w:val="none" w:sz="0" w:space="0" w:color="auto"/>
      </w:divBdr>
      <w:divsChild>
        <w:div w:id="1160078193">
          <w:marLeft w:val="0"/>
          <w:marRight w:val="0"/>
          <w:marTop w:val="0"/>
          <w:marBottom w:val="0"/>
          <w:divBdr>
            <w:top w:val="none" w:sz="0" w:space="0" w:color="auto"/>
            <w:left w:val="none" w:sz="0" w:space="0" w:color="auto"/>
            <w:bottom w:val="none" w:sz="0" w:space="0" w:color="auto"/>
            <w:right w:val="none" w:sz="0" w:space="0" w:color="auto"/>
          </w:divBdr>
          <w:divsChild>
            <w:div w:id="1825118582">
              <w:marLeft w:val="0"/>
              <w:marRight w:val="0"/>
              <w:marTop w:val="0"/>
              <w:marBottom w:val="0"/>
              <w:divBdr>
                <w:top w:val="none" w:sz="0" w:space="0" w:color="auto"/>
                <w:left w:val="none" w:sz="0" w:space="0" w:color="auto"/>
                <w:bottom w:val="none" w:sz="0" w:space="0" w:color="auto"/>
                <w:right w:val="none" w:sz="0" w:space="0" w:color="auto"/>
              </w:divBdr>
            </w:div>
            <w:div w:id="1920216386">
              <w:marLeft w:val="0"/>
              <w:marRight w:val="0"/>
              <w:marTop w:val="0"/>
              <w:marBottom w:val="0"/>
              <w:divBdr>
                <w:top w:val="none" w:sz="0" w:space="0" w:color="auto"/>
                <w:left w:val="none" w:sz="0" w:space="0" w:color="auto"/>
                <w:bottom w:val="none" w:sz="0" w:space="0" w:color="auto"/>
                <w:right w:val="none" w:sz="0" w:space="0" w:color="auto"/>
              </w:divBdr>
              <w:divsChild>
                <w:div w:id="1816725728">
                  <w:marLeft w:val="0"/>
                  <w:marRight w:val="0"/>
                  <w:marTop w:val="0"/>
                  <w:marBottom w:val="0"/>
                  <w:divBdr>
                    <w:top w:val="none" w:sz="0" w:space="0" w:color="auto"/>
                    <w:left w:val="none" w:sz="0" w:space="0" w:color="auto"/>
                    <w:bottom w:val="none" w:sz="0" w:space="0" w:color="auto"/>
                    <w:right w:val="none" w:sz="0" w:space="0" w:color="auto"/>
                  </w:divBdr>
                  <w:divsChild>
                    <w:div w:id="162866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6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067">
      <w:bodyDiv w:val="1"/>
      <w:marLeft w:val="0"/>
      <w:marRight w:val="0"/>
      <w:marTop w:val="0"/>
      <w:marBottom w:val="0"/>
      <w:divBdr>
        <w:top w:val="none" w:sz="0" w:space="0" w:color="auto"/>
        <w:left w:val="none" w:sz="0" w:space="0" w:color="auto"/>
        <w:bottom w:val="none" w:sz="0" w:space="0" w:color="auto"/>
        <w:right w:val="none" w:sz="0" w:space="0" w:color="auto"/>
      </w:divBdr>
    </w:div>
    <w:div w:id="259879480">
      <w:bodyDiv w:val="1"/>
      <w:marLeft w:val="0"/>
      <w:marRight w:val="0"/>
      <w:marTop w:val="0"/>
      <w:marBottom w:val="0"/>
      <w:divBdr>
        <w:top w:val="none" w:sz="0" w:space="0" w:color="auto"/>
        <w:left w:val="none" w:sz="0" w:space="0" w:color="auto"/>
        <w:bottom w:val="none" w:sz="0" w:space="0" w:color="auto"/>
        <w:right w:val="none" w:sz="0" w:space="0" w:color="auto"/>
      </w:divBdr>
    </w:div>
    <w:div w:id="271478733">
      <w:bodyDiv w:val="1"/>
      <w:marLeft w:val="0"/>
      <w:marRight w:val="0"/>
      <w:marTop w:val="0"/>
      <w:marBottom w:val="0"/>
      <w:divBdr>
        <w:top w:val="none" w:sz="0" w:space="0" w:color="auto"/>
        <w:left w:val="none" w:sz="0" w:space="0" w:color="auto"/>
        <w:bottom w:val="none" w:sz="0" w:space="0" w:color="auto"/>
        <w:right w:val="none" w:sz="0" w:space="0" w:color="auto"/>
      </w:divBdr>
    </w:div>
    <w:div w:id="272369661">
      <w:bodyDiv w:val="1"/>
      <w:marLeft w:val="0"/>
      <w:marRight w:val="0"/>
      <w:marTop w:val="0"/>
      <w:marBottom w:val="0"/>
      <w:divBdr>
        <w:top w:val="none" w:sz="0" w:space="0" w:color="auto"/>
        <w:left w:val="none" w:sz="0" w:space="0" w:color="auto"/>
        <w:bottom w:val="none" w:sz="0" w:space="0" w:color="auto"/>
        <w:right w:val="none" w:sz="0" w:space="0" w:color="auto"/>
      </w:divBdr>
      <w:divsChild>
        <w:div w:id="823201860">
          <w:marLeft w:val="0"/>
          <w:marRight w:val="0"/>
          <w:marTop w:val="0"/>
          <w:marBottom w:val="0"/>
          <w:divBdr>
            <w:top w:val="none" w:sz="0" w:space="0" w:color="auto"/>
            <w:left w:val="none" w:sz="0" w:space="0" w:color="auto"/>
            <w:bottom w:val="none" w:sz="0" w:space="0" w:color="auto"/>
            <w:right w:val="none" w:sz="0" w:space="0" w:color="auto"/>
          </w:divBdr>
          <w:divsChild>
            <w:div w:id="1140417671">
              <w:marLeft w:val="0"/>
              <w:marRight w:val="0"/>
              <w:marTop w:val="0"/>
              <w:marBottom w:val="0"/>
              <w:divBdr>
                <w:top w:val="none" w:sz="0" w:space="0" w:color="auto"/>
                <w:left w:val="none" w:sz="0" w:space="0" w:color="auto"/>
                <w:bottom w:val="none" w:sz="0" w:space="0" w:color="auto"/>
                <w:right w:val="none" w:sz="0" w:space="0" w:color="auto"/>
              </w:divBdr>
              <w:divsChild>
                <w:div w:id="1161891439">
                  <w:marLeft w:val="0"/>
                  <w:marRight w:val="0"/>
                  <w:marTop w:val="0"/>
                  <w:marBottom w:val="0"/>
                  <w:divBdr>
                    <w:top w:val="none" w:sz="0" w:space="0" w:color="auto"/>
                    <w:left w:val="none" w:sz="0" w:space="0" w:color="auto"/>
                    <w:bottom w:val="none" w:sz="0" w:space="0" w:color="auto"/>
                    <w:right w:val="none" w:sz="0" w:space="0" w:color="auto"/>
                  </w:divBdr>
                  <w:divsChild>
                    <w:div w:id="1253856320">
                      <w:marLeft w:val="0"/>
                      <w:marRight w:val="0"/>
                      <w:marTop w:val="0"/>
                      <w:marBottom w:val="0"/>
                      <w:divBdr>
                        <w:top w:val="none" w:sz="0" w:space="0" w:color="auto"/>
                        <w:left w:val="none" w:sz="0" w:space="0" w:color="auto"/>
                        <w:bottom w:val="none" w:sz="0" w:space="0" w:color="auto"/>
                        <w:right w:val="none" w:sz="0" w:space="0" w:color="auto"/>
                      </w:divBdr>
                      <w:divsChild>
                        <w:div w:id="2068143926">
                          <w:marLeft w:val="0"/>
                          <w:marRight w:val="0"/>
                          <w:marTop w:val="0"/>
                          <w:marBottom w:val="0"/>
                          <w:divBdr>
                            <w:top w:val="none" w:sz="0" w:space="0" w:color="auto"/>
                            <w:left w:val="none" w:sz="0" w:space="0" w:color="auto"/>
                            <w:bottom w:val="none" w:sz="0" w:space="0" w:color="auto"/>
                            <w:right w:val="none" w:sz="0" w:space="0" w:color="auto"/>
                          </w:divBdr>
                          <w:divsChild>
                            <w:div w:id="126838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6708830">
      <w:bodyDiv w:val="1"/>
      <w:marLeft w:val="0"/>
      <w:marRight w:val="0"/>
      <w:marTop w:val="0"/>
      <w:marBottom w:val="0"/>
      <w:divBdr>
        <w:top w:val="none" w:sz="0" w:space="0" w:color="auto"/>
        <w:left w:val="none" w:sz="0" w:space="0" w:color="auto"/>
        <w:bottom w:val="none" w:sz="0" w:space="0" w:color="auto"/>
        <w:right w:val="none" w:sz="0" w:space="0" w:color="auto"/>
      </w:divBdr>
    </w:div>
    <w:div w:id="316500065">
      <w:bodyDiv w:val="1"/>
      <w:marLeft w:val="0"/>
      <w:marRight w:val="0"/>
      <w:marTop w:val="0"/>
      <w:marBottom w:val="0"/>
      <w:divBdr>
        <w:top w:val="none" w:sz="0" w:space="0" w:color="auto"/>
        <w:left w:val="none" w:sz="0" w:space="0" w:color="auto"/>
        <w:bottom w:val="none" w:sz="0" w:space="0" w:color="auto"/>
        <w:right w:val="none" w:sz="0" w:space="0" w:color="auto"/>
      </w:divBdr>
    </w:div>
    <w:div w:id="327441040">
      <w:bodyDiv w:val="1"/>
      <w:marLeft w:val="0"/>
      <w:marRight w:val="0"/>
      <w:marTop w:val="0"/>
      <w:marBottom w:val="0"/>
      <w:divBdr>
        <w:top w:val="none" w:sz="0" w:space="0" w:color="auto"/>
        <w:left w:val="none" w:sz="0" w:space="0" w:color="auto"/>
        <w:bottom w:val="none" w:sz="0" w:space="0" w:color="auto"/>
        <w:right w:val="none" w:sz="0" w:space="0" w:color="auto"/>
      </w:divBdr>
    </w:div>
    <w:div w:id="332072209">
      <w:bodyDiv w:val="1"/>
      <w:marLeft w:val="0"/>
      <w:marRight w:val="0"/>
      <w:marTop w:val="0"/>
      <w:marBottom w:val="0"/>
      <w:divBdr>
        <w:top w:val="none" w:sz="0" w:space="0" w:color="auto"/>
        <w:left w:val="none" w:sz="0" w:space="0" w:color="auto"/>
        <w:bottom w:val="none" w:sz="0" w:space="0" w:color="auto"/>
        <w:right w:val="none" w:sz="0" w:space="0" w:color="auto"/>
      </w:divBdr>
    </w:div>
    <w:div w:id="365063781">
      <w:bodyDiv w:val="1"/>
      <w:marLeft w:val="0"/>
      <w:marRight w:val="0"/>
      <w:marTop w:val="0"/>
      <w:marBottom w:val="0"/>
      <w:divBdr>
        <w:top w:val="none" w:sz="0" w:space="0" w:color="auto"/>
        <w:left w:val="none" w:sz="0" w:space="0" w:color="auto"/>
        <w:bottom w:val="none" w:sz="0" w:space="0" w:color="auto"/>
        <w:right w:val="none" w:sz="0" w:space="0" w:color="auto"/>
      </w:divBdr>
    </w:div>
    <w:div w:id="365913927">
      <w:bodyDiv w:val="1"/>
      <w:marLeft w:val="0"/>
      <w:marRight w:val="0"/>
      <w:marTop w:val="0"/>
      <w:marBottom w:val="0"/>
      <w:divBdr>
        <w:top w:val="none" w:sz="0" w:space="0" w:color="auto"/>
        <w:left w:val="none" w:sz="0" w:space="0" w:color="auto"/>
        <w:bottom w:val="none" w:sz="0" w:space="0" w:color="auto"/>
        <w:right w:val="none" w:sz="0" w:space="0" w:color="auto"/>
      </w:divBdr>
    </w:div>
    <w:div w:id="392001929">
      <w:bodyDiv w:val="1"/>
      <w:marLeft w:val="0"/>
      <w:marRight w:val="0"/>
      <w:marTop w:val="0"/>
      <w:marBottom w:val="0"/>
      <w:divBdr>
        <w:top w:val="none" w:sz="0" w:space="0" w:color="auto"/>
        <w:left w:val="none" w:sz="0" w:space="0" w:color="auto"/>
        <w:bottom w:val="none" w:sz="0" w:space="0" w:color="auto"/>
        <w:right w:val="none" w:sz="0" w:space="0" w:color="auto"/>
      </w:divBdr>
      <w:divsChild>
        <w:div w:id="192767357">
          <w:marLeft w:val="0"/>
          <w:marRight w:val="0"/>
          <w:marTop w:val="0"/>
          <w:marBottom w:val="0"/>
          <w:divBdr>
            <w:top w:val="none" w:sz="0" w:space="0" w:color="auto"/>
            <w:left w:val="none" w:sz="0" w:space="0" w:color="auto"/>
            <w:bottom w:val="none" w:sz="0" w:space="0" w:color="auto"/>
            <w:right w:val="none" w:sz="0" w:space="0" w:color="auto"/>
          </w:divBdr>
          <w:divsChild>
            <w:div w:id="738135321">
              <w:marLeft w:val="0"/>
              <w:marRight w:val="0"/>
              <w:marTop w:val="0"/>
              <w:marBottom w:val="0"/>
              <w:divBdr>
                <w:top w:val="none" w:sz="0" w:space="0" w:color="auto"/>
                <w:left w:val="none" w:sz="0" w:space="0" w:color="auto"/>
                <w:bottom w:val="none" w:sz="0" w:space="0" w:color="auto"/>
                <w:right w:val="none" w:sz="0" w:space="0" w:color="auto"/>
              </w:divBdr>
              <w:divsChild>
                <w:div w:id="1228955422">
                  <w:marLeft w:val="0"/>
                  <w:marRight w:val="0"/>
                  <w:marTop w:val="0"/>
                  <w:marBottom w:val="0"/>
                  <w:divBdr>
                    <w:top w:val="none" w:sz="0" w:space="0" w:color="auto"/>
                    <w:left w:val="none" w:sz="0" w:space="0" w:color="auto"/>
                    <w:bottom w:val="none" w:sz="0" w:space="0" w:color="auto"/>
                    <w:right w:val="none" w:sz="0" w:space="0" w:color="auto"/>
                  </w:divBdr>
                  <w:divsChild>
                    <w:div w:id="849684475">
                      <w:marLeft w:val="0"/>
                      <w:marRight w:val="0"/>
                      <w:marTop w:val="0"/>
                      <w:marBottom w:val="0"/>
                      <w:divBdr>
                        <w:top w:val="none" w:sz="0" w:space="0" w:color="auto"/>
                        <w:left w:val="none" w:sz="0" w:space="0" w:color="auto"/>
                        <w:bottom w:val="none" w:sz="0" w:space="0" w:color="auto"/>
                        <w:right w:val="none" w:sz="0" w:space="0" w:color="auto"/>
                      </w:divBdr>
                      <w:divsChild>
                        <w:div w:id="1641955107">
                          <w:marLeft w:val="0"/>
                          <w:marRight w:val="0"/>
                          <w:marTop w:val="0"/>
                          <w:marBottom w:val="0"/>
                          <w:divBdr>
                            <w:top w:val="none" w:sz="0" w:space="0" w:color="auto"/>
                            <w:left w:val="none" w:sz="0" w:space="0" w:color="auto"/>
                            <w:bottom w:val="none" w:sz="0" w:space="0" w:color="auto"/>
                            <w:right w:val="none" w:sz="0" w:space="0" w:color="auto"/>
                          </w:divBdr>
                          <w:divsChild>
                            <w:div w:id="382949762">
                              <w:marLeft w:val="0"/>
                              <w:marRight w:val="0"/>
                              <w:marTop w:val="0"/>
                              <w:marBottom w:val="0"/>
                              <w:divBdr>
                                <w:top w:val="none" w:sz="0" w:space="0" w:color="auto"/>
                                <w:left w:val="none" w:sz="0" w:space="0" w:color="auto"/>
                                <w:bottom w:val="none" w:sz="0" w:space="0" w:color="auto"/>
                                <w:right w:val="none" w:sz="0" w:space="0" w:color="auto"/>
                              </w:divBdr>
                              <w:divsChild>
                                <w:div w:id="266040179">
                                  <w:marLeft w:val="0"/>
                                  <w:marRight w:val="0"/>
                                  <w:marTop w:val="0"/>
                                  <w:marBottom w:val="0"/>
                                  <w:divBdr>
                                    <w:top w:val="none" w:sz="0" w:space="0" w:color="auto"/>
                                    <w:left w:val="none" w:sz="0" w:space="0" w:color="auto"/>
                                    <w:bottom w:val="none" w:sz="0" w:space="0" w:color="auto"/>
                                    <w:right w:val="none" w:sz="0" w:space="0" w:color="auto"/>
                                  </w:divBdr>
                                  <w:divsChild>
                                    <w:div w:id="1571622662">
                                      <w:marLeft w:val="0"/>
                                      <w:marRight w:val="0"/>
                                      <w:marTop w:val="0"/>
                                      <w:marBottom w:val="0"/>
                                      <w:divBdr>
                                        <w:top w:val="none" w:sz="0" w:space="0" w:color="auto"/>
                                        <w:left w:val="none" w:sz="0" w:space="0" w:color="auto"/>
                                        <w:bottom w:val="none" w:sz="0" w:space="0" w:color="auto"/>
                                        <w:right w:val="none" w:sz="0" w:space="0" w:color="auto"/>
                                      </w:divBdr>
                                    </w:div>
                                    <w:div w:id="1995336424">
                                      <w:marLeft w:val="0"/>
                                      <w:marRight w:val="0"/>
                                      <w:marTop w:val="0"/>
                                      <w:marBottom w:val="0"/>
                                      <w:divBdr>
                                        <w:top w:val="none" w:sz="0" w:space="0" w:color="auto"/>
                                        <w:left w:val="none" w:sz="0" w:space="0" w:color="auto"/>
                                        <w:bottom w:val="none" w:sz="0" w:space="0" w:color="auto"/>
                                        <w:right w:val="none" w:sz="0" w:space="0" w:color="auto"/>
                                      </w:divBdr>
                                      <w:divsChild>
                                        <w:div w:id="1843931812">
                                          <w:marLeft w:val="0"/>
                                          <w:marRight w:val="0"/>
                                          <w:marTop w:val="0"/>
                                          <w:marBottom w:val="0"/>
                                          <w:divBdr>
                                            <w:top w:val="none" w:sz="0" w:space="0" w:color="auto"/>
                                            <w:left w:val="none" w:sz="0" w:space="0" w:color="auto"/>
                                            <w:bottom w:val="none" w:sz="0" w:space="0" w:color="auto"/>
                                            <w:right w:val="none" w:sz="0" w:space="0" w:color="auto"/>
                                          </w:divBdr>
                                          <w:divsChild>
                                            <w:div w:id="19355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87717">
                                      <w:marLeft w:val="0"/>
                                      <w:marRight w:val="0"/>
                                      <w:marTop w:val="0"/>
                                      <w:marBottom w:val="0"/>
                                      <w:divBdr>
                                        <w:top w:val="none" w:sz="0" w:space="0" w:color="auto"/>
                                        <w:left w:val="none" w:sz="0" w:space="0" w:color="auto"/>
                                        <w:bottom w:val="none" w:sz="0" w:space="0" w:color="auto"/>
                                        <w:right w:val="none" w:sz="0" w:space="0" w:color="auto"/>
                                      </w:divBdr>
                                    </w:div>
                                  </w:divsChild>
                                </w:div>
                                <w:div w:id="520702345">
                                  <w:marLeft w:val="0"/>
                                  <w:marRight w:val="0"/>
                                  <w:marTop w:val="0"/>
                                  <w:marBottom w:val="0"/>
                                  <w:divBdr>
                                    <w:top w:val="none" w:sz="0" w:space="0" w:color="auto"/>
                                    <w:left w:val="none" w:sz="0" w:space="0" w:color="auto"/>
                                    <w:bottom w:val="none" w:sz="0" w:space="0" w:color="auto"/>
                                    <w:right w:val="none" w:sz="0" w:space="0" w:color="auto"/>
                                  </w:divBdr>
                                  <w:divsChild>
                                    <w:div w:id="230580533">
                                      <w:marLeft w:val="0"/>
                                      <w:marRight w:val="0"/>
                                      <w:marTop w:val="0"/>
                                      <w:marBottom w:val="0"/>
                                      <w:divBdr>
                                        <w:top w:val="none" w:sz="0" w:space="0" w:color="auto"/>
                                        <w:left w:val="none" w:sz="0" w:space="0" w:color="auto"/>
                                        <w:bottom w:val="none" w:sz="0" w:space="0" w:color="auto"/>
                                        <w:right w:val="none" w:sz="0" w:space="0" w:color="auto"/>
                                      </w:divBdr>
                                    </w:div>
                                    <w:div w:id="1526752879">
                                      <w:marLeft w:val="0"/>
                                      <w:marRight w:val="0"/>
                                      <w:marTop w:val="0"/>
                                      <w:marBottom w:val="0"/>
                                      <w:divBdr>
                                        <w:top w:val="none" w:sz="0" w:space="0" w:color="auto"/>
                                        <w:left w:val="none" w:sz="0" w:space="0" w:color="auto"/>
                                        <w:bottom w:val="none" w:sz="0" w:space="0" w:color="auto"/>
                                        <w:right w:val="none" w:sz="0" w:space="0" w:color="auto"/>
                                      </w:divBdr>
                                      <w:divsChild>
                                        <w:div w:id="194276859">
                                          <w:marLeft w:val="0"/>
                                          <w:marRight w:val="0"/>
                                          <w:marTop w:val="0"/>
                                          <w:marBottom w:val="0"/>
                                          <w:divBdr>
                                            <w:top w:val="none" w:sz="0" w:space="0" w:color="auto"/>
                                            <w:left w:val="none" w:sz="0" w:space="0" w:color="auto"/>
                                            <w:bottom w:val="none" w:sz="0" w:space="0" w:color="auto"/>
                                            <w:right w:val="none" w:sz="0" w:space="0" w:color="auto"/>
                                          </w:divBdr>
                                          <w:divsChild>
                                            <w:div w:id="120070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3848">
                                      <w:marLeft w:val="0"/>
                                      <w:marRight w:val="0"/>
                                      <w:marTop w:val="0"/>
                                      <w:marBottom w:val="0"/>
                                      <w:divBdr>
                                        <w:top w:val="none" w:sz="0" w:space="0" w:color="auto"/>
                                        <w:left w:val="none" w:sz="0" w:space="0" w:color="auto"/>
                                        <w:bottom w:val="none" w:sz="0" w:space="0" w:color="auto"/>
                                        <w:right w:val="none" w:sz="0" w:space="0" w:color="auto"/>
                                      </w:divBdr>
                                    </w:div>
                                  </w:divsChild>
                                </w:div>
                                <w:div w:id="730345830">
                                  <w:marLeft w:val="0"/>
                                  <w:marRight w:val="0"/>
                                  <w:marTop w:val="0"/>
                                  <w:marBottom w:val="0"/>
                                  <w:divBdr>
                                    <w:top w:val="none" w:sz="0" w:space="0" w:color="auto"/>
                                    <w:left w:val="none" w:sz="0" w:space="0" w:color="auto"/>
                                    <w:bottom w:val="none" w:sz="0" w:space="0" w:color="auto"/>
                                    <w:right w:val="none" w:sz="0" w:space="0" w:color="auto"/>
                                  </w:divBdr>
                                  <w:divsChild>
                                    <w:div w:id="920404443">
                                      <w:marLeft w:val="0"/>
                                      <w:marRight w:val="0"/>
                                      <w:marTop w:val="0"/>
                                      <w:marBottom w:val="0"/>
                                      <w:divBdr>
                                        <w:top w:val="none" w:sz="0" w:space="0" w:color="auto"/>
                                        <w:left w:val="none" w:sz="0" w:space="0" w:color="auto"/>
                                        <w:bottom w:val="none" w:sz="0" w:space="0" w:color="auto"/>
                                        <w:right w:val="none" w:sz="0" w:space="0" w:color="auto"/>
                                      </w:divBdr>
                                    </w:div>
                                    <w:div w:id="2053840658">
                                      <w:marLeft w:val="0"/>
                                      <w:marRight w:val="0"/>
                                      <w:marTop w:val="0"/>
                                      <w:marBottom w:val="0"/>
                                      <w:divBdr>
                                        <w:top w:val="none" w:sz="0" w:space="0" w:color="auto"/>
                                        <w:left w:val="none" w:sz="0" w:space="0" w:color="auto"/>
                                        <w:bottom w:val="none" w:sz="0" w:space="0" w:color="auto"/>
                                        <w:right w:val="none" w:sz="0" w:space="0" w:color="auto"/>
                                      </w:divBdr>
                                      <w:divsChild>
                                        <w:div w:id="959800694">
                                          <w:marLeft w:val="0"/>
                                          <w:marRight w:val="0"/>
                                          <w:marTop w:val="0"/>
                                          <w:marBottom w:val="0"/>
                                          <w:divBdr>
                                            <w:top w:val="none" w:sz="0" w:space="0" w:color="auto"/>
                                            <w:left w:val="none" w:sz="0" w:space="0" w:color="auto"/>
                                            <w:bottom w:val="none" w:sz="0" w:space="0" w:color="auto"/>
                                            <w:right w:val="none" w:sz="0" w:space="0" w:color="auto"/>
                                          </w:divBdr>
                                          <w:divsChild>
                                            <w:div w:id="2851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155168">
                                      <w:marLeft w:val="0"/>
                                      <w:marRight w:val="0"/>
                                      <w:marTop w:val="0"/>
                                      <w:marBottom w:val="0"/>
                                      <w:divBdr>
                                        <w:top w:val="none" w:sz="0" w:space="0" w:color="auto"/>
                                        <w:left w:val="none" w:sz="0" w:space="0" w:color="auto"/>
                                        <w:bottom w:val="none" w:sz="0" w:space="0" w:color="auto"/>
                                        <w:right w:val="none" w:sz="0" w:space="0" w:color="auto"/>
                                      </w:divBdr>
                                    </w:div>
                                  </w:divsChild>
                                </w:div>
                                <w:div w:id="1820153401">
                                  <w:marLeft w:val="0"/>
                                  <w:marRight w:val="0"/>
                                  <w:marTop w:val="0"/>
                                  <w:marBottom w:val="0"/>
                                  <w:divBdr>
                                    <w:top w:val="none" w:sz="0" w:space="0" w:color="auto"/>
                                    <w:left w:val="none" w:sz="0" w:space="0" w:color="auto"/>
                                    <w:bottom w:val="none" w:sz="0" w:space="0" w:color="auto"/>
                                    <w:right w:val="none" w:sz="0" w:space="0" w:color="auto"/>
                                  </w:divBdr>
                                  <w:divsChild>
                                    <w:div w:id="1514031856">
                                      <w:marLeft w:val="0"/>
                                      <w:marRight w:val="0"/>
                                      <w:marTop w:val="0"/>
                                      <w:marBottom w:val="0"/>
                                      <w:divBdr>
                                        <w:top w:val="none" w:sz="0" w:space="0" w:color="auto"/>
                                        <w:left w:val="none" w:sz="0" w:space="0" w:color="auto"/>
                                        <w:bottom w:val="none" w:sz="0" w:space="0" w:color="auto"/>
                                        <w:right w:val="none" w:sz="0" w:space="0" w:color="auto"/>
                                      </w:divBdr>
                                    </w:div>
                                    <w:div w:id="769131727">
                                      <w:marLeft w:val="0"/>
                                      <w:marRight w:val="0"/>
                                      <w:marTop w:val="0"/>
                                      <w:marBottom w:val="0"/>
                                      <w:divBdr>
                                        <w:top w:val="none" w:sz="0" w:space="0" w:color="auto"/>
                                        <w:left w:val="none" w:sz="0" w:space="0" w:color="auto"/>
                                        <w:bottom w:val="none" w:sz="0" w:space="0" w:color="auto"/>
                                        <w:right w:val="none" w:sz="0" w:space="0" w:color="auto"/>
                                      </w:divBdr>
                                      <w:divsChild>
                                        <w:div w:id="1893157077">
                                          <w:marLeft w:val="0"/>
                                          <w:marRight w:val="0"/>
                                          <w:marTop w:val="0"/>
                                          <w:marBottom w:val="0"/>
                                          <w:divBdr>
                                            <w:top w:val="none" w:sz="0" w:space="0" w:color="auto"/>
                                            <w:left w:val="none" w:sz="0" w:space="0" w:color="auto"/>
                                            <w:bottom w:val="none" w:sz="0" w:space="0" w:color="auto"/>
                                            <w:right w:val="none" w:sz="0" w:space="0" w:color="auto"/>
                                          </w:divBdr>
                                          <w:divsChild>
                                            <w:div w:id="11136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505403">
                                      <w:marLeft w:val="0"/>
                                      <w:marRight w:val="0"/>
                                      <w:marTop w:val="0"/>
                                      <w:marBottom w:val="0"/>
                                      <w:divBdr>
                                        <w:top w:val="none" w:sz="0" w:space="0" w:color="auto"/>
                                        <w:left w:val="none" w:sz="0" w:space="0" w:color="auto"/>
                                        <w:bottom w:val="none" w:sz="0" w:space="0" w:color="auto"/>
                                        <w:right w:val="none" w:sz="0" w:space="0" w:color="auto"/>
                                      </w:divBdr>
                                    </w:div>
                                  </w:divsChild>
                                </w:div>
                                <w:div w:id="1549806274">
                                  <w:marLeft w:val="0"/>
                                  <w:marRight w:val="0"/>
                                  <w:marTop w:val="0"/>
                                  <w:marBottom w:val="0"/>
                                  <w:divBdr>
                                    <w:top w:val="none" w:sz="0" w:space="0" w:color="auto"/>
                                    <w:left w:val="none" w:sz="0" w:space="0" w:color="auto"/>
                                    <w:bottom w:val="none" w:sz="0" w:space="0" w:color="auto"/>
                                    <w:right w:val="none" w:sz="0" w:space="0" w:color="auto"/>
                                  </w:divBdr>
                                  <w:divsChild>
                                    <w:div w:id="570233243">
                                      <w:marLeft w:val="0"/>
                                      <w:marRight w:val="0"/>
                                      <w:marTop w:val="0"/>
                                      <w:marBottom w:val="0"/>
                                      <w:divBdr>
                                        <w:top w:val="none" w:sz="0" w:space="0" w:color="auto"/>
                                        <w:left w:val="none" w:sz="0" w:space="0" w:color="auto"/>
                                        <w:bottom w:val="none" w:sz="0" w:space="0" w:color="auto"/>
                                        <w:right w:val="none" w:sz="0" w:space="0" w:color="auto"/>
                                      </w:divBdr>
                                    </w:div>
                                    <w:div w:id="1807044218">
                                      <w:marLeft w:val="0"/>
                                      <w:marRight w:val="0"/>
                                      <w:marTop w:val="0"/>
                                      <w:marBottom w:val="0"/>
                                      <w:divBdr>
                                        <w:top w:val="none" w:sz="0" w:space="0" w:color="auto"/>
                                        <w:left w:val="none" w:sz="0" w:space="0" w:color="auto"/>
                                        <w:bottom w:val="none" w:sz="0" w:space="0" w:color="auto"/>
                                        <w:right w:val="none" w:sz="0" w:space="0" w:color="auto"/>
                                      </w:divBdr>
                                      <w:divsChild>
                                        <w:div w:id="1986087357">
                                          <w:marLeft w:val="0"/>
                                          <w:marRight w:val="0"/>
                                          <w:marTop w:val="0"/>
                                          <w:marBottom w:val="0"/>
                                          <w:divBdr>
                                            <w:top w:val="none" w:sz="0" w:space="0" w:color="auto"/>
                                            <w:left w:val="none" w:sz="0" w:space="0" w:color="auto"/>
                                            <w:bottom w:val="none" w:sz="0" w:space="0" w:color="auto"/>
                                            <w:right w:val="none" w:sz="0" w:space="0" w:color="auto"/>
                                          </w:divBdr>
                                          <w:divsChild>
                                            <w:div w:id="19133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8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2094122">
      <w:bodyDiv w:val="1"/>
      <w:marLeft w:val="0"/>
      <w:marRight w:val="0"/>
      <w:marTop w:val="0"/>
      <w:marBottom w:val="0"/>
      <w:divBdr>
        <w:top w:val="none" w:sz="0" w:space="0" w:color="auto"/>
        <w:left w:val="none" w:sz="0" w:space="0" w:color="auto"/>
        <w:bottom w:val="none" w:sz="0" w:space="0" w:color="auto"/>
        <w:right w:val="none" w:sz="0" w:space="0" w:color="auto"/>
      </w:divBdr>
    </w:div>
    <w:div w:id="454177620">
      <w:bodyDiv w:val="1"/>
      <w:marLeft w:val="0"/>
      <w:marRight w:val="0"/>
      <w:marTop w:val="0"/>
      <w:marBottom w:val="0"/>
      <w:divBdr>
        <w:top w:val="none" w:sz="0" w:space="0" w:color="auto"/>
        <w:left w:val="none" w:sz="0" w:space="0" w:color="auto"/>
        <w:bottom w:val="none" w:sz="0" w:space="0" w:color="auto"/>
        <w:right w:val="none" w:sz="0" w:space="0" w:color="auto"/>
      </w:divBdr>
    </w:div>
    <w:div w:id="465439096">
      <w:bodyDiv w:val="1"/>
      <w:marLeft w:val="0"/>
      <w:marRight w:val="0"/>
      <w:marTop w:val="0"/>
      <w:marBottom w:val="0"/>
      <w:divBdr>
        <w:top w:val="none" w:sz="0" w:space="0" w:color="auto"/>
        <w:left w:val="none" w:sz="0" w:space="0" w:color="auto"/>
        <w:bottom w:val="none" w:sz="0" w:space="0" w:color="auto"/>
        <w:right w:val="none" w:sz="0" w:space="0" w:color="auto"/>
      </w:divBdr>
    </w:div>
    <w:div w:id="506213306">
      <w:bodyDiv w:val="1"/>
      <w:marLeft w:val="0"/>
      <w:marRight w:val="0"/>
      <w:marTop w:val="0"/>
      <w:marBottom w:val="0"/>
      <w:divBdr>
        <w:top w:val="none" w:sz="0" w:space="0" w:color="auto"/>
        <w:left w:val="none" w:sz="0" w:space="0" w:color="auto"/>
        <w:bottom w:val="none" w:sz="0" w:space="0" w:color="auto"/>
        <w:right w:val="none" w:sz="0" w:space="0" w:color="auto"/>
      </w:divBdr>
      <w:divsChild>
        <w:div w:id="1168791118">
          <w:marLeft w:val="0"/>
          <w:marRight w:val="0"/>
          <w:marTop w:val="0"/>
          <w:marBottom w:val="0"/>
          <w:divBdr>
            <w:top w:val="none" w:sz="0" w:space="0" w:color="auto"/>
            <w:left w:val="none" w:sz="0" w:space="0" w:color="auto"/>
            <w:bottom w:val="none" w:sz="0" w:space="0" w:color="auto"/>
            <w:right w:val="none" w:sz="0" w:space="0" w:color="auto"/>
          </w:divBdr>
          <w:divsChild>
            <w:div w:id="565654483">
              <w:marLeft w:val="0"/>
              <w:marRight w:val="0"/>
              <w:marTop w:val="0"/>
              <w:marBottom w:val="0"/>
              <w:divBdr>
                <w:top w:val="none" w:sz="0" w:space="0" w:color="auto"/>
                <w:left w:val="none" w:sz="0" w:space="0" w:color="auto"/>
                <w:bottom w:val="none" w:sz="0" w:space="0" w:color="auto"/>
                <w:right w:val="none" w:sz="0" w:space="0" w:color="auto"/>
              </w:divBdr>
              <w:divsChild>
                <w:div w:id="122625344">
                  <w:marLeft w:val="0"/>
                  <w:marRight w:val="0"/>
                  <w:marTop w:val="0"/>
                  <w:marBottom w:val="0"/>
                  <w:divBdr>
                    <w:top w:val="none" w:sz="0" w:space="0" w:color="auto"/>
                    <w:left w:val="none" w:sz="0" w:space="0" w:color="auto"/>
                    <w:bottom w:val="none" w:sz="0" w:space="0" w:color="auto"/>
                    <w:right w:val="none" w:sz="0" w:space="0" w:color="auto"/>
                  </w:divBdr>
                  <w:divsChild>
                    <w:div w:id="420762817">
                      <w:marLeft w:val="0"/>
                      <w:marRight w:val="0"/>
                      <w:marTop w:val="0"/>
                      <w:marBottom w:val="0"/>
                      <w:divBdr>
                        <w:top w:val="none" w:sz="0" w:space="0" w:color="auto"/>
                        <w:left w:val="none" w:sz="0" w:space="0" w:color="auto"/>
                        <w:bottom w:val="none" w:sz="0" w:space="0" w:color="auto"/>
                        <w:right w:val="none" w:sz="0" w:space="0" w:color="auto"/>
                      </w:divBdr>
                      <w:divsChild>
                        <w:div w:id="297497772">
                          <w:marLeft w:val="0"/>
                          <w:marRight w:val="0"/>
                          <w:marTop w:val="0"/>
                          <w:marBottom w:val="0"/>
                          <w:divBdr>
                            <w:top w:val="none" w:sz="0" w:space="0" w:color="auto"/>
                            <w:left w:val="none" w:sz="0" w:space="0" w:color="auto"/>
                            <w:bottom w:val="none" w:sz="0" w:space="0" w:color="auto"/>
                            <w:right w:val="none" w:sz="0" w:space="0" w:color="auto"/>
                          </w:divBdr>
                          <w:divsChild>
                            <w:div w:id="207496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4608735">
      <w:bodyDiv w:val="1"/>
      <w:marLeft w:val="0"/>
      <w:marRight w:val="0"/>
      <w:marTop w:val="0"/>
      <w:marBottom w:val="0"/>
      <w:divBdr>
        <w:top w:val="none" w:sz="0" w:space="0" w:color="auto"/>
        <w:left w:val="none" w:sz="0" w:space="0" w:color="auto"/>
        <w:bottom w:val="none" w:sz="0" w:space="0" w:color="auto"/>
        <w:right w:val="none" w:sz="0" w:space="0" w:color="auto"/>
      </w:divBdr>
    </w:div>
    <w:div w:id="546453905">
      <w:bodyDiv w:val="1"/>
      <w:marLeft w:val="0"/>
      <w:marRight w:val="0"/>
      <w:marTop w:val="0"/>
      <w:marBottom w:val="0"/>
      <w:divBdr>
        <w:top w:val="none" w:sz="0" w:space="0" w:color="auto"/>
        <w:left w:val="none" w:sz="0" w:space="0" w:color="auto"/>
        <w:bottom w:val="none" w:sz="0" w:space="0" w:color="auto"/>
        <w:right w:val="none" w:sz="0" w:space="0" w:color="auto"/>
      </w:divBdr>
    </w:div>
    <w:div w:id="547451881">
      <w:bodyDiv w:val="1"/>
      <w:marLeft w:val="0"/>
      <w:marRight w:val="0"/>
      <w:marTop w:val="0"/>
      <w:marBottom w:val="0"/>
      <w:divBdr>
        <w:top w:val="none" w:sz="0" w:space="0" w:color="auto"/>
        <w:left w:val="none" w:sz="0" w:space="0" w:color="auto"/>
        <w:bottom w:val="none" w:sz="0" w:space="0" w:color="auto"/>
        <w:right w:val="none" w:sz="0" w:space="0" w:color="auto"/>
      </w:divBdr>
      <w:divsChild>
        <w:div w:id="1948851359">
          <w:marLeft w:val="0"/>
          <w:marRight w:val="0"/>
          <w:marTop w:val="0"/>
          <w:marBottom w:val="0"/>
          <w:divBdr>
            <w:top w:val="none" w:sz="0" w:space="0" w:color="auto"/>
            <w:left w:val="none" w:sz="0" w:space="0" w:color="auto"/>
            <w:bottom w:val="none" w:sz="0" w:space="0" w:color="auto"/>
            <w:right w:val="none" w:sz="0" w:space="0" w:color="auto"/>
          </w:divBdr>
          <w:divsChild>
            <w:div w:id="1668702143">
              <w:marLeft w:val="0"/>
              <w:marRight w:val="0"/>
              <w:marTop w:val="0"/>
              <w:marBottom w:val="0"/>
              <w:divBdr>
                <w:top w:val="none" w:sz="0" w:space="0" w:color="auto"/>
                <w:left w:val="none" w:sz="0" w:space="0" w:color="auto"/>
                <w:bottom w:val="none" w:sz="0" w:space="0" w:color="auto"/>
                <w:right w:val="none" w:sz="0" w:space="0" w:color="auto"/>
              </w:divBdr>
            </w:div>
            <w:div w:id="1449619169">
              <w:marLeft w:val="0"/>
              <w:marRight w:val="0"/>
              <w:marTop w:val="0"/>
              <w:marBottom w:val="0"/>
              <w:divBdr>
                <w:top w:val="none" w:sz="0" w:space="0" w:color="auto"/>
                <w:left w:val="none" w:sz="0" w:space="0" w:color="auto"/>
                <w:bottom w:val="none" w:sz="0" w:space="0" w:color="auto"/>
                <w:right w:val="none" w:sz="0" w:space="0" w:color="auto"/>
              </w:divBdr>
              <w:divsChild>
                <w:div w:id="1268655215">
                  <w:marLeft w:val="0"/>
                  <w:marRight w:val="0"/>
                  <w:marTop w:val="0"/>
                  <w:marBottom w:val="0"/>
                  <w:divBdr>
                    <w:top w:val="none" w:sz="0" w:space="0" w:color="auto"/>
                    <w:left w:val="none" w:sz="0" w:space="0" w:color="auto"/>
                    <w:bottom w:val="none" w:sz="0" w:space="0" w:color="auto"/>
                    <w:right w:val="none" w:sz="0" w:space="0" w:color="auto"/>
                  </w:divBdr>
                  <w:divsChild>
                    <w:div w:id="127795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8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39653">
      <w:bodyDiv w:val="1"/>
      <w:marLeft w:val="0"/>
      <w:marRight w:val="0"/>
      <w:marTop w:val="0"/>
      <w:marBottom w:val="0"/>
      <w:divBdr>
        <w:top w:val="none" w:sz="0" w:space="0" w:color="auto"/>
        <w:left w:val="none" w:sz="0" w:space="0" w:color="auto"/>
        <w:bottom w:val="none" w:sz="0" w:space="0" w:color="auto"/>
        <w:right w:val="none" w:sz="0" w:space="0" w:color="auto"/>
      </w:divBdr>
    </w:div>
    <w:div w:id="561603240">
      <w:bodyDiv w:val="1"/>
      <w:marLeft w:val="0"/>
      <w:marRight w:val="0"/>
      <w:marTop w:val="0"/>
      <w:marBottom w:val="0"/>
      <w:divBdr>
        <w:top w:val="none" w:sz="0" w:space="0" w:color="auto"/>
        <w:left w:val="none" w:sz="0" w:space="0" w:color="auto"/>
        <w:bottom w:val="none" w:sz="0" w:space="0" w:color="auto"/>
        <w:right w:val="none" w:sz="0" w:space="0" w:color="auto"/>
      </w:divBdr>
      <w:divsChild>
        <w:div w:id="635069907">
          <w:marLeft w:val="0"/>
          <w:marRight w:val="0"/>
          <w:marTop w:val="0"/>
          <w:marBottom w:val="0"/>
          <w:divBdr>
            <w:top w:val="none" w:sz="0" w:space="0" w:color="auto"/>
            <w:left w:val="none" w:sz="0" w:space="0" w:color="auto"/>
            <w:bottom w:val="none" w:sz="0" w:space="0" w:color="auto"/>
            <w:right w:val="none" w:sz="0" w:space="0" w:color="auto"/>
          </w:divBdr>
          <w:divsChild>
            <w:div w:id="455414716">
              <w:marLeft w:val="0"/>
              <w:marRight w:val="0"/>
              <w:marTop w:val="0"/>
              <w:marBottom w:val="0"/>
              <w:divBdr>
                <w:top w:val="none" w:sz="0" w:space="0" w:color="auto"/>
                <w:left w:val="none" w:sz="0" w:space="0" w:color="auto"/>
                <w:bottom w:val="none" w:sz="0" w:space="0" w:color="auto"/>
                <w:right w:val="none" w:sz="0" w:space="0" w:color="auto"/>
              </w:divBdr>
              <w:divsChild>
                <w:div w:id="1747799323">
                  <w:marLeft w:val="0"/>
                  <w:marRight w:val="0"/>
                  <w:marTop w:val="0"/>
                  <w:marBottom w:val="0"/>
                  <w:divBdr>
                    <w:top w:val="none" w:sz="0" w:space="0" w:color="auto"/>
                    <w:left w:val="none" w:sz="0" w:space="0" w:color="auto"/>
                    <w:bottom w:val="none" w:sz="0" w:space="0" w:color="auto"/>
                    <w:right w:val="none" w:sz="0" w:space="0" w:color="auto"/>
                  </w:divBdr>
                  <w:divsChild>
                    <w:div w:id="18116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90752">
          <w:marLeft w:val="0"/>
          <w:marRight w:val="0"/>
          <w:marTop w:val="0"/>
          <w:marBottom w:val="0"/>
          <w:divBdr>
            <w:top w:val="none" w:sz="0" w:space="0" w:color="auto"/>
            <w:left w:val="none" w:sz="0" w:space="0" w:color="auto"/>
            <w:bottom w:val="none" w:sz="0" w:space="0" w:color="auto"/>
            <w:right w:val="none" w:sz="0" w:space="0" w:color="auto"/>
          </w:divBdr>
          <w:divsChild>
            <w:div w:id="1213157419">
              <w:marLeft w:val="0"/>
              <w:marRight w:val="0"/>
              <w:marTop w:val="0"/>
              <w:marBottom w:val="0"/>
              <w:divBdr>
                <w:top w:val="none" w:sz="0" w:space="0" w:color="auto"/>
                <w:left w:val="none" w:sz="0" w:space="0" w:color="auto"/>
                <w:bottom w:val="none" w:sz="0" w:space="0" w:color="auto"/>
                <w:right w:val="none" w:sz="0" w:space="0" w:color="auto"/>
              </w:divBdr>
              <w:divsChild>
                <w:div w:id="1435635611">
                  <w:marLeft w:val="0"/>
                  <w:marRight w:val="0"/>
                  <w:marTop w:val="0"/>
                  <w:marBottom w:val="0"/>
                  <w:divBdr>
                    <w:top w:val="none" w:sz="0" w:space="0" w:color="auto"/>
                    <w:left w:val="none" w:sz="0" w:space="0" w:color="auto"/>
                    <w:bottom w:val="none" w:sz="0" w:space="0" w:color="auto"/>
                    <w:right w:val="none" w:sz="0" w:space="0" w:color="auto"/>
                  </w:divBdr>
                  <w:divsChild>
                    <w:div w:id="120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877208">
      <w:bodyDiv w:val="1"/>
      <w:marLeft w:val="0"/>
      <w:marRight w:val="0"/>
      <w:marTop w:val="0"/>
      <w:marBottom w:val="0"/>
      <w:divBdr>
        <w:top w:val="none" w:sz="0" w:space="0" w:color="auto"/>
        <w:left w:val="none" w:sz="0" w:space="0" w:color="auto"/>
        <w:bottom w:val="none" w:sz="0" w:space="0" w:color="auto"/>
        <w:right w:val="none" w:sz="0" w:space="0" w:color="auto"/>
      </w:divBdr>
    </w:div>
    <w:div w:id="584267356">
      <w:bodyDiv w:val="1"/>
      <w:marLeft w:val="0"/>
      <w:marRight w:val="0"/>
      <w:marTop w:val="0"/>
      <w:marBottom w:val="0"/>
      <w:divBdr>
        <w:top w:val="none" w:sz="0" w:space="0" w:color="auto"/>
        <w:left w:val="none" w:sz="0" w:space="0" w:color="auto"/>
        <w:bottom w:val="none" w:sz="0" w:space="0" w:color="auto"/>
        <w:right w:val="none" w:sz="0" w:space="0" w:color="auto"/>
      </w:divBdr>
    </w:div>
    <w:div w:id="584458738">
      <w:bodyDiv w:val="1"/>
      <w:marLeft w:val="0"/>
      <w:marRight w:val="0"/>
      <w:marTop w:val="0"/>
      <w:marBottom w:val="0"/>
      <w:divBdr>
        <w:top w:val="none" w:sz="0" w:space="0" w:color="auto"/>
        <w:left w:val="none" w:sz="0" w:space="0" w:color="auto"/>
        <w:bottom w:val="none" w:sz="0" w:space="0" w:color="auto"/>
        <w:right w:val="none" w:sz="0" w:space="0" w:color="auto"/>
      </w:divBdr>
    </w:div>
    <w:div w:id="599726734">
      <w:bodyDiv w:val="1"/>
      <w:marLeft w:val="0"/>
      <w:marRight w:val="0"/>
      <w:marTop w:val="0"/>
      <w:marBottom w:val="0"/>
      <w:divBdr>
        <w:top w:val="none" w:sz="0" w:space="0" w:color="auto"/>
        <w:left w:val="none" w:sz="0" w:space="0" w:color="auto"/>
        <w:bottom w:val="none" w:sz="0" w:space="0" w:color="auto"/>
        <w:right w:val="none" w:sz="0" w:space="0" w:color="auto"/>
      </w:divBdr>
    </w:div>
    <w:div w:id="621351655">
      <w:bodyDiv w:val="1"/>
      <w:marLeft w:val="0"/>
      <w:marRight w:val="0"/>
      <w:marTop w:val="0"/>
      <w:marBottom w:val="0"/>
      <w:divBdr>
        <w:top w:val="none" w:sz="0" w:space="0" w:color="auto"/>
        <w:left w:val="none" w:sz="0" w:space="0" w:color="auto"/>
        <w:bottom w:val="none" w:sz="0" w:space="0" w:color="auto"/>
        <w:right w:val="none" w:sz="0" w:space="0" w:color="auto"/>
      </w:divBdr>
    </w:div>
    <w:div w:id="625310993">
      <w:bodyDiv w:val="1"/>
      <w:marLeft w:val="0"/>
      <w:marRight w:val="0"/>
      <w:marTop w:val="0"/>
      <w:marBottom w:val="0"/>
      <w:divBdr>
        <w:top w:val="none" w:sz="0" w:space="0" w:color="auto"/>
        <w:left w:val="none" w:sz="0" w:space="0" w:color="auto"/>
        <w:bottom w:val="none" w:sz="0" w:space="0" w:color="auto"/>
        <w:right w:val="none" w:sz="0" w:space="0" w:color="auto"/>
      </w:divBdr>
    </w:div>
    <w:div w:id="625623405">
      <w:bodyDiv w:val="1"/>
      <w:marLeft w:val="0"/>
      <w:marRight w:val="0"/>
      <w:marTop w:val="0"/>
      <w:marBottom w:val="0"/>
      <w:divBdr>
        <w:top w:val="none" w:sz="0" w:space="0" w:color="auto"/>
        <w:left w:val="none" w:sz="0" w:space="0" w:color="auto"/>
        <w:bottom w:val="none" w:sz="0" w:space="0" w:color="auto"/>
        <w:right w:val="none" w:sz="0" w:space="0" w:color="auto"/>
      </w:divBdr>
      <w:divsChild>
        <w:div w:id="116913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0213456">
      <w:bodyDiv w:val="1"/>
      <w:marLeft w:val="0"/>
      <w:marRight w:val="0"/>
      <w:marTop w:val="0"/>
      <w:marBottom w:val="0"/>
      <w:divBdr>
        <w:top w:val="none" w:sz="0" w:space="0" w:color="auto"/>
        <w:left w:val="none" w:sz="0" w:space="0" w:color="auto"/>
        <w:bottom w:val="none" w:sz="0" w:space="0" w:color="auto"/>
        <w:right w:val="none" w:sz="0" w:space="0" w:color="auto"/>
      </w:divBdr>
    </w:div>
    <w:div w:id="644045209">
      <w:bodyDiv w:val="1"/>
      <w:marLeft w:val="0"/>
      <w:marRight w:val="0"/>
      <w:marTop w:val="0"/>
      <w:marBottom w:val="0"/>
      <w:divBdr>
        <w:top w:val="none" w:sz="0" w:space="0" w:color="auto"/>
        <w:left w:val="none" w:sz="0" w:space="0" w:color="auto"/>
        <w:bottom w:val="none" w:sz="0" w:space="0" w:color="auto"/>
        <w:right w:val="none" w:sz="0" w:space="0" w:color="auto"/>
      </w:divBdr>
    </w:div>
    <w:div w:id="678429711">
      <w:bodyDiv w:val="1"/>
      <w:marLeft w:val="0"/>
      <w:marRight w:val="0"/>
      <w:marTop w:val="0"/>
      <w:marBottom w:val="0"/>
      <w:divBdr>
        <w:top w:val="none" w:sz="0" w:space="0" w:color="auto"/>
        <w:left w:val="none" w:sz="0" w:space="0" w:color="auto"/>
        <w:bottom w:val="none" w:sz="0" w:space="0" w:color="auto"/>
        <w:right w:val="none" w:sz="0" w:space="0" w:color="auto"/>
      </w:divBdr>
    </w:div>
    <w:div w:id="682707290">
      <w:bodyDiv w:val="1"/>
      <w:marLeft w:val="0"/>
      <w:marRight w:val="0"/>
      <w:marTop w:val="0"/>
      <w:marBottom w:val="0"/>
      <w:divBdr>
        <w:top w:val="none" w:sz="0" w:space="0" w:color="auto"/>
        <w:left w:val="none" w:sz="0" w:space="0" w:color="auto"/>
        <w:bottom w:val="none" w:sz="0" w:space="0" w:color="auto"/>
        <w:right w:val="none" w:sz="0" w:space="0" w:color="auto"/>
      </w:divBdr>
    </w:div>
    <w:div w:id="691419876">
      <w:bodyDiv w:val="1"/>
      <w:marLeft w:val="0"/>
      <w:marRight w:val="0"/>
      <w:marTop w:val="0"/>
      <w:marBottom w:val="0"/>
      <w:divBdr>
        <w:top w:val="none" w:sz="0" w:space="0" w:color="auto"/>
        <w:left w:val="none" w:sz="0" w:space="0" w:color="auto"/>
        <w:bottom w:val="none" w:sz="0" w:space="0" w:color="auto"/>
        <w:right w:val="none" w:sz="0" w:space="0" w:color="auto"/>
      </w:divBdr>
    </w:div>
    <w:div w:id="695616209">
      <w:bodyDiv w:val="1"/>
      <w:marLeft w:val="0"/>
      <w:marRight w:val="0"/>
      <w:marTop w:val="0"/>
      <w:marBottom w:val="0"/>
      <w:divBdr>
        <w:top w:val="none" w:sz="0" w:space="0" w:color="auto"/>
        <w:left w:val="none" w:sz="0" w:space="0" w:color="auto"/>
        <w:bottom w:val="none" w:sz="0" w:space="0" w:color="auto"/>
        <w:right w:val="none" w:sz="0" w:space="0" w:color="auto"/>
      </w:divBdr>
    </w:div>
    <w:div w:id="723061500">
      <w:bodyDiv w:val="1"/>
      <w:marLeft w:val="0"/>
      <w:marRight w:val="0"/>
      <w:marTop w:val="0"/>
      <w:marBottom w:val="0"/>
      <w:divBdr>
        <w:top w:val="none" w:sz="0" w:space="0" w:color="auto"/>
        <w:left w:val="none" w:sz="0" w:space="0" w:color="auto"/>
        <w:bottom w:val="none" w:sz="0" w:space="0" w:color="auto"/>
        <w:right w:val="none" w:sz="0" w:space="0" w:color="auto"/>
      </w:divBdr>
    </w:div>
    <w:div w:id="725907905">
      <w:bodyDiv w:val="1"/>
      <w:marLeft w:val="0"/>
      <w:marRight w:val="0"/>
      <w:marTop w:val="0"/>
      <w:marBottom w:val="0"/>
      <w:divBdr>
        <w:top w:val="none" w:sz="0" w:space="0" w:color="auto"/>
        <w:left w:val="none" w:sz="0" w:space="0" w:color="auto"/>
        <w:bottom w:val="none" w:sz="0" w:space="0" w:color="auto"/>
        <w:right w:val="none" w:sz="0" w:space="0" w:color="auto"/>
      </w:divBdr>
      <w:divsChild>
        <w:div w:id="1902598022">
          <w:marLeft w:val="0"/>
          <w:marRight w:val="0"/>
          <w:marTop w:val="0"/>
          <w:marBottom w:val="0"/>
          <w:divBdr>
            <w:top w:val="none" w:sz="0" w:space="0" w:color="auto"/>
            <w:left w:val="none" w:sz="0" w:space="0" w:color="auto"/>
            <w:bottom w:val="none" w:sz="0" w:space="0" w:color="auto"/>
            <w:right w:val="none" w:sz="0" w:space="0" w:color="auto"/>
          </w:divBdr>
          <w:divsChild>
            <w:div w:id="131362830">
              <w:marLeft w:val="0"/>
              <w:marRight w:val="0"/>
              <w:marTop w:val="0"/>
              <w:marBottom w:val="0"/>
              <w:divBdr>
                <w:top w:val="none" w:sz="0" w:space="0" w:color="auto"/>
                <w:left w:val="none" w:sz="0" w:space="0" w:color="auto"/>
                <w:bottom w:val="none" w:sz="0" w:space="0" w:color="auto"/>
                <w:right w:val="none" w:sz="0" w:space="0" w:color="auto"/>
              </w:divBdr>
            </w:div>
          </w:divsChild>
        </w:div>
        <w:div w:id="427391061">
          <w:marLeft w:val="0"/>
          <w:marRight w:val="0"/>
          <w:marTop w:val="0"/>
          <w:marBottom w:val="0"/>
          <w:divBdr>
            <w:top w:val="none" w:sz="0" w:space="0" w:color="auto"/>
            <w:left w:val="none" w:sz="0" w:space="0" w:color="auto"/>
            <w:bottom w:val="none" w:sz="0" w:space="0" w:color="auto"/>
            <w:right w:val="none" w:sz="0" w:space="0" w:color="auto"/>
          </w:divBdr>
          <w:divsChild>
            <w:div w:id="1656491500">
              <w:marLeft w:val="0"/>
              <w:marRight w:val="0"/>
              <w:marTop w:val="0"/>
              <w:marBottom w:val="0"/>
              <w:divBdr>
                <w:top w:val="none" w:sz="0" w:space="0" w:color="auto"/>
                <w:left w:val="none" w:sz="0" w:space="0" w:color="auto"/>
                <w:bottom w:val="none" w:sz="0" w:space="0" w:color="auto"/>
                <w:right w:val="none" w:sz="0" w:space="0" w:color="auto"/>
              </w:divBdr>
            </w:div>
          </w:divsChild>
        </w:div>
        <w:div w:id="372507960">
          <w:marLeft w:val="0"/>
          <w:marRight w:val="0"/>
          <w:marTop w:val="0"/>
          <w:marBottom w:val="0"/>
          <w:divBdr>
            <w:top w:val="none" w:sz="0" w:space="0" w:color="auto"/>
            <w:left w:val="none" w:sz="0" w:space="0" w:color="auto"/>
            <w:bottom w:val="none" w:sz="0" w:space="0" w:color="auto"/>
            <w:right w:val="none" w:sz="0" w:space="0" w:color="auto"/>
          </w:divBdr>
          <w:divsChild>
            <w:div w:id="2028024209">
              <w:marLeft w:val="0"/>
              <w:marRight w:val="0"/>
              <w:marTop w:val="0"/>
              <w:marBottom w:val="0"/>
              <w:divBdr>
                <w:top w:val="none" w:sz="0" w:space="0" w:color="auto"/>
                <w:left w:val="none" w:sz="0" w:space="0" w:color="auto"/>
                <w:bottom w:val="none" w:sz="0" w:space="0" w:color="auto"/>
                <w:right w:val="none" w:sz="0" w:space="0" w:color="auto"/>
              </w:divBdr>
            </w:div>
          </w:divsChild>
        </w:div>
        <w:div w:id="594482638">
          <w:marLeft w:val="0"/>
          <w:marRight w:val="0"/>
          <w:marTop w:val="0"/>
          <w:marBottom w:val="0"/>
          <w:divBdr>
            <w:top w:val="none" w:sz="0" w:space="0" w:color="auto"/>
            <w:left w:val="none" w:sz="0" w:space="0" w:color="auto"/>
            <w:bottom w:val="none" w:sz="0" w:space="0" w:color="auto"/>
            <w:right w:val="none" w:sz="0" w:space="0" w:color="auto"/>
          </w:divBdr>
          <w:divsChild>
            <w:div w:id="806119489">
              <w:marLeft w:val="0"/>
              <w:marRight w:val="0"/>
              <w:marTop w:val="0"/>
              <w:marBottom w:val="0"/>
              <w:divBdr>
                <w:top w:val="none" w:sz="0" w:space="0" w:color="auto"/>
                <w:left w:val="none" w:sz="0" w:space="0" w:color="auto"/>
                <w:bottom w:val="none" w:sz="0" w:space="0" w:color="auto"/>
                <w:right w:val="none" w:sz="0" w:space="0" w:color="auto"/>
              </w:divBdr>
            </w:div>
          </w:divsChild>
        </w:div>
        <w:div w:id="336151116">
          <w:marLeft w:val="0"/>
          <w:marRight w:val="0"/>
          <w:marTop w:val="0"/>
          <w:marBottom w:val="0"/>
          <w:divBdr>
            <w:top w:val="none" w:sz="0" w:space="0" w:color="auto"/>
            <w:left w:val="none" w:sz="0" w:space="0" w:color="auto"/>
            <w:bottom w:val="none" w:sz="0" w:space="0" w:color="auto"/>
            <w:right w:val="none" w:sz="0" w:space="0" w:color="auto"/>
          </w:divBdr>
          <w:divsChild>
            <w:div w:id="50926757">
              <w:marLeft w:val="0"/>
              <w:marRight w:val="0"/>
              <w:marTop w:val="0"/>
              <w:marBottom w:val="0"/>
              <w:divBdr>
                <w:top w:val="none" w:sz="0" w:space="0" w:color="auto"/>
                <w:left w:val="none" w:sz="0" w:space="0" w:color="auto"/>
                <w:bottom w:val="none" w:sz="0" w:space="0" w:color="auto"/>
                <w:right w:val="none" w:sz="0" w:space="0" w:color="auto"/>
              </w:divBdr>
            </w:div>
          </w:divsChild>
        </w:div>
        <w:div w:id="738789009">
          <w:marLeft w:val="0"/>
          <w:marRight w:val="0"/>
          <w:marTop w:val="0"/>
          <w:marBottom w:val="0"/>
          <w:divBdr>
            <w:top w:val="none" w:sz="0" w:space="0" w:color="auto"/>
            <w:left w:val="none" w:sz="0" w:space="0" w:color="auto"/>
            <w:bottom w:val="none" w:sz="0" w:space="0" w:color="auto"/>
            <w:right w:val="none" w:sz="0" w:space="0" w:color="auto"/>
          </w:divBdr>
          <w:divsChild>
            <w:div w:id="2051295205">
              <w:marLeft w:val="0"/>
              <w:marRight w:val="0"/>
              <w:marTop w:val="0"/>
              <w:marBottom w:val="0"/>
              <w:divBdr>
                <w:top w:val="none" w:sz="0" w:space="0" w:color="auto"/>
                <w:left w:val="none" w:sz="0" w:space="0" w:color="auto"/>
                <w:bottom w:val="none" w:sz="0" w:space="0" w:color="auto"/>
                <w:right w:val="none" w:sz="0" w:space="0" w:color="auto"/>
              </w:divBdr>
            </w:div>
          </w:divsChild>
        </w:div>
        <w:div w:id="1883401028">
          <w:marLeft w:val="0"/>
          <w:marRight w:val="0"/>
          <w:marTop w:val="0"/>
          <w:marBottom w:val="0"/>
          <w:divBdr>
            <w:top w:val="none" w:sz="0" w:space="0" w:color="auto"/>
            <w:left w:val="none" w:sz="0" w:space="0" w:color="auto"/>
            <w:bottom w:val="none" w:sz="0" w:space="0" w:color="auto"/>
            <w:right w:val="none" w:sz="0" w:space="0" w:color="auto"/>
          </w:divBdr>
        </w:div>
      </w:divsChild>
    </w:div>
    <w:div w:id="736055616">
      <w:bodyDiv w:val="1"/>
      <w:marLeft w:val="0"/>
      <w:marRight w:val="0"/>
      <w:marTop w:val="0"/>
      <w:marBottom w:val="0"/>
      <w:divBdr>
        <w:top w:val="none" w:sz="0" w:space="0" w:color="auto"/>
        <w:left w:val="none" w:sz="0" w:space="0" w:color="auto"/>
        <w:bottom w:val="none" w:sz="0" w:space="0" w:color="auto"/>
        <w:right w:val="none" w:sz="0" w:space="0" w:color="auto"/>
      </w:divBdr>
    </w:div>
    <w:div w:id="737553939">
      <w:bodyDiv w:val="1"/>
      <w:marLeft w:val="0"/>
      <w:marRight w:val="0"/>
      <w:marTop w:val="0"/>
      <w:marBottom w:val="0"/>
      <w:divBdr>
        <w:top w:val="none" w:sz="0" w:space="0" w:color="auto"/>
        <w:left w:val="none" w:sz="0" w:space="0" w:color="auto"/>
        <w:bottom w:val="none" w:sz="0" w:space="0" w:color="auto"/>
        <w:right w:val="none" w:sz="0" w:space="0" w:color="auto"/>
      </w:divBdr>
    </w:div>
    <w:div w:id="763183780">
      <w:bodyDiv w:val="1"/>
      <w:marLeft w:val="0"/>
      <w:marRight w:val="0"/>
      <w:marTop w:val="0"/>
      <w:marBottom w:val="0"/>
      <w:divBdr>
        <w:top w:val="none" w:sz="0" w:space="0" w:color="auto"/>
        <w:left w:val="none" w:sz="0" w:space="0" w:color="auto"/>
        <w:bottom w:val="none" w:sz="0" w:space="0" w:color="auto"/>
        <w:right w:val="none" w:sz="0" w:space="0" w:color="auto"/>
      </w:divBdr>
    </w:div>
    <w:div w:id="791361577">
      <w:bodyDiv w:val="1"/>
      <w:marLeft w:val="0"/>
      <w:marRight w:val="0"/>
      <w:marTop w:val="0"/>
      <w:marBottom w:val="0"/>
      <w:divBdr>
        <w:top w:val="none" w:sz="0" w:space="0" w:color="auto"/>
        <w:left w:val="none" w:sz="0" w:space="0" w:color="auto"/>
        <w:bottom w:val="none" w:sz="0" w:space="0" w:color="auto"/>
        <w:right w:val="none" w:sz="0" w:space="0" w:color="auto"/>
      </w:divBdr>
    </w:div>
    <w:div w:id="794061002">
      <w:bodyDiv w:val="1"/>
      <w:marLeft w:val="0"/>
      <w:marRight w:val="0"/>
      <w:marTop w:val="0"/>
      <w:marBottom w:val="0"/>
      <w:divBdr>
        <w:top w:val="none" w:sz="0" w:space="0" w:color="auto"/>
        <w:left w:val="none" w:sz="0" w:space="0" w:color="auto"/>
        <w:bottom w:val="none" w:sz="0" w:space="0" w:color="auto"/>
        <w:right w:val="none" w:sz="0" w:space="0" w:color="auto"/>
      </w:divBdr>
    </w:div>
    <w:div w:id="805320863">
      <w:bodyDiv w:val="1"/>
      <w:marLeft w:val="0"/>
      <w:marRight w:val="0"/>
      <w:marTop w:val="0"/>
      <w:marBottom w:val="0"/>
      <w:divBdr>
        <w:top w:val="none" w:sz="0" w:space="0" w:color="auto"/>
        <w:left w:val="none" w:sz="0" w:space="0" w:color="auto"/>
        <w:bottom w:val="none" w:sz="0" w:space="0" w:color="auto"/>
        <w:right w:val="none" w:sz="0" w:space="0" w:color="auto"/>
      </w:divBdr>
    </w:div>
    <w:div w:id="879391812">
      <w:bodyDiv w:val="1"/>
      <w:marLeft w:val="0"/>
      <w:marRight w:val="0"/>
      <w:marTop w:val="0"/>
      <w:marBottom w:val="0"/>
      <w:divBdr>
        <w:top w:val="none" w:sz="0" w:space="0" w:color="auto"/>
        <w:left w:val="none" w:sz="0" w:space="0" w:color="auto"/>
        <w:bottom w:val="none" w:sz="0" w:space="0" w:color="auto"/>
        <w:right w:val="none" w:sz="0" w:space="0" w:color="auto"/>
      </w:divBdr>
    </w:div>
    <w:div w:id="914433783">
      <w:bodyDiv w:val="1"/>
      <w:marLeft w:val="0"/>
      <w:marRight w:val="0"/>
      <w:marTop w:val="0"/>
      <w:marBottom w:val="0"/>
      <w:divBdr>
        <w:top w:val="none" w:sz="0" w:space="0" w:color="auto"/>
        <w:left w:val="none" w:sz="0" w:space="0" w:color="auto"/>
        <w:bottom w:val="none" w:sz="0" w:space="0" w:color="auto"/>
        <w:right w:val="none" w:sz="0" w:space="0" w:color="auto"/>
      </w:divBdr>
    </w:div>
    <w:div w:id="915818673">
      <w:bodyDiv w:val="1"/>
      <w:marLeft w:val="0"/>
      <w:marRight w:val="0"/>
      <w:marTop w:val="0"/>
      <w:marBottom w:val="0"/>
      <w:divBdr>
        <w:top w:val="none" w:sz="0" w:space="0" w:color="auto"/>
        <w:left w:val="none" w:sz="0" w:space="0" w:color="auto"/>
        <w:bottom w:val="none" w:sz="0" w:space="0" w:color="auto"/>
        <w:right w:val="none" w:sz="0" w:space="0" w:color="auto"/>
      </w:divBdr>
      <w:divsChild>
        <w:div w:id="128865210">
          <w:marLeft w:val="0"/>
          <w:marRight w:val="0"/>
          <w:marTop w:val="0"/>
          <w:marBottom w:val="0"/>
          <w:divBdr>
            <w:top w:val="none" w:sz="0" w:space="0" w:color="auto"/>
            <w:left w:val="none" w:sz="0" w:space="0" w:color="auto"/>
            <w:bottom w:val="none" w:sz="0" w:space="0" w:color="auto"/>
            <w:right w:val="none" w:sz="0" w:space="0" w:color="auto"/>
          </w:divBdr>
          <w:divsChild>
            <w:div w:id="200628550">
              <w:marLeft w:val="0"/>
              <w:marRight w:val="0"/>
              <w:marTop w:val="0"/>
              <w:marBottom w:val="0"/>
              <w:divBdr>
                <w:top w:val="none" w:sz="0" w:space="0" w:color="auto"/>
                <w:left w:val="none" w:sz="0" w:space="0" w:color="auto"/>
                <w:bottom w:val="none" w:sz="0" w:space="0" w:color="auto"/>
                <w:right w:val="none" w:sz="0" w:space="0" w:color="auto"/>
              </w:divBdr>
              <w:divsChild>
                <w:div w:id="1433479138">
                  <w:marLeft w:val="0"/>
                  <w:marRight w:val="0"/>
                  <w:marTop w:val="0"/>
                  <w:marBottom w:val="0"/>
                  <w:divBdr>
                    <w:top w:val="none" w:sz="0" w:space="0" w:color="auto"/>
                    <w:left w:val="none" w:sz="0" w:space="0" w:color="auto"/>
                    <w:bottom w:val="none" w:sz="0" w:space="0" w:color="auto"/>
                    <w:right w:val="none" w:sz="0" w:space="0" w:color="auto"/>
                  </w:divBdr>
                  <w:divsChild>
                    <w:div w:id="742677853">
                      <w:marLeft w:val="0"/>
                      <w:marRight w:val="0"/>
                      <w:marTop w:val="0"/>
                      <w:marBottom w:val="0"/>
                      <w:divBdr>
                        <w:top w:val="none" w:sz="0" w:space="0" w:color="auto"/>
                        <w:left w:val="none" w:sz="0" w:space="0" w:color="auto"/>
                        <w:bottom w:val="none" w:sz="0" w:space="0" w:color="auto"/>
                        <w:right w:val="none" w:sz="0" w:space="0" w:color="auto"/>
                      </w:divBdr>
                      <w:divsChild>
                        <w:div w:id="119954563">
                          <w:marLeft w:val="0"/>
                          <w:marRight w:val="0"/>
                          <w:marTop w:val="0"/>
                          <w:marBottom w:val="0"/>
                          <w:divBdr>
                            <w:top w:val="none" w:sz="0" w:space="0" w:color="auto"/>
                            <w:left w:val="none" w:sz="0" w:space="0" w:color="auto"/>
                            <w:bottom w:val="none" w:sz="0" w:space="0" w:color="auto"/>
                            <w:right w:val="none" w:sz="0" w:space="0" w:color="auto"/>
                          </w:divBdr>
                          <w:divsChild>
                            <w:div w:id="172624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441404">
      <w:bodyDiv w:val="1"/>
      <w:marLeft w:val="0"/>
      <w:marRight w:val="0"/>
      <w:marTop w:val="0"/>
      <w:marBottom w:val="0"/>
      <w:divBdr>
        <w:top w:val="none" w:sz="0" w:space="0" w:color="auto"/>
        <w:left w:val="none" w:sz="0" w:space="0" w:color="auto"/>
        <w:bottom w:val="none" w:sz="0" w:space="0" w:color="auto"/>
        <w:right w:val="none" w:sz="0" w:space="0" w:color="auto"/>
      </w:divBdr>
      <w:divsChild>
        <w:div w:id="1311866613">
          <w:marLeft w:val="0"/>
          <w:marRight w:val="0"/>
          <w:marTop w:val="0"/>
          <w:marBottom w:val="0"/>
          <w:divBdr>
            <w:top w:val="none" w:sz="0" w:space="0" w:color="auto"/>
            <w:left w:val="none" w:sz="0" w:space="0" w:color="auto"/>
            <w:bottom w:val="none" w:sz="0" w:space="0" w:color="auto"/>
            <w:right w:val="none" w:sz="0" w:space="0" w:color="auto"/>
          </w:divBdr>
          <w:divsChild>
            <w:div w:id="574976141">
              <w:marLeft w:val="0"/>
              <w:marRight w:val="0"/>
              <w:marTop w:val="0"/>
              <w:marBottom w:val="0"/>
              <w:divBdr>
                <w:top w:val="none" w:sz="0" w:space="0" w:color="auto"/>
                <w:left w:val="none" w:sz="0" w:space="0" w:color="auto"/>
                <w:bottom w:val="none" w:sz="0" w:space="0" w:color="auto"/>
                <w:right w:val="none" w:sz="0" w:space="0" w:color="auto"/>
              </w:divBdr>
            </w:div>
            <w:div w:id="1150174144">
              <w:marLeft w:val="0"/>
              <w:marRight w:val="0"/>
              <w:marTop w:val="0"/>
              <w:marBottom w:val="0"/>
              <w:divBdr>
                <w:top w:val="none" w:sz="0" w:space="0" w:color="auto"/>
                <w:left w:val="none" w:sz="0" w:space="0" w:color="auto"/>
                <w:bottom w:val="none" w:sz="0" w:space="0" w:color="auto"/>
                <w:right w:val="none" w:sz="0" w:space="0" w:color="auto"/>
              </w:divBdr>
              <w:divsChild>
                <w:div w:id="1741709384">
                  <w:marLeft w:val="0"/>
                  <w:marRight w:val="0"/>
                  <w:marTop w:val="0"/>
                  <w:marBottom w:val="0"/>
                  <w:divBdr>
                    <w:top w:val="none" w:sz="0" w:space="0" w:color="auto"/>
                    <w:left w:val="none" w:sz="0" w:space="0" w:color="auto"/>
                    <w:bottom w:val="none" w:sz="0" w:space="0" w:color="auto"/>
                    <w:right w:val="none" w:sz="0" w:space="0" w:color="auto"/>
                  </w:divBdr>
                  <w:divsChild>
                    <w:div w:id="1176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794821">
      <w:bodyDiv w:val="1"/>
      <w:marLeft w:val="0"/>
      <w:marRight w:val="0"/>
      <w:marTop w:val="0"/>
      <w:marBottom w:val="0"/>
      <w:divBdr>
        <w:top w:val="none" w:sz="0" w:space="0" w:color="auto"/>
        <w:left w:val="none" w:sz="0" w:space="0" w:color="auto"/>
        <w:bottom w:val="none" w:sz="0" w:space="0" w:color="auto"/>
        <w:right w:val="none" w:sz="0" w:space="0" w:color="auto"/>
      </w:divBdr>
    </w:div>
    <w:div w:id="941258240">
      <w:bodyDiv w:val="1"/>
      <w:marLeft w:val="0"/>
      <w:marRight w:val="0"/>
      <w:marTop w:val="0"/>
      <w:marBottom w:val="0"/>
      <w:divBdr>
        <w:top w:val="none" w:sz="0" w:space="0" w:color="auto"/>
        <w:left w:val="none" w:sz="0" w:space="0" w:color="auto"/>
        <w:bottom w:val="none" w:sz="0" w:space="0" w:color="auto"/>
        <w:right w:val="none" w:sz="0" w:space="0" w:color="auto"/>
      </w:divBdr>
    </w:div>
    <w:div w:id="950672238">
      <w:bodyDiv w:val="1"/>
      <w:marLeft w:val="0"/>
      <w:marRight w:val="0"/>
      <w:marTop w:val="0"/>
      <w:marBottom w:val="0"/>
      <w:divBdr>
        <w:top w:val="none" w:sz="0" w:space="0" w:color="auto"/>
        <w:left w:val="none" w:sz="0" w:space="0" w:color="auto"/>
        <w:bottom w:val="none" w:sz="0" w:space="0" w:color="auto"/>
        <w:right w:val="none" w:sz="0" w:space="0" w:color="auto"/>
      </w:divBdr>
    </w:div>
    <w:div w:id="988247445">
      <w:bodyDiv w:val="1"/>
      <w:marLeft w:val="0"/>
      <w:marRight w:val="0"/>
      <w:marTop w:val="0"/>
      <w:marBottom w:val="0"/>
      <w:divBdr>
        <w:top w:val="none" w:sz="0" w:space="0" w:color="auto"/>
        <w:left w:val="none" w:sz="0" w:space="0" w:color="auto"/>
        <w:bottom w:val="none" w:sz="0" w:space="0" w:color="auto"/>
        <w:right w:val="none" w:sz="0" w:space="0" w:color="auto"/>
      </w:divBdr>
    </w:div>
    <w:div w:id="995649765">
      <w:bodyDiv w:val="1"/>
      <w:marLeft w:val="0"/>
      <w:marRight w:val="0"/>
      <w:marTop w:val="0"/>
      <w:marBottom w:val="0"/>
      <w:divBdr>
        <w:top w:val="none" w:sz="0" w:space="0" w:color="auto"/>
        <w:left w:val="none" w:sz="0" w:space="0" w:color="auto"/>
        <w:bottom w:val="none" w:sz="0" w:space="0" w:color="auto"/>
        <w:right w:val="none" w:sz="0" w:space="0" w:color="auto"/>
      </w:divBdr>
    </w:div>
    <w:div w:id="1002121625">
      <w:bodyDiv w:val="1"/>
      <w:marLeft w:val="0"/>
      <w:marRight w:val="0"/>
      <w:marTop w:val="0"/>
      <w:marBottom w:val="0"/>
      <w:divBdr>
        <w:top w:val="none" w:sz="0" w:space="0" w:color="auto"/>
        <w:left w:val="none" w:sz="0" w:space="0" w:color="auto"/>
        <w:bottom w:val="none" w:sz="0" w:space="0" w:color="auto"/>
        <w:right w:val="none" w:sz="0" w:space="0" w:color="auto"/>
      </w:divBdr>
      <w:divsChild>
        <w:div w:id="1089152535">
          <w:marLeft w:val="0"/>
          <w:marRight w:val="0"/>
          <w:marTop w:val="0"/>
          <w:marBottom w:val="0"/>
          <w:divBdr>
            <w:top w:val="none" w:sz="0" w:space="0" w:color="auto"/>
            <w:left w:val="none" w:sz="0" w:space="0" w:color="auto"/>
            <w:bottom w:val="none" w:sz="0" w:space="0" w:color="auto"/>
            <w:right w:val="none" w:sz="0" w:space="0" w:color="auto"/>
          </w:divBdr>
        </w:div>
        <w:div w:id="1445881713">
          <w:marLeft w:val="0"/>
          <w:marRight w:val="0"/>
          <w:marTop w:val="0"/>
          <w:marBottom w:val="0"/>
          <w:divBdr>
            <w:top w:val="none" w:sz="0" w:space="0" w:color="auto"/>
            <w:left w:val="none" w:sz="0" w:space="0" w:color="auto"/>
            <w:bottom w:val="none" w:sz="0" w:space="0" w:color="auto"/>
            <w:right w:val="none" w:sz="0" w:space="0" w:color="auto"/>
          </w:divBdr>
        </w:div>
        <w:div w:id="1202743881">
          <w:marLeft w:val="0"/>
          <w:marRight w:val="0"/>
          <w:marTop w:val="0"/>
          <w:marBottom w:val="0"/>
          <w:divBdr>
            <w:top w:val="none" w:sz="0" w:space="0" w:color="auto"/>
            <w:left w:val="none" w:sz="0" w:space="0" w:color="auto"/>
            <w:bottom w:val="none" w:sz="0" w:space="0" w:color="auto"/>
            <w:right w:val="none" w:sz="0" w:space="0" w:color="auto"/>
          </w:divBdr>
        </w:div>
      </w:divsChild>
    </w:div>
    <w:div w:id="1031885222">
      <w:bodyDiv w:val="1"/>
      <w:marLeft w:val="0"/>
      <w:marRight w:val="0"/>
      <w:marTop w:val="0"/>
      <w:marBottom w:val="0"/>
      <w:divBdr>
        <w:top w:val="none" w:sz="0" w:space="0" w:color="auto"/>
        <w:left w:val="none" w:sz="0" w:space="0" w:color="auto"/>
        <w:bottom w:val="none" w:sz="0" w:space="0" w:color="auto"/>
        <w:right w:val="none" w:sz="0" w:space="0" w:color="auto"/>
      </w:divBdr>
    </w:div>
    <w:div w:id="1049958879">
      <w:bodyDiv w:val="1"/>
      <w:marLeft w:val="0"/>
      <w:marRight w:val="0"/>
      <w:marTop w:val="0"/>
      <w:marBottom w:val="0"/>
      <w:divBdr>
        <w:top w:val="none" w:sz="0" w:space="0" w:color="auto"/>
        <w:left w:val="none" w:sz="0" w:space="0" w:color="auto"/>
        <w:bottom w:val="none" w:sz="0" w:space="0" w:color="auto"/>
        <w:right w:val="none" w:sz="0" w:space="0" w:color="auto"/>
      </w:divBdr>
    </w:div>
    <w:div w:id="1056513481">
      <w:bodyDiv w:val="1"/>
      <w:marLeft w:val="0"/>
      <w:marRight w:val="0"/>
      <w:marTop w:val="0"/>
      <w:marBottom w:val="0"/>
      <w:divBdr>
        <w:top w:val="none" w:sz="0" w:space="0" w:color="auto"/>
        <w:left w:val="none" w:sz="0" w:space="0" w:color="auto"/>
        <w:bottom w:val="none" w:sz="0" w:space="0" w:color="auto"/>
        <w:right w:val="none" w:sz="0" w:space="0" w:color="auto"/>
      </w:divBdr>
    </w:div>
    <w:div w:id="1059089676">
      <w:bodyDiv w:val="1"/>
      <w:marLeft w:val="0"/>
      <w:marRight w:val="0"/>
      <w:marTop w:val="0"/>
      <w:marBottom w:val="0"/>
      <w:divBdr>
        <w:top w:val="none" w:sz="0" w:space="0" w:color="auto"/>
        <w:left w:val="none" w:sz="0" w:space="0" w:color="auto"/>
        <w:bottom w:val="none" w:sz="0" w:space="0" w:color="auto"/>
        <w:right w:val="none" w:sz="0" w:space="0" w:color="auto"/>
      </w:divBdr>
    </w:div>
    <w:div w:id="1074204394">
      <w:bodyDiv w:val="1"/>
      <w:marLeft w:val="0"/>
      <w:marRight w:val="0"/>
      <w:marTop w:val="0"/>
      <w:marBottom w:val="0"/>
      <w:divBdr>
        <w:top w:val="none" w:sz="0" w:space="0" w:color="auto"/>
        <w:left w:val="none" w:sz="0" w:space="0" w:color="auto"/>
        <w:bottom w:val="none" w:sz="0" w:space="0" w:color="auto"/>
        <w:right w:val="none" w:sz="0" w:space="0" w:color="auto"/>
      </w:divBdr>
      <w:divsChild>
        <w:div w:id="1450855291">
          <w:marLeft w:val="0"/>
          <w:marRight w:val="0"/>
          <w:marTop w:val="0"/>
          <w:marBottom w:val="0"/>
          <w:divBdr>
            <w:top w:val="none" w:sz="0" w:space="0" w:color="auto"/>
            <w:left w:val="none" w:sz="0" w:space="0" w:color="auto"/>
            <w:bottom w:val="none" w:sz="0" w:space="0" w:color="auto"/>
            <w:right w:val="none" w:sz="0" w:space="0" w:color="auto"/>
          </w:divBdr>
          <w:divsChild>
            <w:div w:id="857232505">
              <w:marLeft w:val="0"/>
              <w:marRight w:val="0"/>
              <w:marTop w:val="0"/>
              <w:marBottom w:val="0"/>
              <w:divBdr>
                <w:top w:val="none" w:sz="0" w:space="0" w:color="auto"/>
                <w:left w:val="none" w:sz="0" w:space="0" w:color="auto"/>
                <w:bottom w:val="none" w:sz="0" w:space="0" w:color="auto"/>
                <w:right w:val="none" w:sz="0" w:space="0" w:color="auto"/>
              </w:divBdr>
              <w:divsChild>
                <w:div w:id="1310597057">
                  <w:marLeft w:val="0"/>
                  <w:marRight w:val="0"/>
                  <w:marTop w:val="0"/>
                  <w:marBottom w:val="0"/>
                  <w:divBdr>
                    <w:top w:val="none" w:sz="0" w:space="0" w:color="auto"/>
                    <w:left w:val="none" w:sz="0" w:space="0" w:color="auto"/>
                    <w:bottom w:val="none" w:sz="0" w:space="0" w:color="auto"/>
                    <w:right w:val="none" w:sz="0" w:space="0" w:color="auto"/>
                  </w:divBdr>
                  <w:divsChild>
                    <w:div w:id="548953884">
                      <w:marLeft w:val="0"/>
                      <w:marRight w:val="0"/>
                      <w:marTop w:val="0"/>
                      <w:marBottom w:val="0"/>
                      <w:divBdr>
                        <w:top w:val="none" w:sz="0" w:space="0" w:color="auto"/>
                        <w:left w:val="none" w:sz="0" w:space="0" w:color="auto"/>
                        <w:bottom w:val="none" w:sz="0" w:space="0" w:color="auto"/>
                        <w:right w:val="none" w:sz="0" w:space="0" w:color="auto"/>
                      </w:divBdr>
                      <w:divsChild>
                        <w:div w:id="861549572">
                          <w:marLeft w:val="0"/>
                          <w:marRight w:val="0"/>
                          <w:marTop w:val="0"/>
                          <w:marBottom w:val="0"/>
                          <w:divBdr>
                            <w:top w:val="none" w:sz="0" w:space="0" w:color="auto"/>
                            <w:left w:val="none" w:sz="0" w:space="0" w:color="auto"/>
                            <w:bottom w:val="none" w:sz="0" w:space="0" w:color="auto"/>
                            <w:right w:val="none" w:sz="0" w:space="0" w:color="auto"/>
                          </w:divBdr>
                          <w:divsChild>
                            <w:div w:id="96753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052692">
      <w:bodyDiv w:val="1"/>
      <w:marLeft w:val="0"/>
      <w:marRight w:val="0"/>
      <w:marTop w:val="0"/>
      <w:marBottom w:val="0"/>
      <w:divBdr>
        <w:top w:val="none" w:sz="0" w:space="0" w:color="auto"/>
        <w:left w:val="none" w:sz="0" w:space="0" w:color="auto"/>
        <w:bottom w:val="none" w:sz="0" w:space="0" w:color="auto"/>
        <w:right w:val="none" w:sz="0" w:space="0" w:color="auto"/>
      </w:divBdr>
    </w:div>
    <w:div w:id="1076635347">
      <w:bodyDiv w:val="1"/>
      <w:marLeft w:val="0"/>
      <w:marRight w:val="0"/>
      <w:marTop w:val="0"/>
      <w:marBottom w:val="0"/>
      <w:divBdr>
        <w:top w:val="none" w:sz="0" w:space="0" w:color="auto"/>
        <w:left w:val="none" w:sz="0" w:space="0" w:color="auto"/>
        <w:bottom w:val="none" w:sz="0" w:space="0" w:color="auto"/>
        <w:right w:val="none" w:sz="0" w:space="0" w:color="auto"/>
      </w:divBdr>
    </w:div>
    <w:div w:id="1084913901">
      <w:bodyDiv w:val="1"/>
      <w:marLeft w:val="0"/>
      <w:marRight w:val="0"/>
      <w:marTop w:val="0"/>
      <w:marBottom w:val="0"/>
      <w:divBdr>
        <w:top w:val="none" w:sz="0" w:space="0" w:color="auto"/>
        <w:left w:val="none" w:sz="0" w:space="0" w:color="auto"/>
        <w:bottom w:val="none" w:sz="0" w:space="0" w:color="auto"/>
        <w:right w:val="none" w:sz="0" w:space="0" w:color="auto"/>
      </w:divBdr>
    </w:div>
    <w:div w:id="1094664284">
      <w:bodyDiv w:val="1"/>
      <w:marLeft w:val="0"/>
      <w:marRight w:val="0"/>
      <w:marTop w:val="0"/>
      <w:marBottom w:val="0"/>
      <w:divBdr>
        <w:top w:val="none" w:sz="0" w:space="0" w:color="auto"/>
        <w:left w:val="none" w:sz="0" w:space="0" w:color="auto"/>
        <w:bottom w:val="none" w:sz="0" w:space="0" w:color="auto"/>
        <w:right w:val="none" w:sz="0" w:space="0" w:color="auto"/>
      </w:divBdr>
      <w:divsChild>
        <w:div w:id="281308693">
          <w:marLeft w:val="0"/>
          <w:marRight w:val="0"/>
          <w:marTop w:val="0"/>
          <w:marBottom w:val="0"/>
          <w:divBdr>
            <w:top w:val="none" w:sz="0" w:space="0" w:color="auto"/>
            <w:left w:val="none" w:sz="0" w:space="0" w:color="auto"/>
            <w:bottom w:val="none" w:sz="0" w:space="0" w:color="auto"/>
            <w:right w:val="none" w:sz="0" w:space="0" w:color="auto"/>
          </w:divBdr>
        </w:div>
        <w:div w:id="945845724">
          <w:marLeft w:val="0"/>
          <w:marRight w:val="0"/>
          <w:marTop w:val="0"/>
          <w:marBottom w:val="0"/>
          <w:divBdr>
            <w:top w:val="none" w:sz="0" w:space="0" w:color="auto"/>
            <w:left w:val="none" w:sz="0" w:space="0" w:color="auto"/>
            <w:bottom w:val="none" w:sz="0" w:space="0" w:color="auto"/>
            <w:right w:val="none" w:sz="0" w:space="0" w:color="auto"/>
          </w:divBdr>
        </w:div>
        <w:div w:id="556744743">
          <w:marLeft w:val="0"/>
          <w:marRight w:val="0"/>
          <w:marTop w:val="0"/>
          <w:marBottom w:val="0"/>
          <w:divBdr>
            <w:top w:val="none" w:sz="0" w:space="0" w:color="auto"/>
            <w:left w:val="none" w:sz="0" w:space="0" w:color="auto"/>
            <w:bottom w:val="none" w:sz="0" w:space="0" w:color="auto"/>
            <w:right w:val="none" w:sz="0" w:space="0" w:color="auto"/>
          </w:divBdr>
        </w:div>
      </w:divsChild>
    </w:div>
    <w:div w:id="1104495679">
      <w:bodyDiv w:val="1"/>
      <w:marLeft w:val="0"/>
      <w:marRight w:val="0"/>
      <w:marTop w:val="0"/>
      <w:marBottom w:val="0"/>
      <w:divBdr>
        <w:top w:val="none" w:sz="0" w:space="0" w:color="auto"/>
        <w:left w:val="none" w:sz="0" w:space="0" w:color="auto"/>
        <w:bottom w:val="none" w:sz="0" w:space="0" w:color="auto"/>
        <w:right w:val="none" w:sz="0" w:space="0" w:color="auto"/>
      </w:divBdr>
    </w:div>
    <w:div w:id="1117986289">
      <w:bodyDiv w:val="1"/>
      <w:marLeft w:val="0"/>
      <w:marRight w:val="0"/>
      <w:marTop w:val="0"/>
      <w:marBottom w:val="0"/>
      <w:divBdr>
        <w:top w:val="none" w:sz="0" w:space="0" w:color="auto"/>
        <w:left w:val="none" w:sz="0" w:space="0" w:color="auto"/>
        <w:bottom w:val="none" w:sz="0" w:space="0" w:color="auto"/>
        <w:right w:val="none" w:sz="0" w:space="0" w:color="auto"/>
      </w:divBdr>
    </w:div>
    <w:div w:id="1124545123">
      <w:bodyDiv w:val="1"/>
      <w:marLeft w:val="0"/>
      <w:marRight w:val="0"/>
      <w:marTop w:val="0"/>
      <w:marBottom w:val="0"/>
      <w:divBdr>
        <w:top w:val="none" w:sz="0" w:space="0" w:color="auto"/>
        <w:left w:val="none" w:sz="0" w:space="0" w:color="auto"/>
        <w:bottom w:val="none" w:sz="0" w:space="0" w:color="auto"/>
        <w:right w:val="none" w:sz="0" w:space="0" w:color="auto"/>
      </w:divBdr>
      <w:divsChild>
        <w:div w:id="640161294">
          <w:marLeft w:val="0"/>
          <w:marRight w:val="0"/>
          <w:marTop w:val="0"/>
          <w:marBottom w:val="0"/>
          <w:divBdr>
            <w:top w:val="none" w:sz="0" w:space="0" w:color="auto"/>
            <w:left w:val="none" w:sz="0" w:space="0" w:color="auto"/>
            <w:bottom w:val="none" w:sz="0" w:space="0" w:color="auto"/>
            <w:right w:val="none" w:sz="0" w:space="0" w:color="auto"/>
          </w:divBdr>
        </w:div>
        <w:div w:id="384181310">
          <w:marLeft w:val="0"/>
          <w:marRight w:val="0"/>
          <w:marTop w:val="0"/>
          <w:marBottom w:val="0"/>
          <w:divBdr>
            <w:top w:val="none" w:sz="0" w:space="0" w:color="auto"/>
            <w:left w:val="none" w:sz="0" w:space="0" w:color="auto"/>
            <w:bottom w:val="none" w:sz="0" w:space="0" w:color="auto"/>
            <w:right w:val="none" w:sz="0" w:space="0" w:color="auto"/>
          </w:divBdr>
        </w:div>
        <w:div w:id="1060980135">
          <w:marLeft w:val="0"/>
          <w:marRight w:val="0"/>
          <w:marTop w:val="0"/>
          <w:marBottom w:val="0"/>
          <w:divBdr>
            <w:top w:val="none" w:sz="0" w:space="0" w:color="auto"/>
            <w:left w:val="none" w:sz="0" w:space="0" w:color="auto"/>
            <w:bottom w:val="none" w:sz="0" w:space="0" w:color="auto"/>
            <w:right w:val="none" w:sz="0" w:space="0" w:color="auto"/>
          </w:divBdr>
        </w:div>
      </w:divsChild>
    </w:div>
    <w:div w:id="1125974867">
      <w:bodyDiv w:val="1"/>
      <w:marLeft w:val="0"/>
      <w:marRight w:val="0"/>
      <w:marTop w:val="0"/>
      <w:marBottom w:val="0"/>
      <w:divBdr>
        <w:top w:val="none" w:sz="0" w:space="0" w:color="auto"/>
        <w:left w:val="none" w:sz="0" w:space="0" w:color="auto"/>
        <w:bottom w:val="none" w:sz="0" w:space="0" w:color="auto"/>
        <w:right w:val="none" w:sz="0" w:space="0" w:color="auto"/>
      </w:divBdr>
    </w:div>
    <w:div w:id="1148589276">
      <w:bodyDiv w:val="1"/>
      <w:marLeft w:val="0"/>
      <w:marRight w:val="0"/>
      <w:marTop w:val="0"/>
      <w:marBottom w:val="0"/>
      <w:divBdr>
        <w:top w:val="none" w:sz="0" w:space="0" w:color="auto"/>
        <w:left w:val="none" w:sz="0" w:space="0" w:color="auto"/>
        <w:bottom w:val="none" w:sz="0" w:space="0" w:color="auto"/>
        <w:right w:val="none" w:sz="0" w:space="0" w:color="auto"/>
      </w:divBdr>
    </w:div>
    <w:div w:id="1175071910">
      <w:bodyDiv w:val="1"/>
      <w:marLeft w:val="0"/>
      <w:marRight w:val="0"/>
      <w:marTop w:val="0"/>
      <w:marBottom w:val="0"/>
      <w:divBdr>
        <w:top w:val="none" w:sz="0" w:space="0" w:color="auto"/>
        <w:left w:val="none" w:sz="0" w:space="0" w:color="auto"/>
        <w:bottom w:val="none" w:sz="0" w:space="0" w:color="auto"/>
        <w:right w:val="none" w:sz="0" w:space="0" w:color="auto"/>
      </w:divBdr>
      <w:divsChild>
        <w:div w:id="514006222">
          <w:marLeft w:val="0"/>
          <w:marRight w:val="0"/>
          <w:marTop w:val="0"/>
          <w:marBottom w:val="0"/>
          <w:divBdr>
            <w:top w:val="none" w:sz="0" w:space="0" w:color="auto"/>
            <w:left w:val="none" w:sz="0" w:space="0" w:color="auto"/>
            <w:bottom w:val="none" w:sz="0" w:space="0" w:color="auto"/>
            <w:right w:val="none" w:sz="0" w:space="0" w:color="auto"/>
          </w:divBdr>
          <w:divsChild>
            <w:div w:id="443309617">
              <w:marLeft w:val="0"/>
              <w:marRight w:val="0"/>
              <w:marTop w:val="0"/>
              <w:marBottom w:val="0"/>
              <w:divBdr>
                <w:top w:val="none" w:sz="0" w:space="0" w:color="auto"/>
                <w:left w:val="none" w:sz="0" w:space="0" w:color="auto"/>
                <w:bottom w:val="none" w:sz="0" w:space="0" w:color="auto"/>
                <w:right w:val="none" w:sz="0" w:space="0" w:color="auto"/>
              </w:divBdr>
            </w:div>
          </w:divsChild>
        </w:div>
        <w:div w:id="878248653">
          <w:marLeft w:val="0"/>
          <w:marRight w:val="0"/>
          <w:marTop w:val="0"/>
          <w:marBottom w:val="0"/>
          <w:divBdr>
            <w:top w:val="none" w:sz="0" w:space="0" w:color="auto"/>
            <w:left w:val="none" w:sz="0" w:space="0" w:color="auto"/>
            <w:bottom w:val="none" w:sz="0" w:space="0" w:color="auto"/>
            <w:right w:val="none" w:sz="0" w:space="0" w:color="auto"/>
          </w:divBdr>
          <w:divsChild>
            <w:div w:id="278488222">
              <w:marLeft w:val="0"/>
              <w:marRight w:val="0"/>
              <w:marTop w:val="0"/>
              <w:marBottom w:val="0"/>
              <w:divBdr>
                <w:top w:val="none" w:sz="0" w:space="0" w:color="auto"/>
                <w:left w:val="none" w:sz="0" w:space="0" w:color="auto"/>
                <w:bottom w:val="none" w:sz="0" w:space="0" w:color="auto"/>
                <w:right w:val="none" w:sz="0" w:space="0" w:color="auto"/>
              </w:divBdr>
            </w:div>
          </w:divsChild>
        </w:div>
        <w:div w:id="856817940">
          <w:marLeft w:val="0"/>
          <w:marRight w:val="0"/>
          <w:marTop w:val="0"/>
          <w:marBottom w:val="0"/>
          <w:divBdr>
            <w:top w:val="none" w:sz="0" w:space="0" w:color="auto"/>
            <w:left w:val="none" w:sz="0" w:space="0" w:color="auto"/>
            <w:bottom w:val="none" w:sz="0" w:space="0" w:color="auto"/>
            <w:right w:val="none" w:sz="0" w:space="0" w:color="auto"/>
          </w:divBdr>
          <w:divsChild>
            <w:div w:id="2088064324">
              <w:marLeft w:val="0"/>
              <w:marRight w:val="0"/>
              <w:marTop w:val="0"/>
              <w:marBottom w:val="0"/>
              <w:divBdr>
                <w:top w:val="none" w:sz="0" w:space="0" w:color="auto"/>
                <w:left w:val="none" w:sz="0" w:space="0" w:color="auto"/>
                <w:bottom w:val="none" w:sz="0" w:space="0" w:color="auto"/>
                <w:right w:val="none" w:sz="0" w:space="0" w:color="auto"/>
              </w:divBdr>
            </w:div>
          </w:divsChild>
        </w:div>
        <w:div w:id="1983147985">
          <w:marLeft w:val="0"/>
          <w:marRight w:val="0"/>
          <w:marTop w:val="0"/>
          <w:marBottom w:val="0"/>
          <w:divBdr>
            <w:top w:val="none" w:sz="0" w:space="0" w:color="auto"/>
            <w:left w:val="none" w:sz="0" w:space="0" w:color="auto"/>
            <w:bottom w:val="none" w:sz="0" w:space="0" w:color="auto"/>
            <w:right w:val="none" w:sz="0" w:space="0" w:color="auto"/>
          </w:divBdr>
          <w:divsChild>
            <w:div w:id="1632906386">
              <w:marLeft w:val="0"/>
              <w:marRight w:val="0"/>
              <w:marTop w:val="0"/>
              <w:marBottom w:val="0"/>
              <w:divBdr>
                <w:top w:val="none" w:sz="0" w:space="0" w:color="auto"/>
                <w:left w:val="none" w:sz="0" w:space="0" w:color="auto"/>
                <w:bottom w:val="none" w:sz="0" w:space="0" w:color="auto"/>
                <w:right w:val="none" w:sz="0" w:space="0" w:color="auto"/>
              </w:divBdr>
            </w:div>
          </w:divsChild>
        </w:div>
        <w:div w:id="1897811493">
          <w:marLeft w:val="0"/>
          <w:marRight w:val="0"/>
          <w:marTop w:val="0"/>
          <w:marBottom w:val="0"/>
          <w:divBdr>
            <w:top w:val="none" w:sz="0" w:space="0" w:color="auto"/>
            <w:left w:val="none" w:sz="0" w:space="0" w:color="auto"/>
            <w:bottom w:val="none" w:sz="0" w:space="0" w:color="auto"/>
            <w:right w:val="none" w:sz="0" w:space="0" w:color="auto"/>
          </w:divBdr>
          <w:divsChild>
            <w:div w:id="1343388346">
              <w:marLeft w:val="0"/>
              <w:marRight w:val="0"/>
              <w:marTop w:val="0"/>
              <w:marBottom w:val="0"/>
              <w:divBdr>
                <w:top w:val="none" w:sz="0" w:space="0" w:color="auto"/>
                <w:left w:val="none" w:sz="0" w:space="0" w:color="auto"/>
                <w:bottom w:val="none" w:sz="0" w:space="0" w:color="auto"/>
                <w:right w:val="none" w:sz="0" w:space="0" w:color="auto"/>
              </w:divBdr>
            </w:div>
          </w:divsChild>
        </w:div>
        <w:div w:id="1813324613">
          <w:marLeft w:val="0"/>
          <w:marRight w:val="0"/>
          <w:marTop w:val="0"/>
          <w:marBottom w:val="0"/>
          <w:divBdr>
            <w:top w:val="none" w:sz="0" w:space="0" w:color="auto"/>
            <w:left w:val="none" w:sz="0" w:space="0" w:color="auto"/>
            <w:bottom w:val="none" w:sz="0" w:space="0" w:color="auto"/>
            <w:right w:val="none" w:sz="0" w:space="0" w:color="auto"/>
          </w:divBdr>
          <w:divsChild>
            <w:div w:id="1927839569">
              <w:marLeft w:val="0"/>
              <w:marRight w:val="0"/>
              <w:marTop w:val="0"/>
              <w:marBottom w:val="0"/>
              <w:divBdr>
                <w:top w:val="none" w:sz="0" w:space="0" w:color="auto"/>
                <w:left w:val="none" w:sz="0" w:space="0" w:color="auto"/>
                <w:bottom w:val="none" w:sz="0" w:space="0" w:color="auto"/>
                <w:right w:val="none" w:sz="0" w:space="0" w:color="auto"/>
              </w:divBdr>
            </w:div>
          </w:divsChild>
        </w:div>
        <w:div w:id="560941016">
          <w:marLeft w:val="0"/>
          <w:marRight w:val="0"/>
          <w:marTop w:val="0"/>
          <w:marBottom w:val="0"/>
          <w:divBdr>
            <w:top w:val="none" w:sz="0" w:space="0" w:color="auto"/>
            <w:left w:val="none" w:sz="0" w:space="0" w:color="auto"/>
            <w:bottom w:val="none" w:sz="0" w:space="0" w:color="auto"/>
            <w:right w:val="none" w:sz="0" w:space="0" w:color="auto"/>
          </w:divBdr>
        </w:div>
      </w:divsChild>
    </w:div>
    <w:div w:id="1177813742">
      <w:bodyDiv w:val="1"/>
      <w:marLeft w:val="0"/>
      <w:marRight w:val="0"/>
      <w:marTop w:val="0"/>
      <w:marBottom w:val="0"/>
      <w:divBdr>
        <w:top w:val="none" w:sz="0" w:space="0" w:color="auto"/>
        <w:left w:val="none" w:sz="0" w:space="0" w:color="auto"/>
        <w:bottom w:val="none" w:sz="0" w:space="0" w:color="auto"/>
        <w:right w:val="none" w:sz="0" w:space="0" w:color="auto"/>
      </w:divBdr>
    </w:div>
    <w:div w:id="1186289337">
      <w:bodyDiv w:val="1"/>
      <w:marLeft w:val="0"/>
      <w:marRight w:val="0"/>
      <w:marTop w:val="0"/>
      <w:marBottom w:val="0"/>
      <w:divBdr>
        <w:top w:val="none" w:sz="0" w:space="0" w:color="auto"/>
        <w:left w:val="none" w:sz="0" w:space="0" w:color="auto"/>
        <w:bottom w:val="none" w:sz="0" w:space="0" w:color="auto"/>
        <w:right w:val="none" w:sz="0" w:space="0" w:color="auto"/>
      </w:divBdr>
    </w:div>
    <w:div w:id="1204639437">
      <w:bodyDiv w:val="1"/>
      <w:marLeft w:val="0"/>
      <w:marRight w:val="0"/>
      <w:marTop w:val="0"/>
      <w:marBottom w:val="0"/>
      <w:divBdr>
        <w:top w:val="none" w:sz="0" w:space="0" w:color="auto"/>
        <w:left w:val="none" w:sz="0" w:space="0" w:color="auto"/>
        <w:bottom w:val="none" w:sz="0" w:space="0" w:color="auto"/>
        <w:right w:val="none" w:sz="0" w:space="0" w:color="auto"/>
      </w:divBdr>
      <w:divsChild>
        <w:div w:id="213277821">
          <w:marLeft w:val="0"/>
          <w:marRight w:val="0"/>
          <w:marTop w:val="0"/>
          <w:marBottom w:val="0"/>
          <w:divBdr>
            <w:top w:val="none" w:sz="0" w:space="0" w:color="auto"/>
            <w:left w:val="none" w:sz="0" w:space="0" w:color="auto"/>
            <w:bottom w:val="none" w:sz="0" w:space="0" w:color="auto"/>
            <w:right w:val="none" w:sz="0" w:space="0" w:color="auto"/>
          </w:divBdr>
          <w:divsChild>
            <w:div w:id="2112696554">
              <w:marLeft w:val="0"/>
              <w:marRight w:val="0"/>
              <w:marTop w:val="0"/>
              <w:marBottom w:val="0"/>
              <w:divBdr>
                <w:top w:val="none" w:sz="0" w:space="0" w:color="auto"/>
                <w:left w:val="none" w:sz="0" w:space="0" w:color="auto"/>
                <w:bottom w:val="none" w:sz="0" w:space="0" w:color="auto"/>
                <w:right w:val="none" w:sz="0" w:space="0" w:color="auto"/>
              </w:divBdr>
              <w:divsChild>
                <w:div w:id="1256093554">
                  <w:marLeft w:val="0"/>
                  <w:marRight w:val="0"/>
                  <w:marTop w:val="0"/>
                  <w:marBottom w:val="0"/>
                  <w:divBdr>
                    <w:top w:val="none" w:sz="0" w:space="0" w:color="auto"/>
                    <w:left w:val="none" w:sz="0" w:space="0" w:color="auto"/>
                    <w:bottom w:val="none" w:sz="0" w:space="0" w:color="auto"/>
                    <w:right w:val="none" w:sz="0" w:space="0" w:color="auto"/>
                  </w:divBdr>
                  <w:divsChild>
                    <w:div w:id="1353722218">
                      <w:marLeft w:val="0"/>
                      <w:marRight w:val="0"/>
                      <w:marTop w:val="0"/>
                      <w:marBottom w:val="0"/>
                      <w:divBdr>
                        <w:top w:val="none" w:sz="0" w:space="0" w:color="auto"/>
                        <w:left w:val="none" w:sz="0" w:space="0" w:color="auto"/>
                        <w:bottom w:val="none" w:sz="0" w:space="0" w:color="auto"/>
                        <w:right w:val="none" w:sz="0" w:space="0" w:color="auto"/>
                      </w:divBdr>
                      <w:divsChild>
                        <w:div w:id="299727712">
                          <w:marLeft w:val="0"/>
                          <w:marRight w:val="0"/>
                          <w:marTop w:val="0"/>
                          <w:marBottom w:val="0"/>
                          <w:divBdr>
                            <w:top w:val="none" w:sz="0" w:space="0" w:color="auto"/>
                            <w:left w:val="none" w:sz="0" w:space="0" w:color="auto"/>
                            <w:bottom w:val="none" w:sz="0" w:space="0" w:color="auto"/>
                            <w:right w:val="none" w:sz="0" w:space="0" w:color="auto"/>
                          </w:divBdr>
                          <w:divsChild>
                            <w:div w:id="96176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7246453">
      <w:bodyDiv w:val="1"/>
      <w:marLeft w:val="0"/>
      <w:marRight w:val="0"/>
      <w:marTop w:val="0"/>
      <w:marBottom w:val="0"/>
      <w:divBdr>
        <w:top w:val="none" w:sz="0" w:space="0" w:color="auto"/>
        <w:left w:val="none" w:sz="0" w:space="0" w:color="auto"/>
        <w:bottom w:val="none" w:sz="0" w:space="0" w:color="auto"/>
        <w:right w:val="none" w:sz="0" w:space="0" w:color="auto"/>
      </w:divBdr>
    </w:div>
    <w:div w:id="1280718595">
      <w:bodyDiv w:val="1"/>
      <w:marLeft w:val="0"/>
      <w:marRight w:val="0"/>
      <w:marTop w:val="0"/>
      <w:marBottom w:val="0"/>
      <w:divBdr>
        <w:top w:val="none" w:sz="0" w:space="0" w:color="auto"/>
        <w:left w:val="none" w:sz="0" w:space="0" w:color="auto"/>
        <w:bottom w:val="none" w:sz="0" w:space="0" w:color="auto"/>
        <w:right w:val="none" w:sz="0" w:space="0" w:color="auto"/>
      </w:divBdr>
    </w:div>
    <w:div w:id="1286962120">
      <w:bodyDiv w:val="1"/>
      <w:marLeft w:val="0"/>
      <w:marRight w:val="0"/>
      <w:marTop w:val="0"/>
      <w:marBottom w:val="0"/>
      <w:divBdr>
        <w:top w:val="none" w:sz="0" w:space="0" w:color="auto"/>
        <w:left w:val="none" w:sz="0" w:space="0" w:color="auto"/>
        <w:bottom w:val="none" w:sz="0" w:space="0" w:color="auto"/>
        <w:right w:val="none" w:sz="0" w:space="0" w:color="auto"/>
      </w:divBdr>
      <w:divsChild>
        <w:div w:id="2009287427">
          <w:marLeft w:val="0"/>
          <w:marRight w:val="0"/>
          <w:marTop w:val="0"/>
          <w:marBottom w:val="0"/>
          <w:divBdr>
            <w:top w:val="none" w:sz="0" w:space="0" w:color="auto"/>
            <w:left w:val="none" w:sz="0" w:space="0" w:color="auto"/>
            <w:bottom w:val="none" w:sz="0" w:space="0" w:color="auto"/>
            <w:right w:val="none" w:sz="0" w:space="0" w:color="auto"/>
          </w:divBdr>
          <w:divsChild>
            <w:div w:id="2044594623">
              <w:marLeft w:val="0"/>
              <w:marRight w:val="0"/>
              <w:marTop w:val="0"/>
              <w:marBottom w:val="0"/>
              <w:divBdr>
                <w:top w:val="none" w:sz="0" w:space="0" w:color="auto"/>
                <w:left w:val="none" w:sz="0" w:space="0" w:color="auto"/>
                <w:bottom w:val="none" w:sz="0" w:space="0" w:color="auto"/>
                <w:right w:val="none" w:sz="0" w:space="0" w:color="auto"/>
              </w:divBdr>
              <w:divsChild>
                <w:div w:id="1907376829">
                  <w:marLeft w:val="0"/>
                  <w:marRight w:val="0"/>
                  <w:marTop w:val="0"/>
                  <w:marBottom w:val="0"/>
                  <w:divBdr>
                    <w:top w:val="none" w:sz="0" w:space="0" w:color="auto"/>
                    <w:left w:val="none" w:sz="0" w:space="0" w:color="auto"/>
                    <w:bottom w:val="none" w:sz="0" w:space="0" w:color="auto"/>
                    <w:right w:val="none" w:sz="0" w:space="0" w:color="auto"/>
                  </w:divBdr>
                  <w:divsChild>
                    <w:div w:id="1762525284">
                      <w:marLeft w:val="0"/>
                      <w:marRight w:val="0"/>
                      <w:marTop w:val="0"/>
                      <w:marBottom w:val="0"/>
                      <w:divBdr>
                        <w:top w:val="none" w:sz="0" w:space="0" w:color="auto"/>
                        <w:left w:val="none" w:sz="0" w:space="0" w:color="auto"/>
                        <w:bottom w:val="none" w:sz="0" w:space="0" w:color="auto"/>
                        <w:right w:val="none" w:sz="0" w:space="0" w:color="auto"/>
                      </w:divBdr>
                      <w:divsChild>
                        <w:div w:id="1018700698">
                          <w:marLeft w:val="0"/>
                          <w:marRight w:val="0"/>
                          <w:marTop w:val="0"/>
                          <w:marBottom w:val="0"/>
                          <w:divBdr>
                            <w:top w:val="none" w:sz="0" w:space="0" w:color="auto"/>
                            <w:left w:val="none" w:sz="0" w:space="0" w:color="auto"/>
                            <w:bottom w:val="none" w:sz="0" w:space="0" w:color="auto"/>
                            <w:right w:val="none" w:sz="0" w:space="0" w:color="auto"/>
                          </w:divBdr>
                          <w:divsChild>
                            <w:div w:id="95363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2438126">
      <w:bodyDiv w:val="1"/>
      <w:marLeft w:val="0"/>
      <w:marRight w:val="0"/>
      <w:marTop w:val="0"/>
      <w:marBottom w:val="0"/>
      <w:divBdr>
        <w:top w:val="none" w:sz="0" w:space="0" w:color="auto"/>
        <w:left w:val="none" w:sz="0" w:space="0" w:color="auto"/>
        <w:bottom w:val="none" w:sz="0" w:space="0" w:color="auto"/>
        <w:right w:val="none" w:sz="0" w:space="0" w:color="auto"/>
      </w:divBdr>
    </w:div>
    <w:div w:id="1324120243">
      <w:bodyDiv w:val="1"/>
      <w:marLeft w:val="0"/>
      <w:marRight w:val="0"/>
      <w:marTop w:val="0"/>
      <w:marBottom w:val="0"/>
      <w:divBdr>
        <w:top w:val="none" w:sz="0" w:space="0" w:color="auto"/>
        <w:left w:val="none" w:sz="0" w:space="0" w:color="auto"/>
        <w:bottom w:val="none" w:sz="0" w:space="0" w:color="auto"/>
        <w:right w:val="none" w:sz="0" w:space="0" w:color="auto"/>
      </w:divBdr>
    </w:div>
    <w:div w:id="1333685401">
      <w:bodyDiv w:val="1"/>
      <w:marLeft w:val="0"/>
      <w:marRight w:val="0"/>
      <w:marTop w:val="0"/>
      <w:marBottom w:val="0"/>
      <w:divBdr>
        <w:top w:val="none" w:sz="0" w:space="0" w:color="auto"/>
        <w:left w:val="none" w:sz="0" w:space="0" w:color="auto"/>
        <w:bottom w:val="none" w:sz="0" w:space="0" w:color="auto"/>
        <w:right w:val="none" w:sz="0" w:space="0" w:color="auto"/>
      </w:divBdr>
      <w:divsChild>
        <w:div w:id="1894004435">
          <w:marLeft w:val="0"/>
          <w:marRight w:val="0"/>
          <w:marTop w:val="0"/>
          <w:marBottom w:val="0"/>
          <w:divBdr>
            <w:top w:val="none" w:sz="0" w:space="0" w:color="auto"/>
            <w:left w:val="none" w:sz="0" w:space="0" w:color="auto"/>
            <w:bottom w:val="none" w:sz="0" w:space="0" w:color="auto"/>
            <w:right w:val="none" w:sz="0" w:space="0" w:color="auto"/>
          </w:divBdr>
          <w:divsChild>
            <w:div w:id="412095546">
              <w:marLeft w:val="0"/>
              <w:marRight w:val="0"/>
              <w:marTop w:val="0"/>
              <w:marBottom w:val="0"/>
              <w:divBdr>
                <w:top w:val="none" w:sz="0" w:space="0" w:color="auto"/>
                <w:left w:val="none" w:sz="0" w:space="0" w:color="auto"/>
                <w:bottom w:val="none" w:sz="0" w:space="0" w:color="auto"/>
                <w:right w:val="none" w:sz="0" w:space="0" w:color="auto"/>
              </w:divBdr>
            </w:div>
            <w:div w:id="329141973">
              <w:marLeft w:val="0"/>
              <w:marRight w:val="0"/>
              <w:marTop w:val="0"/>
              <w:marBottom w:val="0"/>
              <w:divBdr>
                <w:top w:val="none" w:sz="0" w:space="0" w:color="auto"/>
                <w:left w:val="none" w:sz="0" w:space="0" w:color="auto"/>
                <w:bottom w:val="none" w:sz="0" w:space="0" w:color="auto"/>
                <w:right w:val="none" w:sz="0" w:space="0" w:color="auto"/>
              </w:divBdr>
              <w:divsChild>
                <w:div w:id="1192260189">
                  <w:marLeft w:val="0"/>
                  <w:marRight w:val="0"/>
                  <w:marTop w:val="0"/>
                  <w:marBottom w:val="0"/>
                  <w:divBdr>
                    <w:top w:val="none" w:sz="0" w:space="0" w:color="auto"/>
                    <w:left w:val="none" w:sz="0" w:space="0" w:color="auto"/>
                    <w:bottom w:val="none" w:sz="0" w:space="0" w:color="auto"/>
                    <w:right w:val="none" w:sz="0" w:space="0" w:color="auto"/>
                  </w:divBdr>
                  <w:divsChild>
                    <w:div w:id="18832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7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466410">
      <w:bodyDiv w:val="1"/>
      <w:marLeft w:val="0"/>
      <w:marRight w:val="0"/>
      <w:marTop w:val="0"/>
      <w:marBottom w:val="0"/>
      <w:divBdr>
        <w:top w:val="none" w:sz="0" w:space="0" w:color="auto"/>
        <w:left w:val="none" w:sz="0" w:space="0" w:color="auto"/>
        <w:bottom w:val="none" w:sz="0" w:space="0" w:color="auto"/>
        <w:right w:val="none" w:sz="0" w:space="0" w:color="auto"/>
      </w:divBdr>
    </w:div>
    <w:div w:id="1341661171">
      <w:bodyDiv w:val="1"/>
      <w:marLeft w:val="0"/>
      <w:marRight w:val="0"/>
      <w:marTop w:val="0"/>
      <w:marBottom w:val="0"/>
      <w:divBdr>
        <w:top w:val="none" w:sz="0" w:space="0" w:color="auto"/>
        <w:left w:val="none" w:sz="0" w:space="0" w:color="auto"/>
        <w:bottom w:val="none" w:sz="0" w:space="0" w:color="auto"/>
        <w:right w:val="none" w:sz="0" w:space="0" w:color="auto"/>
      </w:divBdr>
    </w:div>
    <w:div w:id="1397825486">
      <w:bodyDiv w:val="1"/>
      <w:marLeft w:val="0"/>
      <w:marRight w:val="0"/>
      <w:marTop w:val="0"/>
      <w:marBottom w:val="0"/>
      <w:divBdr>
        <w:top w:val="none" w:sz="0" w:space="0" w:color="auto"/>
        <w:left w:val="none" w:sz="0" w:space="0" w:color="auto"/>
        <w:bottom w:val="none" w:sz="0" w:space="0" w:color="auto"/>
        <w:right w:val="none" w:sz="0" w:space="0" w:color="auto"/>
      </w:divBdr>
    </w:div>
    <w:div w:id="1415710841">
      <w:bodyDiv w:val="1"/>
      <w:marLeft w:val="0"/>
      <w:marRight w:val="0"/>
      <w:marTop w:val="0"/>
      <w:marBottom w:val="0"/>
      <w:divBdr>
        <w:top w:val="none" w:sz="0" w:space="0" w:color="auto"/>
        <w:left w:val="none" w:sz="0" w:space="0" w:color="auto"/>
        <w:bottom w:val="none" w:sz="0" w:space="0" w:color="auto"/>
        <w:right w:val="none" w:sz="0" w:space="0" w:color="auto"/>
      </w:divBdr>
    </w:div>
    <w:div w:id="1445348222">
      <w:bodyDiv w:val="1"/>
      <w:marLeft w:val="0"/>
      <w:marRight w:val="0"/>
      <w:marTop w:val="0"/>
      <w:marBottom w:val="0"/>
      <w:divBdr>
        <w:top w:val="none" w:sz="0" w:space="0" w:color="auto"/>
        <w:left w:val="none" w:sz="0" w:space="0" w:color="auto"/>
        <w:bottom w:val="none" w:sz="0" w:space="0" w:color="auto"/>
        <w:right w:val="none" w:sz="0" w:space="0" w:color="auto"/>
      </w:divBdr>
    </w:div>
    <w:div w:id="1458059796">
      <w:bodyDiv w:val="1"/>
      <w:marLeft w:val="0"/>
      <w:marRight w:val="0"/>
      <w:marTop w:val="0"/>
      <w:marBottom w:val="0"/>
      <w:divBdr>
        <w:top w:val="none" w:sz="0" w:space="0" w:color="auto"/>
        <w:left w:val="none" w:sz="0" w:space="0" w:color="auto"/>
        <w:bottom w:val="none" w:sz="0" w:space="0" w:color="auto"/>
        <w:right w:val="none" w:sz="0" w:space="0" w:color="auto"/>
      </w:divBdr>
    </w:div>
    <w:div w:id="1464545310">
      <w:bodyDiv w:val="1"/>
      <w:marLeft w:val="0"/>
      <w:marRight w:val="0"/>
      <w:marTop w:val="0"/>
      <w:marBottom w:val="0"/>
      <w:divBdr>
        <w:top w:val="none" w:sz="0" w:space="0" w:color="auto"/>
        <w:left w:val="none" w:sz="0" w:space="0" w:color="auto"/>
        <w:bottom w:val="none" w:sz="0" w:space="0" w:color="auto"/>
        <w:right w:val="none" w:sz="0" w:space="0" w:color="auto"/>
      </w:divBdr>
    </w:div>
    <w:div w:id="1466772962">
      <w:bodyDiv w:val="1"/>
      <w:marLeft w:val="0"/>
      <w:marRight w:val="0"/>
      <w:marTop w:val="0"/>
      <w:marBottom w:val="0"/>
      <w:divBdr>
        <w:top w:val="none" w:sz="0" w:space="0" w:color="auto"/>
        <w:left w:val="none" w:sz="0" w:space="0" w:color="auto"/>
        <w:bottom w:val="none" w:sz="0" w:space="0" w:color="auto"/>
        <w:right w:val="none" w:sz="0" w:space="0" w:color="auto"/>
      </w:divBdr>
    </w:div>
    <w:div w:id="1477068975">
      <w:bodyDiv w:val="1"/>
      <w:marLeft w:val="0"/>
      <w:marRight w:val="0"/>
      <w:marTop w:val="0"/>
      <w:marBottom w:val="0"/>
      <w:divBdr>
        <w:top w:val="none" w:sz="0" w:space="0" w:color="auto"/>
        <w:left w:val="none" w:sz="0" w:space="0" w:color="auto"/>
        <w:bottom w:val="none" w:sz="0" w:space="0" w:color="auto"/>
        <w:right w:val="none" w:sz="0" w:space="0" w:color="auto"/>
      </w:divBdr>
    </w:div>
    <w:div w:id="1495998097">
      <w:bodyDiv w:val="1"/>
      <w:marLeft w:val="0"/>
      <w:marRight w:val="0"/>
      <w:marTop w:val="0"/>
      <w:marBottom w:val="0"/>
      <w:divBdr>
        <w:top w:val="none" w:sz="0" w:space="0" w:color="auto"/>
        <w:left w:val="none" w:sz="0" w:space="0" w:color="auto"/>
        <w:bottom w:val="none" w:sz="0" w:space="0" w:color="auto"/>
        <w:right w:val="none" w:sz="0" w:space="0" w:color="auto"/>
      </w:divBdr>
    </w:div>
    <w:div w:id="1500538084">
      <w:bodyDiv w:val="1"/>
      <w:marLeft w:val="0"/>
      <w:marRight w:val="0"/>
      <w:marTop w:val="0"/>
      <w:marBottom w:val="0"/>
      <w:divBdr>
        <w:top w:val="none" w:sz="0" w:space="0" w:color="auto"/>
        <w:left w:val="none" w:sz="0" w:space="0" w:color="auto"/>
        <w:bottom w:val="none" w:sz="0" w:space="0" w:color="auto"/>
        <w:right w:val="none" w:sz="0" w:space="0" w:color="auto"/>
      </w:divBdr>
      <w:divsChild>
        <w:div w:id="2054383889">
          <w:marLeft w:val="0"/>
          <w:marRight w:val="0"/>
          <w:marTop w:val="0"/>
          <w:marBottom w:val="0"/>
          <w:divBdr>
            <w:top w:val="none" w:sz="0" w:space="0" w:color="auto"/>
            <w:left w:val="none" w:sz="0" w:space="0" w:color="auto"/>
            <w:bottom w:val="none" w:sz="0" w:space="0" w:color="auto"/>
            <w:right w:val="none" w:sz="0" w:space="0" w:color="auto"/>
          </w:divBdr>
          <w:divsChild>
            <w:div w:id="2072577111">
              <w:marLeft w:val="0"/>
              <w:marRight w:val="0"/>
              <w:marTop w:val="0"/>
              <w:marBottom w:val="0"/>
              <w:divBdr>
                <w:top w:val="none" w:sz="0" w:space="0" w:color="auto"/>
                <w:left w:val="none" w:sz="0" w:space="0" w:color="auto"/>
                <w:bottom w:val="none" w:sz="0" w:space="0" w:color="auto"/>
                <w:right w:val="none" w:sz="0" w:space="0" w:color="auto"/>
              </w:divBdr>
              <w:divsChild>
                <w:div w:id="551311886">
                  <w:marLeft w:val="0"/>
                  <w:marRight w:val="0"/>
                  <w:marTop w:val="0"/>
                  <w:marBottom w:val="0"/>
                  <w:divBdr>
                    <w:top w:val="none" w:sz="0" w:space="0" w:color="auto"/>
                    <w:left w:val="none" w:sz="0" w:space="0" w:color="auto"/>
                    <w:bottom w:val="none" w:sz="0" w:space="0" w:color="auto"/>
                    <w:right w:val="none" w:sz="0" w:space="0" w:color="auto"/>
                  </w:divBdr>
                  <w:divsChild>
                    <w:div w:id="124782306">
                      <w:marLeft w:val="0"/>
                      <w:marRight w:val="0"/>
                      <w:marTop w:val="0"/>
                      <w:marBottom w:val="0"/>
                      <w:divBdr>
                        <w:top w:val="none" w:sz="0" w:space="0" w:color="auto"/>
                        <w:left w:val="none" w:sz="0" w:space="0" w:color="auto"/>
                        <w:bottom w:val="none" w:sz="0" w:space="0" w:color="auto"/>
                        <w:right w:val="none" w:sz="0" w:space="0" w:color="auto"/>
                      </w:divBdr>
                      <w:divsChild>
                        <w:div w:id="999231089">
                          <w:marLeft w:val="0"/>
                          <w:marRight w:val="0"/>
                          <w:marTop w:val="0"/>
                          <w:marBottom w:val="0"/>
                          <w:divBdr>
                            <w:top w:val="none" w:sz="0" w:space="0" w:color="auto"/>
                            <w:left w:val="none" w:sz="0" w:space="0" w:color="auto"/>
                            <w:bottom w:val="none" w:sz="0" w:space="0" w:color="auto"/>
                            <w:right w:val="none" w:sz="0" w:space="0" w:color="auto"/>
                          </w:divBdr>
                          <w:divsChild>
                            <w:div w:id="798963150">
                              <w:marLeft w:val="0"/>
                              <w:marRight w:val="0"/>
                              <w:marTop w:val="0"/>
                              <w:marBottom w:val="0"/>
                              <w:divBdr>
                                <w:top w:val="none" w:sz="0" w:space="0" w:color="auto"/>
                                <w:left w:val="none" w:sz="0" w:space="0" w:color="auto"/>
                                <w:bottom w:val="none" w:sz="0" w:space="0" w:color="auto"/>
                                <w:right w:val="none" w:sz="0" w:space="0" w:color="auto"/>
                              </w:divBdr>
                              <w:divsChild>
                                <w:div w:id="581067445">
                                  <w:marLeft w:val="0"/>
                                  <w:marRight w:val="0"/>
                                  <w:marTop w:val="0"/>
                                  <w:marBottom w:val="0"/>
                                  <w:divBdr>
                                    <w:top w:val="none" w:sz="0" w:space="0" w:color="auto"/>
                                    <w:left w:val="none" w:sz="0" w:space="0" w:color="auto"/>
                                    <w:bottom w:val="none" w:sz="0" w:space="0" w:color="auto"/>
                                    <w:right w:val="none" w:sz="0" w:space="0" w:color="auto"/>
                                  </w:divBdr>
                                  <w:divsChild>
                                    <w:div w:id="904072778">
                                      <w:marLeft w:val="0"/>
                                      <w:marRight w:val="0"/>
                                      <w:marTop w:val="0"/>
                                      <w:marBottom w:val="0"/>
                                      <w:divBdr>
                                        <w:top w:val="none" w:sz="0" w:space="0" w:color="auto"/>
                                        <w:left w:val="none" w:sz="0" w:space="0" w:color="auto"/>
                                        <w:bottom w:val="none" w:sz="0" w:space="0" w:color="auto"/>
                                        <w:right w:val="none" w:sz="0" w:space="0" w:color="auto"/>
                                      </w:divBdr>
                                    </w:div>
                                    <w:div w:id="461196099">
                                      <w:marLeft w:val="0"/>
                                      <w:marRight w:val="0"/>
                                      <w:marTop w:val="0"/>
                                      <w:marBottom w:val="0"/>
                                      <w:divBdr>
                                        <w:top w:val="none" w:sz="0" w:space="0" w:color="auto"/>
                                        <w:left w:val="none" w:sz="0" w:space="0" w:color="auto"/>
                                        <w:bottom w:val="none" w:sz="0" w:space="0" w:color="auto"/>
                                        <w:right w:val="none" w:sz="0" w:space="0" w:color="auto"/>
                                      </w:divBdr>
                                      <w:divsChild>
                                        <w:div w:id="1643970787">
                                          <w:marLeft w:val="0"/>
                                          <w:marRight w:val="0"/>
                                          <w:marTop w:val="0"/>
                                          <w:marBottom w:val="0"/>
                                          <w:divBdr>
                                            <w:top w:val="none" w:sz="0" w:space="0" w:color="auto"/>
                                            <w:left w:val="none" w:sz="0" w:space="0" w:color="auto"/>
                                            <w:bottom w:val="none" w:sz="0" w:space="0" w:color="auto"/>
                                            <w:right w:val="none" w:sz="0" w:space="0" w:color="auto"/>
                                          </w:divBdr>
                                          <w:divsChild>
                                            <w:div w:id="113128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9697">
                                      <w:marLeft w:val="0"/>
                                      <w:marRight w:val="0"/>
                                      <w:marTop w:val="0"/>
                                      <w:marBottom w:val="0"/>
                                      <w:divBdr>
                                        <w:top w:val="none" w:sz="0" w:space="0" w:color="auto"/>
                                        <w:left w:val="none" w:sz="0" w:space="0" w:color="auto"/>
                                        <w:bottom w:val="none" w:sz="0" w:space="0" w:color="auto"/>
                                        <w:right w:val="none" w:sz="0" w:space="0" w:color="auto"/>
                                      </w:divBdr>
                                    </w:div>
                                  </w:divsChild>
                                </w:div>
                                <w:div w:id="1252398315">
                                  <w:marLeft w:val="0"/>
                                  <w:marRight w:val="0"/>
                                  <w:marTop w:val="0"/>
                                  <w:marBottom w:val="0"/>
                                  <w:divBdr>
                                    <w:top w:val="none" w:sz="0" w:space="0" w:color="auto"/>
                                    <w:left w:val="none" w:sz="0" w:space="0" w:color="auto"/>
                                    <w:bottom w:val="none" w:sz="0" w:space="0" w:color="auto"/>
                                    <w:right w:val="none" w:sz="0" w:space="0" w:color="auto"/>
                                  </w:divBdr>
                                  <w:divsChild>
                                    <w:div w:id="699824073">
                                      <w:marLeft w:val="0"/>
                                      <w:marRight w:val="0"/>
                                      <w:marTop w:val="0"/>
                                      <w:marBottom w:val="0"/>
                                      <w:divBdr>
                                        <w:top w:val="none" w:sz="0" w:space="0" w:color="auto"/>
                                        <w:left w:val="none" w:sz="0" w:space="0" w:color="auto"/>
                                        <w:bottom w:val="none" w:sz="0" w:space="0" w:color="auto"/>
                                        <w:right w:val="none" w:sz="0" w:space="0" w:color="auto"/>
                                      </w:divBdr>
                                    </w:div>
                                    <w:div w:id="1174494003">
                                      <w:marLeft w:val="0"/>
                                      <w:marRight w:val="0"/>
                                      <w:marTop w:val="0"/>
                                      <w:marBottom w:val="0"/>
                                      <w:divBdr>
                                        <w:top w:val="none" w:sz="0" w:space="0" w:color="auto"/>
                                        <w:left w:val="none" w:sz="0" w:space="0" w:color="auto"/>
                                        <w:bottom w:val="none" w:sz="0" w:space="0" w:color="auto"/>
                                        <w:right w:val="none" w:sz="0" w:space="0" w:color="auto"/>
                                      </w:divBdr>
                                      <w:divsChild>
                                        <w:div w:id="548956282">
                                          <w:marLeft w:val="0"/>
                                          <w:marRight w:val="0"/>
                                          <w:marTop w:val="0"/>
                                          <w:marBottom w:val="0"/>
                                          <w:divBdr>
                                            <w:top w:val="none" w:sz="0" w:space="0" w:color="auto"/>
                                            <w:left w:val="none" w:sz="0" w:space="0" w:color="auto"/>
                                            <w:bottom w:val="none" w:sz="0" w:space="0" w:color="auto"/>
                                            <w:right w:val="none" w:sz="0" w:space="0" w:color="auto"/>
                                          </w:divBdr>
                                          <w:divsChild>
                                            <w:div w:id="198045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13970">
                                      <w:marLeft w:val="0"/>
                                      <w:marRight w:val="0"/>
                                      <w:marTop w:val="0"/>
                                      <w:marBottom w:val="0"/>
                                      <w:divBdr>
                                        <w:top w:val="none" w:sz="0" w:space="0" w:color="auto"/>
                                        <w:left w:val="none" w:sz="0" w:space="0" w:color="auto"/>
                                        <w:bottom w:val="none" w:sz="0" w:space="0" w:color="auto"/>
                                        <w:right w:val="none" w:sz="0" w:space="0" w:color="auto"/>
                                      </w:divBdr>
                                    </w:div>
                                  </w:divsChild>
                                </w:div>
                                <w:div w:id="795830539">
                                  <w:marLeft w:val="0"/>
                                  <w:marRight w:val="0"/>
                                  <w:marTop w:val="0"/>
                                  <w:marBottom w:val="0"/>
                                  <w:divBdr>
                                    <w:top w:val="none" w:sz="0" w:space="0" w:color="auto"/>
                                    <w:left w:val="none" w:sz="0" w:space="0" w:color="auto"/>
                                    <w:bottom w:val="none" w:sz="0" w:space="0" w:color="auto"/>
                                    <w:right w:val="none" w:sz="0" w:space="0" w:color="auto"/>
                                  </w:divBdr>
                                  <w:divsChild>
                                    <w:div w:id="1887140025">
                                      <w:marLeft w:val="0"/>
                                      <w:marRight w:val="0"/>
                                      <w:marTop w:val="0"/>
                                      <w:marBottom w:val="0"/>
                                      <w:divBdr>
                                        <w:top w:val="none" w:sz="0" w:space="0" w:color="auto"/>
                                        <w:left w:val="none" w:sz="0" w:space="0" w:color="auto"/>
                                        <w:bottom w:val="none" w:sz="0" w:space="0" w:color="auto"/>
                                        <w:right w:val="none" w:sz="0" w:space="0" w:color="auto"/>
                                      </w:divBdr>
                                    </w:div>
                                    <w:div w:id="2026400505">
                                      <w:marLeft w:val="0"/>
                                      <w:marRight w:val="0"/>
                                      <w:marTop w:val="0"/>
                                      <w:marBottom w:val="0"/>
                                      <w:divBdr>
                                        <w:top w:val="none" w:sz="0" w:space="0" w:color="auto"/>
                                        <w:left w:val="none" w:sz="0" w:space="0" w:color="auto"/>
                                        <w:bottom w:val="none" w:sz="0" w:space="0" w:color="auto"/>
                                        <w:right w:val="none" w:sz="0" w:space="0" w:color="auto"/>
                                      </w:divBdr>
                                      <w:divsChild>
                                        <w:div w:id="1927302753">
                                          <w:marLeft w:val="0"/>
                                          <w:marRight w:val="0"/>
                                          <w:marTop w:val="0"/>
                                          <w:marBottom w:val="0"/>
                                          <w:divBdr>
                                            <w:top w:val="none" w:sz="0" w:space="0" w:color="auto"/>
                                            <w:left w:val="none" w:sz="0" w:space="0" w:color="auto"/>
                                            <w:bottom w:val="none" w:sz="0" w:space="0" w:color="auto"/>
                                            <w:right w:val="none" w:sz="0" w:space="0" w:color="auto"/>
                                          </w:divBdr>
                                          <w:divsChild>
                                            <w:div w:id="180508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644922">
                                      <w:marLeft w:val="0"/>
                                      <w:marRight w:val="0"/>
                                      <w:marTop w:val="0"/>
                                      <w:marBottom w:val="0"/>
                                      <w:divBdr>
                                        <w:top w:val="none" w:sz="0" w:space="0" w:color="auto"/>
                                        <w:left w:val="none" w:sz="0" w:space="0" w:color="auto"/>
                                        <w:bottom w:val="none" w:sz="0" w:space="0" w:color="auto"/>
                                        <w:right w:val="none" w:sz="0" w:space="0" w:color="auto"/>
                                      </w:divBdr>
                                    </w:div>
                                  </w:divsChild>
                                </w:div>
                                <w:div w:id="582185812">
                                  <w:marLeft w:val="0"/>
                                  <w:marRight w:val="0"/>
                                  <w:marTop w:val="0"/>
                                  <w:marBottom w:val="0"/>
                                  <w:divBdr>
                                    <w:top w:val="none" w:sz="0" w:space="0" w:color="auto"/>
                                    <w:left w:val="none" w:sz="0" w:space="0" w:color="auto"/>
                                    <w:bottom w:val="none" w:sz="0" w:space="0" w:color="auto"/>
                                    <w:right w:val="none" w:sz="0" w:space="0" w:color="auto"/>
                                  </w:divBdr>
                                  <w:divsChild>
                                    <w:div w:id="2083408247">
                                      <w:marLeft w:val="0"/>
                                      <w:marRight w:val="0"/>
                                      <w:marTop w:val="0"/>
                                      <w:marBottom w:val="0"/>
                                      <w:divBdr>
                                        <w:top w:val="none" w:sz="0" w:space="0" w:color="auto"/>
                                        <w:left w:val="none" w:sz="0" w:space="0" w:color="auto"/>
                                        <w:bottom w:val="none" w:sz="0" w:space="0" w:color="auto"/>
                                        <w:right w:val="none" w:sz="0" w:space="0" w:color="auto"/>
                                      </w:divBdr>
                                    </w:div>
                                    <w:div w:id="1054545697">
                                      <w:marLeft w:val="0"/>
                                      <w:marRight w:val="0"/>
                                      <w:marTop w:val="0"/>
                                      <w:marBottom w:val="0"/>
                                      <w:divBdr>
                                        <w:top w:val="none" w:sz="0" w:space="0" w:color="auto"/>
                                        <w:left w:val="none" w:sz="0" w:space="0" w:color="auto"/>
                                        <w:bottom w:val="none" w:sz="0" w:space="0" w:color="auto"/>
                                        <w:right w:val="none" w:sz="0" w:space="0" w:color="auto"/>
                                      </w:divBdr>
                                      <w:divsChild>
                                        <w:div w:id="84617100">
                                          <w:marLeft w:val="0"/>
                                          <w:marRight w:val="0"/>
                                          <w:marTop w:val="0"/>
                                          <w:marBottom w:val="0"/>
                                          <w:divBdr>
                                            <w:top w:val="none" w:sz="0" w:space="0" w:color="auto"/>
                                            <w:left w:val="none" w:sz="0" w:space="0" w:color="auto"/>
                                            <w:bottom w:val="none" w:sz="0" w:space="0" w:color="auto"/>
                                            <w:right w:val="none" w:sz="0" w:space="0" w:color="auto"/>
                                          </w:divBdr>
                                          <w:divsChild>
                                            <w:div w:id="202135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36686">
                                      <w:marLeft w:val="0"/>
                                      <w:marRight w:val="0"/>
                                      <w:marTop w:val="0"/>
                                      <w:marBottom w:val="0"/>
                                      <w:divBdr>
                                        <w:top w:val="none" w:sz="0" w:space="0" w:color="auto"/>
                                        <w:left w:val="none" w:sz="0" w:space="0" w:color="auto"/>
                                        <w:bottom w:val="none" w:sz="0" w:space="0" w:color="auto"/>
                                        <w:right w:val="none" w:sz="0" w:space="0" w:color="auto"/>
                                      </w:divBdr>
                                    </w:div>
                                  </w:divsChild>
                                </w:div>
                                <w:div w:id="1596672891">
                                  <w:marLeft w:val="0"/>
                                  <w:marRight w:val="0"/>
                                  <w:marTop w:val="0"/>
                                  <w:marBottom w:val="0"/>
                                  <w:divBdr>
                                    <w:top w:val="none" w:sz="0" w:space="0" w:color="auto"/>
                                    <w:left w:val="none" w:sz="0" w:space="0" w:color="auto"/>
                                    <w:bottom w:val="none" w:sz="0" w:space="0" w:color="auto"/>
                                    <w:right w:val="none" w:sz="0" w:space="0" w:color="auto"/>
                                  </w:divBdr>
                                  <w:divsChild>
                                    <w:div w:id="549611001">
                                      <w:marLeft w:val="0"/>
                                      <w:marRight w:val="0"/>
                                      <w:marTop w:val="0"/>
                                      <w:marBottom w:val="0"/>
                                      <w:divBdr>
                                        <w:top w:val="none" w:sz="0" w:space="0" w:color="auto"/>
                                        <w:left w:val="none" w:sz="0" w:space="0" w:color="auto"/>
                                        <w:bottom w:val="none" w:sz="0" w:space="0" w:color="auto"/>
                                        <w:right w:val="none" w:sz="0" w:space="0" w:color="auto"/>
                                      </w:divBdr>
                                    </w:div>
                                    <w:div w:id="396442154">
                                      <w:marLeft w:val="0"/>
                                      <w:marRight w:val="0"/>
                                      <w:marTop w:val="0"/>
                                      <w:marBottom w:val="0"/>
                                      <w:divBdr>
                                        <w:top w:val="none" w:sz="0" w:space="0" w:color="auto"/>
                                        <w:left w:val="none" w:sz="0" w:space="0" w:color="auto"/>
                                        <w:bottom w:val="none" w:sz="0" w:space="0" w:color="auto"/>
                                        <w:right w:val="none" w:sz="0" w:space="0" w:color="auto"/>
                                      </w:divBdr>
                                      <w:divsChild>
                                        <w:div w:id="360279755">
                                          <w:marLeft w:val="0"/>
                                          <w:marRight w:val="0"/>
                                          <w:marTop w:val="0"/>
                                          <w:marBottom w:val="0"/>
                                          <w:divBdr>
                                            <w:top w:val="none" w:sz="0" w:space="0" w:color="auto"/>
                                            <w:left w:val="none" w:sz="0" w:space="0" w:color="auto"/>
                                            <w:bottom w:val="none" w:sz="0" w:space="0" w:color="auto"/>
                                            <w:right w:val="none" w:sz="0" w:space="0" w:color="auto"/>
                                          </w:divBdr>
                                          <w:divsChild>
                                            <w:div w:id="98173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7618946">
      <w:bodyDiv w:val="1"/>
      <w:marLeft w:val="0"/>
      <w:marRight w:val="0"/>
      <w:marTop w:val="0"/>
      <w:marBottom w:val="0"/>
      <w:divBdr>
        <w:top w:val="none" w:sz="0" w:space="0" w:color="auto"/>
        <w:left w:val="none" w:sz="0" w:space="0" w:color="auto"/>
        <w:bottom w:val="none" w:sz="0" w:space="0" w:color="auto"/>
        <w:right w:val="none" w:sz="0" w:space="0" w:color="auto"/>
      </w:divBdr>
    </w:div>
    <w:div w:id="1539515491">
      <w:bodyDiv w:val="1"/>
      <w:marLeft w:val="0"/>
      <w:marRight w:val="0"/>
      <w:marTop w:val="0"/>
      <w:marBottom w:val="0"/>
      <w:divBdr>
        <w:top w:val="none" w:sz="0" w:space="0" w:color="auto"/>
        <w:left w:val="none" w:sz="0" w:space="0" w:color="auto"/>
        <w:bottom w:val="none" w:sz="0" w:space="0" w:color="auto"/>
        <w:right w:val="none" w:sz="0" w:space="0" w:color="auto"/>
      </w:divBdr>
    </w:div>
    <w:div w:id="1559976816">
      <w:bodyDiv w:val="1"/>
      <w:marLeft w:val="0"/>
      <w:marRight w:val="0"/>
      <w:marTop w:val="0"/>
      <w:marBottom w:val="0"/>
      <w:divBdr>
        <w:top w:val="none" w:sz="0" w:space="0" w:color="auto"/>
        <w:left w:val="none" w:sz="0" w:space="0" w:color="auto"/>
        <w:bottom w:val="none" w:sz="0" w:space="0" w:color="auto"/>
        <w:right w:val="none" w:sz="0" w:space="0" w:color="auto"/>
      </w:divBdr>
    </w:div>
    <w:div w:id="1566060979">
      <w:bodyDiv w:val="1"/>
      <w:marLeft w:val="0"/>
      <w:marRight w:val="0"/>
      <w:marTop w:val="0"/>
      <w:marBottom w:val="0"/>
      <w:divBdr>
        <w:top w:val="none" w:sz="0" w:space="0" w:color="auto"/>
        <w:left w:val="none" w:sz="0" w:space="0" w:color="auto"/>
        <w:bottom w:val="none" w:sz="0" w:space="0" w:color="auto"/>
        <w:right w:val="none" w:sz="0" w:space="0" w:color="auto"/>
      </w:divBdr>
    </w:div>
    <w:div w:id="1612544340">
      <w:bodyDiv w:val="1"/>
      <w:marLeft w:val="0"/>
      <w:marRight w:val="0"/>
      <w:marTop w:val="0"/>
      <w:marBottom w:val="0"/>
      <w:divBdr>
        <w:top w:val="none" w:sz="0" w:space="0" w:color="auto"/>
        <w:left w:val="none" w:sz="0" w:space="0" w:color="auto"/>
        <w:bottom w:val="none" w:sz="0" w:space="0" w:color="auto"/>
        <w:right w:val="none" w:sz="0" w:space="0" w:color="auto"/>
      </w:divBdr>
    </w:div>
    <w:div w:id="1612979648">
      <w:bodyDiv w:val="1"/>
      <w:marLeft w:val="0"/>
      <w:marRight w:val="0"/>
      <w:marTop w:val="0"/>
      <w:marBottom w:val="0"/>
      <w:divBdr>
        <w:top w:val="none" w:sz="0" w:space="0" w:color="auto"/>
        <w:left w:val="none" w:sz="0" w:space="0" w:color="auto"/>
        <w:bottom w:val="none" w:sz="0" w:space="0" w:color="auto"/>
        <w:right w:val="none" w:sz="0" w:space="0" w:color="auto"/>
      </w:divBdr>
    </w:div>
    <w:div w:id="1639140675">
      <w:bodyDiv w:val="1"/>
      <w:marLeft w:val="0"/>
      <w:marRight w:val="0"/>
      <w:marTop w:val="0"/>
      <w:marBottom w:val="0"/>
      <w:divBdr>
        <w:top w:val="none" w:sz="0" w:space="0" w:color="auto"/>
        <w:left w:val="none" w:sz="0" w:space="0" w:color="auto"/>
        <w:bottom w:val="none" w:sz="0" w:space="0" w:color="auto"/>
        <w:right w:val="none" w:sz="0" w:space="0" w:color="auto"/>
      </w:divBdr>
    </w:div>
    <w:div w:id="1640840918">
      <w:bodyDiv w:val="1"/>
      <w:marLeft w:val="0"/>
      <w:marRight w:val="0"/>
      <w:marTop w:val="0"/>
      <w:marBottom w:val="0"/>
      <w:divBdr>
        <w:top w:val="none" w:sz="0" w:space="0" w:color="auto"/>
        <w:left w:val="none" w:sz="0" w:space="0" w:color="auto"/>
        <w:bottom w:val="none" w:sz="0" w:space="0" w:color="auto"/>
        <w:right w:val="none" w:sz="0" w:space="0" w:color="auto"/>
      </w:divBdr>
    </w:div>
    <w:div w:id="1649550315">
      <w:bodyDiv w:val="1"/>
      <w:marLeft w:val="0"/>
      <w:marRight w:val="0"/>
      <w:marTop w:val="0"/>
      <w:marBottom w:val="0"/>
      <w:divBdr>
        <w:top w:val="none" w:sz="0" w:space="0" w:color="auto"/>
        <w:left w:val="none" w:sz="0" w:space="0" w:color="auto"/>
        <w:bottom w:val="none" w:sz="0" w:space="0" w:color="auto"/>
        <w:right w:val="none" w:sz="0" w:space="0" w:color="auto"/>
      </w:divBdr>
    </w:div>
    <w:div w:id="1653097178">
      <w:bodyDiv w:val="1"/>
      <w:marLeft w:val="0"/>
      <w:marRight w:val="0"/>
      <w:marTop w:val="0"/>
      <w:marBottom w:val="0"/>
      <w:divBdr>
        <w:top w:val="none" w:sz="0" w:space="0" w:color="auto"/>
        <w:left w:val="none" w:sz="0" w:space="0" w:color="auto"/>
        <w:bottom w:val="none" w:sz="0" w:space="0" w:color="auto"/>
        <w:right w:val="none" w:sz="0" w:space="0" w:color="auto"/>
      </w:divBdr>
    </w:div>
    <w:div w:id="1664312268">
      <w:bodyDiv w:val="1"/>
      <w:marLeft w:val="0"/>
      <w:marRight w:val="0"/>
      <w:marTop w:val="0"/>
      <w:marBottom w:val="0"/>
      <w:divBdr>
        <w:top w:val="none" w:sz="0" w:space="0" w:color="auto"/>
        <w:left w:val="none" w:sz="0" w:space="0" w:color="auto"/>
        <w:bottom w:val="none" w:sz="0" w:space="0" w:color="auto"/>
        <w:right w:val="none" w:sz="0" w:space="0" w:color="auto"/>
      </w:divBdr>
    </w:div>
    <w:div w:id="1686130029">
      <w:bodyDiv w:val="1"/>
      <w:marLeft w:val="0"/>
      <w:marRight w:val="0"/>
      <w:marTop w:val="0"/>
      <w:marBottom w:val="0"/>
      <w:divBdr>
        <w:top w:val="none" w:sz="0" w:space="0" w:color="auto"/>
        <w:left w:val="none" w:sz="0" w:space="0" w:color="auto"/>
        <w:bottom w:val="none" w:sz="0" w:space="0" w:color="auto"/>
        <w:right w:val="none" w:sz="0" w:space="0" w:color="auto"/>
      </w:divBdr>
    </w:div>
    <w:div w:id="1693074206">
      <w:bodyDiv w:val="1"/>
      <w:marLeft w:val="0"/>
      <w:marRight w:val="0"/>
      <w:marTop w:val="0"/>
      <w:marBottom w:val="0"/>
      <w:divBdr>
        <w:top w:val="none" w:sz="0" w:space="0" w:color="auto"/>
        <w:left w:val="none" w:sz="0" w:space="0" w:color="auto"/>
        <w:bottom w:val="none" w:sz="0" w:space="0" w:color="auto"/>
        <w:right w:val="none" w:sz="0" w:space="0" w:color="auto"/>
      </w:divBdr>
    </w:div>
    <w:div w:id="1725327062">
      <w:bodyDiv w:val="1"/>
      <w:marLeft w:val="0"/>
      <w:marRight w:val="0"/>
      <w:marTop w:val="0"/>
      <w:marBottom w:val="0"/>
      <w:divBdr>
        <w:top w:val="none" w:sz="0" w:space="0" w:color="auto"/>
        <w:left w:val="none" w:sz="0" w:space="0" w:color="auto"/>
        <w:bottom w:val="none" w:sz="0" w:space="0" w:color="auto"/>
        <w:right w:val="none" w:sz="0" w:space="0" w:color="auto"/>
      </w:divBdr>
    </w:div>
    <w:div w:id="1730685560">
      <w:bodyDiv w:val="1"/>
      <w:marLeft w:val="0"/>
      <w:marRight w:val="0"/>
      <w:marTop w:val="0"/>
      <w:marBottom w:val="0"/>
      <w:divBdr>
        <w:top w:val="none" w:sz="0" w:space="0" w:color="auto"/>
        <w:left w:val="none" w:sz="0" w:space="0" w:color="auto"/>
        <w:bottom w:val="none" w:sz="0" w:space="0" w:color="auto"/>
        <w:right w:val="none" w:sz="0" w:space="0" w:color="auto"/>
      </w:divBdr>
    </w:div>
    <w:div w:id="1731004319">
      <w:bodyDiv w:val="1"/>
      <w:marLeft w:val="0"/>
      <w:marRight w:val="0"/>
      <w:marTop w:val="0"/>
      <w:marBottom w:val="0"/>
      <w:divBdr>
        <w:top w:val="none" w:sz="0" w:space="0" w:color="auto"/>
        <w:left w:val="none" w:sz="0" w:space="0" w:color="auto"/>
        <w:bottom w:val="none" w:sz="0" w:space="0" w:color="auto"/>
        <w:right w:val="none" w:sz="0" w:space="0" w:color="auto"/>
      </w:divBdr>
    </w:div>
    <w:div w:id="1738285968">
      <w:bodyDiv w:val="1"/>
      <w:marLeft w:val="0"/>
      <w:marRight w:val="0"/>
      <w:marTop w:val="0"/>
      <w:marBottom w:val="0"/>
      <w:divBdr>
        <w:top w:val="none" w:sz="0" w:space="0" w:color="auto"/>
        <w:left w:val="none" w:sz="0" w:space="0" w:color="auto"/>
        <w:bottom w:val="none" w:sz="0" w:space="0" w:color="auto"/>
        <w:right w:val="none" w:sz="0" w:space="0" w:color="auto"/>
      </w:divBdr>
    </w:div>
    <w:div w:id="1793941707">
      <w:bodyDiv w:val="1"/>
      <w:marLeft w:val="0"/>
      <w:marRight w:val="0"/>
      <w:marTop w:val="0"/>
      <w:marBottom w:val="0"/>
      <w:divBdr>
        <w:top w:val="none" w:sz="0" w:space="0" w:color="auto"/>
        <w:left w:val="none" w:sz="0" w:space="0" w:color="auto"/>
        <w:bottom w:val="none" w:sz="0" w:space="0" w:color="auto"/>
        <w:right w:val="none" w:sz="0" w:space="0" w:color="auto"/>
      </w:divBdr>
    </w:div>
    <w:div w:id="1794908191">
      <w:bodyDiv w:val="1"/>
      <w:marLeft w:val="0"/>
      <w:marRight w:val="0"/>
      <w:marTop w:val="0"/>
      <w:marBottom w:val="0"/>
      <w:divBdr>
        <w:top w:val="none" w:sz="0" w:space="0" w:color="auto"/>
        <w:left w:val="none" w:sz="0" w:space="0" w:color="auto"/>
        <w:bottom w:val="none" w:sz="0" w:space="0" w:color="auto"/>
        <w:right w:val="none" w:sz="0" w:space="0" w:color="auto"/>
      </w:divBdr>
    </w:div>
    <w:div w:id="1814521741">
      <w:bodyDiv w:val="1"/>
      <w:marLeft w:val="0"/>
      <w:marRight w:val="0"/>
      <w:marTop w:val="0"/>
      <w:marBottom w:val="0"/>
      <w:divBdr>
        <w:top w:val="none" w:sz="0" w:space="0" w:color="auto"/>
        <w:left w:val="none" w:sz="0" w:space="0" w:color="auto"/>
        <w:bottom w:val="none" w:sz="0" w:space="0" w:color="auto"/>
        <w:right w:val="none" w:sz="0" w:space="0" w:color="auto"/>
      </w:divBdr>
    </w:div>
    <w:div w:id="1857843686">
      <w:bodyDiv w:val="1"/>
      <w:marLeft w:val="0"/>
      <w:marRight w:val="0"/>
      <w:marTop w:val="0"/>
      <w:marBottom w:val="0"/>
      <w:divBdr>
        <w:top w:val="none" w:sz="0" w:space="0" w:color="auto"/>
        <w:left w:val="none" w:sz="0" w:space="0" w:color="auto"/>
        <w:bottom w:val="none" w:sz="0" w:space="0" w:color="auto"/>
        <w:right w:val="none" w:sz="0" w:space="0" w:color="auto"/>
      </w:divBdr>
    </w:div>
    <w:div w:id="1867517110">
      <w:bodyDiv w:val="1"/>
      <w:marLeft w:val="0"/>
      <w:marRight w:val="0"/>
      <w:marTop w:val="0"/>
      <w:marBottom w:val="0"/>
      <w:divBdr>
        <w:top w:val="none" w:sz="0" w:space="0" w:color="auto"/>
        <w:left w:val="none" w:sz="0" w:space="0" w:color="auto"/>
        <w:bottom w:val="none" w:sz="0" w:space="0" w:color="auto"/>
        <w:right w:val="none" w:sz="0" w:space="0" w:color="auto"/>
      </w:divBdr>
      <w:divsChild>
        <w:div w:id="1166167939">
          <w:marLeft w:val="0"/>
          <w:marRight w:val="0"/>
          <w:marTop w:val="0"/>
          <w:marBottom w:val="0"/>
          <w:divBdr>
            <w:top w:val="none" w:sz="0" w:space="0" w:color="auto"/>
            <w:left w:val="none" w:sz="0" w:space="0" w:color="auto"/>
            <w:bottom w:val="none" w:sz="0" w:space="0" w:color="auto"/>
            <w:right w:val="none" w:sz="0" w:space="0" w:color="auto"/>
          </w:divBdr>
          <w:divsChild>
            <w:div w:id="2001231757">
              <w:marLeft w:val="0"/>
              <w:marRight w:val="0"/>
              <w:marTop w:val="0"/>
              <w:marBottom w:val="0"/>
              <w:divBdr>
                <w:top w:val="none" w:sz="0" w:space="0" w:color="auto"/>
                <w:left w:val="none" w:sz="0" w:space="0" w:color="auto"/>
                <w:bottom w:val="none" w:sz="0" w:space="0" w:color="auto"/>
                <w:right w:val="none" w:sz="0" w:space="0" w:color="auto"/>
              </w:divBdr>
            </w:div>
            <w:div w:id="470751873">
              <w:marLeft w:val="0"/>
              <w:marRight w:val="0"/>
              <w:marTop w:val="0"/>
              <w:marBottom w:val="0"/>
              <w:divBdr>
                <w:top w:val="none" w:sz="0" w:space="0" w:color="auto"/>
                <w:left w:val="none" w:sz="0" w:space="0" w:color="auto"/>
                <w:bottom w:val="none" w:sz="0" w:space="0" w:color="auto"/>
                <w:right w:val="none" w:sz="0" w:space="0" w:color="auto"/>
              </w:divBdr>
              <w:divsChild>
                <w:div w:id="915482250">
                  <w:marLeft w:val="0"/>
                  <w:marRight w:val="0"/>
                  <w:marTop w:val="0"/>
                  <w:marBottom w:val="0"/>
                  <w:divBdr>
                    <w:top w:val="none" w:sz="0" w:space="0" w:color="auto"/>
                    <w:left w:val="none" w:sz="0" w:space="0" w:color="auto"/>
                    <w:bottom w:val="none" w:sz="0" w:space="0" w:color="auto"/>
                    <w:right w:val="none" w:sz="0" w:space="0" w:color="auto"/>
                  </w:divBdr>
                  <w:divsChild>
                    <w:div w:id="10461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80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10212">
      <w:bodyDiv w:val="1"/>
      <w:marLeft w:val="0"/>
      <w:marRight w:val="0"/>
      <w:marTop w:val="0"/>
      <w:marBottom w:val="0"/>
      <w:divBdr>
        <w:top w:val="none" w:sz="0" w:space="0" w:color="auto"/>
        <w:left w:val="none" w:sz="0" w:space="0" w:color="auto"/>
        <w:bottom w:val="none" w:sz="0" w:space="0" w:color="auto"/>
        <w:right w:val="none" w:sz="0" w:space="0" w:color="auto"/>
      </w:divBdr>
      <w:divsChild>
        <w:div w:id="285703063">
          <w:marLeft w:val="0"/>
          <w:marRight w:val="0"/>
          <w:marTop w:val="0"/>
          <w:marBottom w:val="0"/>
          <w:divBdr>
            <w:top w:val="none" w:sz="0" w:space="0" w:color="auto"/>
            <w:left w:val="none" w:sz="0" w:space="0" w:color="auto"/>
            <w:bottom w:val="none" w:sz="0" w:space="0" w:color="auto"/>
            <w:right w:val="none" w:sz="0" w:space="0" w:color="auto"/>
          </w:divBdr>
          <w:divsChild>
            <w:div w:id="221600244">
              <w:marLeft w:val="0"/>
              <w:marRight w:val="0"/>
              <w:marTop w:val="0"/>
              <w:marBottom w:val="0"/>
              <w:divBdr>
                <w:top w:val="none" w:sz="0" w:space="0" w:color="auto"/>
                <w:left w:val="none" w:sz="0" w:space="0" w:color="auto"/>
                <w:bottom w:val="none" w:sz="0" w:space="0" w:color="auto"/>
                <w:right w:val="none" w:sz="0" w:space="0" w:color="auto"/>
              </w:divBdr>
              <w:divsChild>
                <w:div w:id="1713379437">
                  <w:marLeft w:val="0"/>
                  <w:marRight w:val="0"/>
                  <w:marTop w:val="0"/>
                  <w:marBottom w:val="0"/>
                  <w:divBdr>
                    <w:top w:val="none" w:sz="0" w:space="0" w:color="auto"/>
                    <w:left w:val="none" w:sz="0" w:space="0" w:color="auto"/>
                    <w:bottom w:val="none" w:sz="0" w:space="0" w:color="auto"/>
                    <w:right w:val="none" w:sz="0" w:space="0" w:color="auto"/>
                  </w:divBdr>
                  <w:divsChild>
                    <w:div w:id="130447558">
                      <w:marLeft w:val="0"/>
                      <w:marRight w:val="0"/>
                      <w:marTop w:val="0"/>
                      <w:marBottom w:val="0"/>
                      <w:divBdr>
                        <w:top w:val="none" w:sz="0" w:space="0" w:color="auto"/>
                        <w:left w:val="none" w:sz="0" w:space="0" w:color="auto"/>
                        <w:bottom w:val="none" w:sz="0" w:space="0" w:color="auto"/>
                        <w:right w:val="none" w:sz="0" w:space="0" w:color="auto"/>
                      </w:divBdr>
                      <w:divsChild>
                        <w:div w:id="924414794">
                          <w:marLeft w:val="0"/>
                          <w:marRight w:val="0"/>
                          <w:marTop w:val="0"/>
                          <w:marBottom w:val="0"/>
                          <w:divBdr>
                            <w:top w:val="none" w:sz="0" w:space="0" w:color="auto"/>
                            <w:left w:val="none" w:sz="0" w:space="0" w:color="auto"/>
                            <w:bottom w:val="none" w:sz="0" w:space="0" w:color="auto"/>
                            <w:right w:val="none" w:sz="0" w:space="0" w:color="auto"/>
                          </w:divBdr>
                          <w:divsChild>
                            <w:div w:id="13830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7740878">
      <w:bodyDiv w:val="1"/>
      <w:marLeft w:val="0"/>
      <w:marRight w:val="0"/>
      <w:marTop w:val="0"/>
      <w:marBottom w:val="0"/>
      <w:divBdr>
        <w:top w:val="none" w:sz="0" w:space="0" w:color="auto"/>
        <w:left w:val="none" w:sz="0" w:space="0" w:color="auto"/>
        <w:bottom w:val="none" w:sz="0" w:space="0" w:color="auto"/>
        <w:right w:val="none" w:sz="0" w:space="0" w:color="auto"/>
      </w:divBdr>
    </w:div>
    <w:div w:id="1880044464">
      <w:bodyDiv w:val="1"/>
      <w:marLeft w:val="0"/>
      <w:marRight w:val="0"/>
      <w:marTop w:val="0"/>
      <w:marBottom w:val="0"/>
      <w:divBdr>
        <w:top w:val="none" w:sz="0" w:space="0" w:color="auto"/>
        <w:left w:val="none" w:sz="0" w:space="0" w:color="auto"/>
        <w:bottom w:val="none" w:sz="0" w:space="0" w:color="auto"/>
        <w:right w:val="none" w:sz="0" w:space="0" w:color="auto"/>
      </w:divBdr>
    </w:div>
    <w:div w:id="1892183143">
      <w:bodyDiv w:val="1"/>
      <w:marLeft w:val="0"/>
      <w:marRight w:val="0"/>
      <w:marTop w:val="0"/>
      <w:marBottom w:val="0"/>
      <w:divBdr>
        <w:top w:val="none" w:sz="0" w:space="0" w:color="auto"/>
        <w:left w:val="none" w:sz="0" w:space="0" w:color="auto"/>
        <w:bottom w:val="none" w:sz="0" w:space="0" w:color="auto"/>
        <w:right w:val="none" w:sz="0" w:space="0" w:color="auto"/>
      </w:divBdr>
    </w:div>
    <w:div w:id="1908297990">
      <w:bodyDiv w:val="1"/>
      <w:marLeft w:val="0"/>
      <w:marRight w:val="0"/>
      <w:marTop w:val="0"/>
      <w:marBottom w:val="0"/>
      <w:divBdr>
        <w:top w:val="none" w:sz="0" w:space="0" w:color="auto"/>
        <w:left w:val="none" w:sz="0" w:space="0" w:color="auto"/>
        <w:bottom w:val="none" w:sz="0" w:space="0" w:color="auto"/>
        <w:right w:val="none" w:sz="0" w:space="0" w:color="auto"/>
      </w:divBdr>
    </w:div>
    <w:div w:id="1922256821">
      <w:bodyDiv w:val="1"/>
      <w:marLeft w:val="0"/>
      <w:marRight w:val="0"/>
      <w:marTop w:val="0"/>
      <w:marBottom w:val="0"/>
      <w:divBdr>
        <w:top w:val="none" w:sz="0" w:space="0" w:color="auto"/>
        <w:left w:val="none" w:sz="0" w:space="0" w:color="auto"/>
        <w:bottom w:val="none" w:sz="0" w:space="0" w:color="auto"/>
        <w:right w:val="none" w:sz="0" w:space="0" w:color="auto"/>
      </w:divBdr>
    </w:div>
    <w:div w:id="1925722945">
      <w:bodyDiv w:val="1"/>
      <w:marLeft w:val="0"/>
      <w:marRight w:val="0"/>
      <w:marTop w:val="0"/>
      <w:marBottom w:val="0"/>
      <w:divBdr>
        <w:top w:val="none" w:sz="0" w:space="0" w:color="auto"/>
        <w:left w:val="none" w:sz="0" w:space="0" w:color="auto"/>
        <w:bottom w:val="none" w:sz="0" w:space="0" w:color="auto"/>
        <w:right w:val="none" w:sz="0" w:space="0" w:color="auto"/>
      </w:divBdr>
    </w:div>
    <w:div w:id="1949652519">
      <w:bodyDiv w:val="1"/>
      <w:marLeft w:val="0"/>
      <w:marRight w:val="0"/>
      <w:marTop w:val="0"/>
      <w:marBottom w:val="0"/>
      <w:divBdr>
        <w:top w:val="none" w:sz="0" w:space="0" w:color="auto"/>
        <w:left w:val="none" w:sz="0" w:space="0" w:color="auto"/>
        <w:bottom w:val="none" w:sz="0" w:space="0" w:color="auto"/>
        <w:right w:val="none" w:sz="0" w:space="0" w:color="auto"/>
      </w:divBdr>
    </w:div>
    <w:div w:id="1957173669">
      <w:bodyDiv w:val="1"/>
      <w:marLeft w:val="0"/>
      <w:marRight w:val="0"/>
      <w:marTop w:val="0"/>
      <w:marBottom w:val="0"/>
      <w:divBdr>
        <w:top w:val="none" w:sz="0" w:space="0" w:color="auto"/>
        <w:left w:val="none" w:sz="0" w:space="0" w:color="auto"/>
        <w:bottom w:val="none" w:sz="0" w:space="0" w:color="auto"/>
        <w:right w:val="none" w:sz="0" w:space="0" w:color="auto"/>
      </w:divBdr>
    </w:div>
    <w:div w:id="1961257338">
      <w:bodyDiv w:val="1"/>
      <w:marLeft w:val="0"/>
      <w:marRight w:val="0"/>
      <w:marTop w:val="0"/>
      <w:marBottom w:val="0"/>
      <w:divBdr>
        <w:top w:val="none" w:sz="0" w:space="0" w:color="auto"/>
        <w:left w:val="none" w:sz="0" w:space="0" w:color="auto"/>
        <w:bottom w:val="none" w:sz="0" w:space="0" w:color="auto"/>
        <w:right w:val="none" w:sz="0" w:space="0" w:color="auto"/>
      </w:divBdr>
    </w:div>
    <w:div w:id="1963655967">
      <w:bodyDiv w:val="1"/>
      <w:marLeft w:val="0"/>
      <w:marRight w:val="0"/>
      <w:marTop w:val="0"/>
      <w:marBottom w:val="0"/>
      <w:divBdr>
        <w:top w:val="none" w:sz="0" w:space="0" w:color="auto"/>
        <w:left w:val="none" w:sz="0" w:space="0" w:color="auto"/>
        <w:bottom w:val="none" w:sz="0" w:space="0" w:color="auto"/>
        <w:right w:val="none" w:sz="0" w:space="0" w:color="auto"/>
      </w:divBdr>
    </w:div>
    <w:div w:id="1971547633">
      <w:bodyDiv w:val="1"/>
      <w:marLeft w:val="0"/>
      <w:marRight w:val="0"/>
      <w:marTop w:val="0"/>
      <w:marBottom w:val="0"/>
      <w:divBdr>
        <w:top w:val="none" w:sz="0" w:space="0" w:color="auto"/>
        <w:left w:val="none" w:sz="0" w:space="0" w:color="auto"/>
        <w:bottom w:val="none" w:sz="0" w:space="0" w:color="auto"/>
        <w:right w:val="none" w:sz="0" w:space="0" w:color="auto"/>
      </w:divBdr>
    </w:div>
    <w:div w:id="1984235037">
      <w:bodyDiv w:val="1"/>
      <w:marLeft w:val="0"/>
      <w:marRight w:val="0"/>
      <w:marTop w:val="0"/>
      <w:marBottom w:val="0"/>
      <w:divBdr>
        <w:top w:val="none" w:sz="0" w:space="0" w:color="auto"/>
        <w:left w:val="none" w:sz="0" w:space="0" w:color="auto"/>
        <w:bottom w:val="none" w:sz="0" w:space="0" w:color="auto"/>
        <w:right w:val="none" w:sz="0" w:space="0" w:color="auto"/>
      </w:divBdr>
    </w:div>
    <w:div w:id="1998075769">
      <w:bodyDiv w:val="1"/>
      <w:marLeft w:val="0"/>
      <w:marRight w:val="0"/>
      <w:marTop w:val="0"/>
      <w:marBottom w:val="0"/>
      <w:divBdr>
        <w:top w:val="none" w:sz="0" w:space="0" w:color="auto"/>
        <w:left w:val="none" w:sz="0" w:space="0" w:color="auto"/>
        <w:bottom w:val="none" w:sz="0" w:space="0" w:color="auto"/>
        <w:right w:val="none" w:sz="0" w:space="0" w:color="auto"/>
      </w:divBdr>
    </w:div>
    <w:div w:id="2016304856">
      <w:bodyDiv w:val="1"/>
      <w:marLeft w:val="0"/>
      <w:marRight w:val="0"/>
      <w:marTop w:val="0"/>
      <w:marBottom w:val="0"/>
      <w:divBdr>
        <w:top w:val="none" w:sz="0" w:space="0" w:color="auto"/>
        <w:left w:val="none" w:sz="0" w:space="0" w:color="auto"/>
        <w:bottom w:val="none" w:sz="0" w:space="0" w:color="auto"/>
        <w:right w:val="none" w:sz="0" w:space="0" w:color="auto"/>
      </w:divBdr>
    </w:div>
    <w:div w:id="2030523953">
      <w:bodyDiv w:val="1"/>
      <w:marLeft w:val="0"/>
      <w:marRight w:val="0"/>
      <w:marTop w:val="0"/>
      <w:marBottom w:val="0"/>
      <w:divBdr>
        <w:top w:val="none" w:sz="0" w:space="0" w:color="auto"/>
        <w:left w:val="none" w:sz="0" w:space="0" w:color="auto"/>
        <w:bottom w:val="none" w:sz="0" w:space="0" w:color="auto"/>
        <w:right w:val="none" w:sz="0" w:space="0" w:color="auto"/>
      </w:divBdr>
    </w:div>
    <w:div w:id="2037996433">
      <w:bodyDiv w:val="1"/>
      <w:marLeft w:val="0"/>
      <w:marRight w:val="0"/>
      <w:marTop w:val="0"/>
      <w:marBottom w:val="0"/>
      <w:divBdr>
        <w:top w:val="none" w:sz="0" w:space="0" w:color="auto"/>
        <w:left w:val="none" w:sz="0" w:space="0" w:color="auto"/>
        <w:bottom w:val="none" w:sz="0" w:space="0" w:color="auto"/>
        <w:right w:val="none" w:sz="0" w:space="0" w:color="auto"/>
      </w:divBdr>
    </w:div>
    <w:div w:id="2043506702">
      <w:bodyDiv w:val="1"/>
      <w:marLeft w:val="0"/>
      <w:marRight w:val="0"/>
      <w:marTop w:val="0"/>
      <w:marBottom w:val="0"/>
      <w:divBdr>
        <w:top w:val="none" w:sz="0" w:space="0" w:color="auto"/>
        <w:left w:val="none" w:sz="0" w:space="0" w:color="auto"/>
        <w:bottom w:val="none" w:sz="0" w:space="0" w:color="auto"/>
        <w:right w:val="none" w:sz="0" w:space="0" w:color="auto"/>
      </w:divBdr>
    </w:div>
    <w:div w:id="2048330518">
      <w:bodyDiv w:val="1"/>
      <w:marLeft w:val="0"/>
      <w:marRight w:val="0"/>
      <w:marTop w:val="0"/>
      <w:marBottom w:val="0"/>
      <w:divBdr>
        <w:top w:val="none" w:sz="0" w:space="0" w:color="auto"/>
        <w:left w:val="none" w:sz="0" w:space="0" w:color="auto"/>
        <w:bottom w:val="none" w:sz="0" w:space="0" w:color="auto"/>
        <w:right w:val="none" w:sz="0" w:space="0" w:color="auto"/>
      </w:divBdr>
    </w:div>
    <w:div w:id="2052534382">
      <w:bodyDiv w:val="1"/>
      <w:marLeft w:val="0"/>
      <w:marRight w:val="0"/>
      <w:marTop w:val="0"/>
      <w:marBottom w:val="0"/>
      <w:divBdr>
        <w:top w:val="none" w:sz="0" w:space="0" w:color="auto"/>
        <w:left w:val="none" w:sz="0" w:space="0" w:color="auto"/>
        <w:bottom w:val="none" w:sz="0" w:space="0" w:color="auto"/>
        <w:right w:val="none" w:sz="0" w:space="0" w:color="auto"/>
      </w:divBdr>
    </w:div>
    <w:div w:id="2057046469">
      <w:bodyDiv w:val="1"/>
      <w:marLeft w:val="0"/>
      <w:marRight w:val="0"/>
      <w:marTop w:val="0"/>
      <w:marBottom w:val="0"/>
      <w:divBdr>
        <w:top w:val="none" w:sz="0" w:space="0" w:color="auto"/>
        <w:left w:val="none" w:sz="0" w:space="0" w:color="auto"/>
        <w:bottom w:val="none" w:sz="0" w:space="0" w:color="auto"/>
        <w:right w:val="none" w:sz="0" w:space="0" w:color="auto"/>
      </w:divBdr>
      <w:divsChild>
        <w:div w:id="2103528593">
          <w:marLeft w:val="0"/>
          <w:marRight w:val="0"/>
          <w:marTop w:val="0"/>
          <w:marBottom w:val="0"/>
          <w:divBdr>
            <w:top w:val="none" w:sz="0" w:space="0" w:color="auto"/>
            <w:left w:val="none" w:sz="0" w:space="0" w:color="auto"/>
            <w:bottom w:val="none" w:sz="0" w:space="0" w:color="auto"/>
            <w:right w:val="none" w:sz="0" w:space="0" w:color="auto"/>
          </w:divBdr>
          <w:divsChild>
            <w:div w:id="704791790">
              <w:marLeft w:val="0"/>
              <w:marRight w:val="0"/>
              <w:marTop w:val="0"/>
              <w:marBottom w:val="0"/>
              <w:divBdr>
                <w:top w:val="none" w:sz="0" w:space="0" w:color="auto"/>
                <w:left w:val="none" w:sz="0" w:space="0" w:color="auto"/>
                <w:bottom w:val="none" w:sz="0" w:space="0" w:color="auto"/>
                <w:right w:val="none" w:sz="0" w:space="0" w:color="auto"/>
              </w:divBdr>
            </w:div>
            <w:div w:id="2123570375">
              <w:marLeft w:val="0"/>
              <w:marRight w:val="0"/>
              <w:marTop w:val="0"/>
              <w:marBottom w:val="0"/>
              <w:divBdr>
                <w:top w:val="none" w:sz="0" w:space="0" w:color="auto"/>
                <w:left w:val="none" w:sz="0" w:space="0" w:color="auto"/>
                <w:bottom w:val="none" w:sz="0" w:space="0" w:color="auto"/>
                <w:right w:val="none" w:sz="0" w:space="0" w:color="auto"/>
              </w:divBdr>
              <w:divsChild>
                <w:div w:id="1171334934">
                  <w:marLeft w:val="0"/>
                  <w:marRight w:val="0"/>
                  <w:marTop w:val="0"/>
                  <w:marBottom w:val="0"/>
                  <w:divBdr>
                    <w:top w:val="none" w:sz="0" w:space="0" w:color="auto"/>
                    <w:left w:val="none" w:sz="0" w:space="0" w:color="auto"/>
                    <w:bottom w:val="none" w:sz="0" w:space="0" w:color="auto"/>
                    <w:right w:val="none" w:sz="0" w:space="0" w:color="auto"/>
                  </w:divBdr>
                  <w:divsChild>
                    <w:div w:id="19394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78694">
      <w:bodyDiv w:val="1"/>
      <w:marLeft w:val="0"/>
      <w:marRight w:val="0"/>
      <w:marTop w:val="0"/>
      <w:marBottom w:val="0"/>
      <w:divBdr>
        <w:top w:val="none" w:sz="0" w:space="0" w:color="auto"/>
        <w:left w:val="none" w:sz="0" w:space="0" w:color="auto"/>
        <w:bottom w:val="none" w:sz="0" w:space="0" w:color="auto"/>
        <w:right w:val="none" w:sz="0" w:space="0" w:color="auto"/>
      </w:divBdr>
    </w:div>
    <w:div w:id="2094279946">
      <w:bodyDiv w:val="1"/>
      <w:marLeft w:val="0"/>
      <w:marRight w:val="0"/>
      <w:marTop w:val="0"/>
      <w:marBottom w:val="0"/>
      <w:divBdr>
        <w:top w:val="none" w:sz="0" w:space="0" w:color="auto"/>
        <w:left w:val="none" w:sz="0" w:space="0" w:color="auto"/>
        <w:bottom w:val="none" w:sz="0" w:space="0" w:color="auto"/>
        <w:right w:val="none" w:sz="0" w:space="0" w:color="auto"/>
      </w:divBdr>
    </w:div>
    <w:div w:id="2101221383">
      <w:bodyDiv w:val="1"/>
      <w:marLeft w:val="0"/>
      <w:marRight w:val="0"/>
      <w:marTop w:val="0"/>
      <w:marBottom w:val="0"/>
      <w:divBdr>
        <w:top w:val="none" w:sz="0" w:space="0" w:color="auto"/>
        <w:left w:val="none" w:sz="0" w:space="0" w:color="auto"/>
        <w:bottom w:val="none" w:sz="0" w:space="0" w:color="auto"/>
        <w:right w:val="none" w:sz="0" w:space="0" w:color="auto"/>
      </w:divBdr>
      <w:divsChild>
        <w:div w:id="2093816470">
          <w:marLeft w:val="0"/>
          <w:marRight w:val="0"/>
          <w:marTop w:val="0"/>
          <w:marBottom w:val="0"/>
          <w:divBdr>
            <w:top w:val="none" w:sz="0" w:space="0" w:color="auto"/>
            <w:left w:val="none" w:sz="0" w:space="0" w:color="auto"/>
            <w:bottom w:val="none" w:sz="0" w:space="0" w:color="auto"/>
            <w:right w:val="none" w:sz="0" w:space="0" w:color="auto"/>
          </w:divBdr>
          <w:divsChild>
            <w:div w:id="2005938656">
              <w:marLeft w:val="0"/>
              <w:marRight w:val="0"/>
              <w:marTop w:val="0"/>
              <w:marBottom w:val="0"/>
              <w:divBdr>
                <w:top w:val="none" w:sz="0" w:space="0" w:color="auto"/>
                <w:left w:val="none" w:sz="0" w:space="0" w:color="auto"/>
                <w:bottom w:val="none" w:sz="0" w:space="0" w:color="auto"/>
                <w:right w:val="none" w:sz="0" w:space="0" w:color="auto"/>
              </w:divBdr>
              <w:divsChild>
                <w:div w:id="491147286">
                  <w:marLeft w:val="0"/>
                  <w:marRight w:val="0"/>
                  <w:marTop w:val="0"/>
                  <w:marBottom w:val="0"/>
                  <w:divBdr>
                    <w:top w:val="none" w:sz="0" w:space="0" w:color="auto"/>
                    <w:left w:val="none" w:sz="0" w:space="0" w:color="auto"/>
                    <w:bottom w:val="none" w:sz="0" w:space="0" w:color="auto"/>
                    <w:right w:val="none" w:sz="0" w:space="0" w:color="auto"/>
                  </w:divBdr>
                  <w:divsChild>
                    <w:div w:id="107080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947241">
          <w:marLeft w:val="0"/>
          <w:marRight w:val="0"/>
          <w:marTop w:val="0"/>
          <w:marBottom w:val="0"/>
          <w:divBdr>
            <w:top w:val="none" w:sz="0" w:space="0" w:color="auto"/>
            <w:left w:val="none" w:sz="0" w:space="0" w:color="auto"/>
            <w:bottom w:val="none" w:sz="0" w:space="0" w:color="auto"/>
            <w:right w:val="none" w:sz="0" w:space="0" w:color="auto"/>
          </w:divBdr>
          <w:divsChild>
            <w:div w:id="307788962">
              <w:marLeft w:val="0"/>
              <w:marRight w:val="0"/>
              <w:marTop w:val="0"/>
              <w:marBottom w:val="0"/>
              <w:divBdr>
                <w:top w:val="none" w:sz="0" w:space="0" w:color="auto"/>
                <w:left w:val="none" w:sz="0" w:space="0" w:color="auto"/>
                <w:bottom w:val="none" w:sz="0" w:space="0" w:color="auto"/>
                <w:right w:val="none" w:sz="0" w:space="0" w:color="auto"/>
              </w:divBdr>
              <w:divsChild>
                <w:div w:id="177934284">
                  <w:marLeft w:val="0"/>
                  <w:marRight w:val="0"/>
                  <w:marTop w:val="0"/>
                  <w:marBottom w:val="0"/>
                  <w:divBdr>
                    <w:top w:val="none" w:sz="0" w:space="0" w:color="auto"/>
                    <w:left w:val="none" w:sz="0" w:space="0" w:color="auto"/>
                    <w:bottom w:val="none" w:sz="0" w:space="0" w:color="auto"/>
                    <w:right w:val="none" w:sz="0" w:space="0" w:color="auto"/>
                  </w:divBdr>
                  <w:divsChild>
                    <w:div w:id="207809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539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hyperlink" Target="https://www.kaggle.com/datasets/naserabdullahalam/phishing-email-dataset" TargetMode="External"/><Relationship Id="rId89" Type="http://schemas.openxmlformats.org/officeDocument/2006/relationships/hyperlink" Target="https://people.eecs.berkeley.edu/~tygar/papers/Phishing/why_phishing_works.pdf" TargetMode="External"/><Relationship Id="rId112" Type="http://schemas.openxmlformats.org/officeDocument/2006/relationships/fontTable" Target="fontTable.xml"/><Relationship Id="rId16" Type="http://schemas.openxmlformats.org/officeDocument/2006/relationships/image" Target="media/image1.png"/><Relationship Id="rId107" Type="http://schemas.openxmlformats.org/officeDocument/2006/relationships/hyperlink" Target="https://huggingface.co/datasets/cybersectony/PhishingEmailDetectionv2.0"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https://sooftware.io/static/385b4880d470b853d530d77243bb4c52/b3525/lstm_gru.png" TargetMode="External"/><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www.bioinf.jku.at/publications/older/2604.pdf" TargetMode="External"/><Relationship Id="rId5" Type="http://schemas.openxmlformats.org/officeDocument/2006/relationships/numbering" Target="numbering.xml"/><Relationship Id="rId90" Type="http://schemas.openxmlformats.org/officeDocument/2006/relationships/hyperlink" Target="https://dl.acm.org/doi/10.1145/1526709.1526787" TargetMode="External"/><Relationship Id="rId95" Type="http://schemas.openxmlformats.org/officeDocument/2006/relationships/hyperlink" Target="https://en.wikipedia.org/wiki/Naive_Bayes_spam_filtering"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hyperlink" Target="https://en.wikipedia.org/wiki/Incremental_learning" TargetMode="External"/><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8.png"/><Relationship Id="rId103" Type="http://schemas.openxmlformats.org/officeDocument/2006/relationships/hyperlink" Target="https://ieeexplore.ieee.org/document/9034081" TargetMode="External"/><Relationship Id="rId108" Type="http://schemas.openxmlformats.org/officeDocument/2006/relationships/header" Target="header4.xml"/><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hyperlink" Target="https://ieeexplore.ieee.org/document/9824801" TargetMode="External"/><Relationship Id="rId96" Type="http://schemas.openxmlformats.org/officeDocument/2006/relationships/hyperlink" Target="https://ieeexplore.ieee.org/abstract/document/1056182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https://files.oaiusercontent.com/file-3BQdPmdKaeUdnV7VdrYdH9?se=2024-12-31T06:38:41Z&amp;sp=r&amp;sv=2024-08-04&amp;sr=b&amp;rscc=max-age=299,%20immutable,%20private&amp;rscd=attachment;%20filename=image.png&amp;sig=E+0H3c3H7JL+NO68/FmS3Ol/o75vThw7pMFh4NR2kpQ=" TargetMode="External"/><Relationship Id="rId57" Type="http://schemas.openxmlformats.org/officeDocument/2006/relationships/image" Target="media/image37.png"/><Relationship Id="rId106" Type="http://schemas.openxmlformats.org/officeDocument/2006/relationships/hyperlink" Target="https://www.kaggle.com/code/farelarden/phishing-email-detection-thesis" TargetMode="External"/><Relationship Id="rId10" Type="http://schemas.openxmlformats.org/officeDocument/2006/relationships/endnotes" Target="endnotes.xml"/><Relationship Id="rId31" Type="http://schemas.openxmlformats.org/officeDocument/2006/relationships/image" Target="https://nguyentruonglong.net/images/LSTMCell.png" TargetMode="External"/><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hyperlink" Target="https://www.verizon.com/business/resources/reports/dbir/" TargetMode="External"/><Relationship Id="rId86" Type="http://schemas.openxmlformats.org/officeDocument/2006/relationships/hyperlink" Target="https://learn.microsoft.com/en-us/graph/api/subscription-post-subscriptions?view=graph-rest-1.0&amp;tabs=http" TargetMode="External"/><Relationship Id="rId94" Type="http://schemas.openxmlformats.org/officeDocument/2006/relationships/hyperlink" Target="https://learn.microsoft.com/en-us/defender-office-365/anti-spam-protection-about" TargetMode="External"/><Relationship Id="rId99" Type="http://schemas.openxmlformats.org/officeDocument/2006/relationships/hyperlink" Target="https://en.wikipedia.org/wiki/Gated_recurrent_unit" TargetMode="External"/><Relationship Id="rId101" Type="http://schemas.openxmlformats.org/officeDocument/2006/relationships/hyperlink" Target="https://link.springer.com/article/10.1007/s42979-024-03282-6"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header" Target="header5.xml"/><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www.ijrrr.com/papers11-4/paper6-Detection%20of%20Phishing%20Websites%20Using%20Na%C3%AFve%20Bayes%20Algorithms.pdf" TargetMode="External"/><Relationship Id="rId104" Type="http://schemas.openxmlformats.org/officeDocument/2006/relationships/hyperlink" Target="https://link.springer.com/article/10.1007/s42979-024-03282-6" TargetMode="External"/><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hyperlink" Target="https://crypto.stanford.edu/SpoofGuard/webspoof.pdf"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https://media.springernature.com/lw685/springer-static/image/art:10.1007/s11042-023-15571-y/MediaObjects/11042_2023_15571_Fig2_HTML.png"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hyperlink" Target="https://learn.microsoft.com/en-us/graph/api/overview?view=graph-rest-1.0&amp;preserve-view=true" TargetMode="External"/><Relationship Id="rId110" Type="http://schemas.openxmlformats.org/officeDocument/2006/relationships/footer" Target="footer3.xml"/><Relationship Id="rId61" Type="http://schemas.openxmlformats.org/officeDocument/2006/relationships/image" Target="media/image40.png"/><Relationship Id="rId82" Type="http://schemas.openxmlformats.org/officeDocument/2006/relationships/hyperlink" Target="https://doi.org/10.3390/electronics12204261" TargetMode="External"/><Relationship Id="rId19" Type="http://schemas.openxmlformats.org/officeDocument/2006/relationships/image" Target="media/image4.jpeg"/><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https://www.academia.edu/125145389/Evaluating_Machine_Learning_and_Deep_Learning_Approaches_for_Phishing_URL_Detection_A_Systematic_Review_and_Future_Directions" TargetMode="External"/><Relationship Id="rId105" Type="http://schemas.openxmlformats.org/officeDocument/2006/relationships/hyperlink" Target="https://aircconline.com/ijcnc/V15N1/15123cnc02.pdf" TargetMode="External"/><Relationship Id="rId8" Type="http://schemas.openxmlformats.org/officeDocument/2006/relationships/webSettings" Target="webSettings.xml"/><Relationship Id="rId51" Type="http://schemas.openxmlformats.org/officeDocument/2006/relationships/image" Target="https://files.oaiusercontent.com/file-UQxaeLp3pUHGkcK53jK7KP?se=2024-12-31T06:38:41Z&amp;sp=r&amp;sv=2024-08-04&amp;sr=b&amp;rscc=max-age=299,%20immutable,%20private&amp;rscd=attachment;%20filename=image.png&amp;sig=t2ohnD3673PaxUOLY18KDK7PX+MWU51ANRkbAE/HRgA=" TargetMode="External"/><Relationship Id="rId72" Type="http://schemas.openxmlformats.org/officeDocument/2006/relationships/image" Target="media/image51.png"/><Relationship Id="rId93" Type="http://schemas.openxmlformats.org/officeDocument/2006/relationships/hyperlink" Target="https://ieeexplore.ieee.org/document/6497928" TargetMode="External"/><Relationship Id="rId98" Type="http://schemas.openxmlformats.org/officeDocument/2006/relationships/hyperlink" Target="https://ieeexplore.ieee.org/document/9930531"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6.png"/><Relationship Id="rId20" Type="http://schemas.openxmlformats.org/officeDocument/2006/relationships/image" Target="https://ars.els-cdn.com/content/image/1-s2.0-S0957417418306067-gr2.jpg" TargetMode="External"/><Relationship Id="rId41" Type="http://schemas.openxmlformats.org/officeDocument/2006/relationships/image" Target="media/image23.png"/><Relationship Id="rId62" Type="http://schemas.openxmlformats.org/officeDocument/2006/relationships/image" Target="media/image41.png"/><Relationship Id="rId83" Type="http://schemas.openxmlformats.org/officeDocument/2006/relationships/hyperlink" Target="https://www.deloitte.com" TargetMode="External"/><Relationship Id="rId88" Type="http://schemas.openxmlformats.org/officeDocument/2006/relationships/hyperlink" Target="https://dspace.library.uvic.ca" TargetMode="External"/><Relationship Id="rId111" Type="http://schemas.openxmlformats.org/officeDocument/2006/relationships/header" Target="header6.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lsf\LOCALS~1\Temp\Thesis%20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12B774D3B6D6F40A75468ED1E43E993" ma:contentTypeVersion="2" ma:contentTypeDescription="Create a new document." ma:contentTypeScope="" ma:versionID="252324ff600dc37cb1bcdc45a663ab88">
  <xsd:schema xmlns:xsd="http://www.w3.org/2001/XMLSchema" xmlns:xs="http://www.w3.org/2001/XMLSchema" xmlns:p="http://schemas.microsoft.com/office/2006/metadata/properties" xmlns:ns1="http://schemas.microsoft.com/sharepoint/v3" targetNamespace="http://schemas.microsoft.com/office/2006/metadata/properties" ma:root="true" ma:fieldsID="dfbfd602aba1914b3f8c21b8a2214ab5"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Scheduling Start Date is a site column created by the Publishing feature. It is used to specify the date and time on which this page will first appear to site visitors." ma:hidden="true" ma:internalName="PublishingStartDate">
      <xsd:simpleType>
        <xsd:restriction base="dms:Unknown"/>
      </xsd:simpleType>
    </xsd:element>
    <xsd:element name="PublishingExpirationDate" ma:index="9" nillable="true" ma:displayName="Scheduling End Date" ma:description="Scheduling End Date is a site column created by the Publishing feature. It is used to specify the date and time on which this page will no longer appear to site visitors."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AA8A1-C41E-4975-A006-E6E209CEC412}">
  <ds:schemaRefs>
    <ds:schemaRef ds:uri="http://schemas.microsoft.com/sharepoint/v3/contenttype/forms"/>
  </ds:schemaRefs>
</ds:datastoreItem>
</file>

<file path=customXml/itemProps2.xml><?xml version="1.0" encoding="utf-8"?>
<ds:datastoreItem xmlns:ds="http://schemas.openxmlformats.org/officeDocument/2006/customXml" ds:itemID="{6A68A487-2BFD-4688-AC0E-A9407CBE733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31D6298-79C3-4E3F-804F-992D2460464B}">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D51A5375-94E8-45AC-8FE1-833C9B09E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Thesis Template.dot</Template>
  <TotalTime>2636</TotalTime>
  <Pages>80</Pages>
  <Words>15161</Words>
  <Characters>86423</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Thesis Template</vt:lpstr>
    </vt:vector>
  </TitlesOfParts>
  <Company/>
  <LinksUpToDate>false</LinksUpToDate>
  <CharactersWithSpaces>101382</CharactersWithSpaces>
  <SharedDoc>false</SharedDoc>
  <HLinks>
    <vt:vector size="102" baseType="variant">
      <vt:variant>
        <vt:i4>5767190</vt:i4>
      </vt:variant>
      <vt:variant>
        <vt:i4>81</vt:i4>
      </vt:variant>
      <vt:variant>
        <vt:i4>0</vt:i4>
      </vt:variant>
      <vt:variant>
        <vt:i4>5</vt:i4>
      </vt:variant>
      <vt:variant>
        <vt:lpwstr>https://docs.microsoft.com/en-us/azure/active-directory/</vt:lpwstr>
      </vt:variant>
      <vt:variant>
        <vt:lpwstr/>
      </vt:variant>
      <vt:variant>
        <vt:i4>5767190</vt:i4>
      </vt:variant>
      <vt:variant>
        <vt:i4>78</vt:i4>
      </vt:variant>
      <vt:variant>
        <vt:i4>0</vt:i4>
      </vt:variant>
      <vt:variant>
        <vt:i4>5</vt:i4>
      </vt:variant>
      <vt:variant>
        <vt:lpwstr>https://docs.microsoft.com/en-us/azure/active-directory/</vt:lpwstr>
      </vt:variant>
      <vt:variant>
        <vt:lpwstr/>
      </vt:variant>
      <vt:variant>
        <vt:i4>5505115</vt:i4>
      </vt:variant>
      <vt:variant>
        <vt:i4>75</vt:i4>
      </vt:variant>
      <vt:variant>
        <vt:i4>0</vt:i4>
      </vt:variant>
      <vt:variant>
        <vt:i4>5</vt:i4>
      </vt:variant>
      <vt:variant>
        <vt:lpwstr>https://www.kaggle.com/datasets/naserabdullahalam/phishing-email-dataset</vt:lpwstr>
      </vt:variant>
      <vt:variant>
        <vt:lpwstr/>
      </vt:variant>
      <vt:variant>
        <vt:i4>5505115</vt:i4>
      </vt:variant>
      <vt:variant>
        <vt:i4>72</vt:i4>
      </vt:variant>
      <vt:variant>
        <vt:i4>0</vt:i4>
      </vt:variant>
      <vt:variant>
        <vt:i4>5</vt:i4>
      </vt:variant>
      <vt:variant>
        <vt:lpwstr>https://www.kaggle.com/datasets/naserabdullahalam/phishing-email-dataset</vt:lpwstr>
      </vt:variant>
      <vt:variant>
        <vt:lpwstr/>
      </vt:variant>
      <vt:variant>
        <vt:i4>5767190</vt:i4>
      </vt:variant>
      <vt:variant>
        <vt:i4>69</vt:i4>
      </vt:variant>
      <vt:variant>
        <vt:i4>0</vt:i4>
      </vt:variant>
      <vt:variant>
        <vt:i4>5</vt:i4>
      </vt:variant>
      <vt:variant>
        <vt:lpwstr>https://docs.microsoft.com/en-us/azure/active-directory/</vt:lpwstr>
      </vt:variant>
      <vt:variant>
        <vt:lpwstr/>
      </vt:variant>
      <vt:variant>
        <vt:i4>983055</vt:i4>
      </vt:variant>
      <vt:variant>
        <vt:i4>66</vt:i4>
      </vt:variant>
      <vt:variant>
        <vt:i4>0</vt:i4>
      </vt:variant>
      <vt:variant>
        <vt:i4>5</vt:i4>
      </vt:variant>
      <vt:variant>
        <vt:lpwstr>https://www.kaggle.com/code/riyapatel1697/phishing-email-detection-ai-ml</vt:lpwstr>
      </vt:variant>
      <vt:variant>
        <vt:lpwstr/>
      </vt:variant>
      <vt:variant>
        <vt:i4>6094868</vt:i4>
      </vt:variant>
      <vt:variant>
        <vt:i4>63</vt:i4>
      </vt:variant>
      <vt:variant>
        <vt:i4>0</vt:i4>
      </vt:variant>
      <vt:variant>
        <vt:i4>5</vt:i4>
      </vt:variant>
      <vt:variant>
        <vt:lpwstr>https://www.deloitte.com/</vt:lpwstr>
      </vt:variant>
      <vt:variant>
        <vt:lpwstr/>
      </vt:variant>
      <vt:variant>
        <vt:i4>1835057</vt:i4>
      </vt:variant>
      <vt:variant>
        <vt:i4>56</vt:i4>
      </vt:variant>
      <vt:variant>
        <vt:i4>0</vt:i4>
      </vt:variant>
      <vt:variant>
        <vt:i4>5</vt:i4>
      </vt:variant>
      <vt:variant>
        <vt:lpwstr/>
      </vt:variant>
      <vt:variant>
        <vt:lpwstr>_Toc180230311</vt:lpwstr>
      </vt:variant>
      <vt:variant>
        <vt:i4>1835057</vt:i4>
      </vt:variant>
      <vt:variant>
        <vt:i4>50</vt:i4>
      </vt:variant>
      <vt:variant>
        <vt:i4>0</vt:i4>
      </vt:variant>
      <vt:variant>
        <vt:i4>5</vt:i4>
      </vt:variant>
      <vt:variant>
        <vt:lpwstr/>
      </vt:variant>
      <vt:variant>
        <vt:lpwstr>_Toc180230310</vt:lpwstr>
      </vt:variant>
      <vt:variant>
        <vt:i4>1900593</vt:i4>
      </vt:variant>
      <vt:variant>
        <vt:i4>44</vt:i4>
      </vt:variant>
      <vt:variant>
        <vt:i4>0</vt:i4>
      </vt:variant>
      <vt:variant>
        <vt:i4>5</vt:i4>
      </vt:variant>
      <vt:variant>
        <vt:lpwstr/>
      </vt:variant>
      <vt:variant>
        <vt:lpwstr>_Toc180230309</vt:lpwstr>
      </vt:variant>
      <vt:variant>
        <vt:i4>1900593</vt:i4>
      </vt:variant>
      <vt:variant>
        <vt:i4>38</vt:i4>
      </vt:variant>
      <vt:variant>
        <vt:i4>0</vt:i4>
      </vt:variant>
      <vt:variant>
        <vt:i4>5</vt:i4>
      </vt:variant>
      <vt:variant>
        <vt:lpwstr/>
      </vt:variant>
      <vt:variant>
        <vt:lpwstr>_Toc180230308</vt:lpwstr>
      </vt:variant>
      <vt:variant>
        <vt:i4>1900593</vt:i4>
      </vt:variant>
      <vt:variant>
        <vt:i4>32</vt:i4>
      </vt:variant>
      <vt:variant>
        <vt:i4>0</vt:i4>
      </vt:variant>
      <vt:variant>
        <vt:i4>5</vt:i4>
      </vt:variant>
      <vt:variant>
        <vt:lpwstr/>
      </vt:variant>
      <vt:variant>
        <vt:lpwstr>_Toc180230307</vt:lpwstr>
      </vt:variant>
      <vt:variant>
        <vt:i4>1900593</vt:i4>
      </vt:variant>
      <vt:variant>
        <vt:i4>26</vt:i4>
      </vt:variant>
      <vt:variant>
        <vt:i4>0</vt:i4>
      </vt:variant>
      <vt:variant>
        <vt:i4>5</vt:i4>
      </vt:variant>
      <vt:variant>
        <vt:lpwstr/>
      </vt:variant>
      <vt:variant>
        <vt:lpwstr>_Toc180230306</vt:lpwstr>
      </vt:variant>
      <vt:variant>
        <vt:i4>1900593</vt:i4>
      </vt:variant>
      <vt:variant>
        <vt:i4>20</vt:i4>
      </vt:variant>
      <vt:variant>
        <vt:i4>0</vt:i4>
      </vt:variant>
      <vt:variant>
        <vt:i4>5</vt:i4>
      </vt:variant>
      <vt:variant>
        <vt:lpwstr/>
      </vt:variant>
      <vt:variant>
        <vt:lpwstr>_Toc180230305</vt:lpwstr>
      </vt:variant>
      <vt:variant>
        <vt:i4>1900593</vt:i4>
      </vt:variant>
      <vt:variant>
        <vt:i4>14</vt:i4>
      </vt:variant>
      <vt:variant>
        <vt:i4>0</vt:i4>
      </vt:variant>
      <vt:variant>
        <vt:i4>5</vt:i4>
      </vt:variant>
      <vt:variant>
        <vt:lpwstr/>
      </vt:variant>
      <vt:variant>
        <vt:lpwstr>_Toc180230304</vt:lpwstr>
      </vt:variant>
      <vt:variant>
        <vt:i4>1900593</vt:i4>
      </vt:variant>
      <vt:variant>
        <vt:i4>8</vt:i4>
      </vt:variant>
      <vt:variant>
        <vt:i4>0</vt:i4>
      </vt:variant>
      <vt:variant>
        <vt:i4>5</vt:i4>
      </vt:variant>
      <vt:variant>
        <vt:lpwstr/>
      </vt:variant>
      <vt:variant>
        <vt:lpwstr>_Toc180230303</vt:lpwstr>
      </vt:variant>
      <vt:variant>
        <vt:i4>1900593</vt:i4>
      </vt:variant>
      <vt:variant>
        <vt:i4>2</vt:i4>
      </vt:variant>
      <vt:variant>
        <vt:i4>0</vt:i4>
      </vt:variant>
      <vt:variant>
        <vt:i4>5</vt:i4>
      </vt:variant>
      <vt:variant>
        <vt:lpwstr/>
      </vt:variant>
      <vt:variant>
        <vt:lpwstr>_Toc180230302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Template</dc:title>
  <dc:subject/>
  <dc:creator>Phan Duy Hùng</dc:creator>
  <cp:keywords/>
  <cp:lastModifiedBy>Kha Pham</cp:lastModifiedBy>
  <cp:revision>548</cp:revision>
  <cp:lastPrinted>1899-12-31T17:00:00Z</cp:lastPrinted>
  <dcterms:created xsi:type="dcterms:W3CDTF">2024-10-19T07:37:00Z</dcterms:created>
  <dcterms:modified xsi:type="dcterms:W3CDTF">2025-01-01T02:46:00Z</dcterms:modified>
</cp:coreProperties>
</file>